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bookmarkStart w:id="0" w:name="_GoBack"/>
      <w:bookmarkEnd w:id="0"/>
      <w:r>
        <w:t>DO Qualification Kit</w:t>
      </w:r>
    </w:p>
    <w:p w14:paraId="09FC3A37" w14:textId="1DFC72D8" w:rsidR="001A0B91" w:rsidRPr="00D77365" w:rsidRDefault="00B674CC" w:rsidP="001A0B91">
      <w:pPr>
        <w:pStyle w:val="DocumentTitle"/>
      </w:pPr>
      <w:bookmarkStart w:id="1" w:name="Release"/>
      <w:r w:rsidRPr="00B674CC">
        <w:t>Plan for Software Aspects of Certification</w:t>
      </w:r>
      <w:r w:rsidR="009B3B02">
        <w:t xml:space="preserve"> (PSAC)</w:t>
      </w:r>
    </w:p>
    <w:bookmarkEnd w:id="1"/>
    <w:p w14:paraId="09FC3A38" w14:textId="03FF2A4E" w:rsidR="001A0B91" w:rsidRPr="00D77365" w:rsidRDefault="00200A92" w:rsidP="001A0B91">
      <w:pPr>
        <w:pStyle w:val="Release"/>
      </w:pPr>
      <w:r w:rsidRPr="00D77365">
        <w:t>R201</w:t>
      </w:r>
      <w:r w:rsidR="003D4734">
        <w:t>6</w:t>
      </w:r>
      <w:r>
        <w:t>b</w:t>
      </w:r>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437A4542"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C652D6">
        <w:t>Plan for Software Aspects of Certification</w:t>
      </w:r>
      <w:r w:rsidR="00C947E5">
        <w:t xml:space="preserve"> (PSAC)</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w:t>
      </w:r>
      <w:proofErr w:type="gramStart"/>
      <w:r w:rsidRPr="00D77365">
        <w:t>government)and</w:t>
      </w:r>
      <w:proofErr w:type="gramEnd"/>
      <w:r w:rsidRPr="00D77365">
        <w:t xml:space="preserve">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w:t>
      </w:r>
      <w:proofErr w:type="gramStart"/>
      <w:r w:rsidRPr="00D77365">
        <w:t xml:space="preserve">of </w:t>
      </w:r>
      <w:r w:rsidR="00606BDB" w:rsidRPr="00D77365">
        <w:t xml:space="preserve"> </w:t>
      </w:r>
      <w:r w:rsidRPr="00D77365">
        <w:t>The</w:t>
      </w:r>
      <w:proofErr w:type="gramEnd"/>
      <w:r w:rsidRPr="00D77365">
        <w:t xml:space="preserv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09FC3A49" w14:textId="029E2FC2" w:rsidR="00D64825" w:rsidRDefault="00C652D6" w:rsidP="002E165E">
      <w:pPr>
        <w:pStyle w:val="RevisionHistory"/>
      </w:pPr>
      <w:r w:rsidRPr="00D77365">
        <w:t>March 2014</w:t>
      </w:r>
      <w:r w:rsidR="00247431" w:rsidRPr="00D77365">
        <w:tab/>
      </w:r>
      <w:r w:rsidR="00247431" w:rsidRPr="00D77365">
        <w:tab/>
      </w:r>
      <w:r w:rsidR="00132A94" w:rsidRPr="00D77365">
        <w:t xml:space="preserve">New </w:t>
      </w:r>
      <w:r w:rsidR="00247431" w:rsidRPr="00D77365">
        <w:t xml:space="preserve">for Version </w:t>
      </w:r>
      <w:r w:rsidR="00FD05C9">
        <w:t>2</w:t>
      </w:r>
      <w:r w:rsidR="00247431" w:rsidRPr="00D77365">
        <w:t>.</w:t>
      </w:r>
      <w:r w:rsidR="00FD05C9">
        <w:t>3</w:t>
      </w:r>
      <w:r w:rsidR="00247431" w:rsidRPr="00D77365">
        <w:t xml:space="preserve"> (Applies to Release 201</w:t>
      </w:r>
      <w:r>
        <w:t>4a</w:t>
      </w:r>
      <w:r w:rsidR="00247431" w:rsidRPr="00D77365">
        <w:t>)</w:t>
      </w:r>
    </w:p>
    <w:p w14:paraId="2320C861" w14:textId="142DC258" w:rsidR="00FD044C" w:rsidRDefault="00684ACA" w:rsidP="002E165E">
      <w:pPr>
        <w:pStyle w:val="RevisionHistory"/>
      </w:pPr>
      <w:r>
        <w:t>October</w:t>
      </w:r>
      <w:r w:rsidR="00DA3AA8" w:rsidRPr="00D77365">
        <w:t xml:space="preserve"> 2014</w:t>
      </w:r>
      <w:r w:rsidR="00DA3AA8" w:rsidRPr="00D77365">
        <w:tab/>
      </w:r>
      <w:r w:rsidR="00DA3AA8" w:rsidRPr="00D77365">
        <w:tab/>
      </w:r>
      <w:r w:rsidR="00DA3AA8">
        <w:t>Revised</w:t>
      </w:r>
      <w:r w:rsidR="00DA3AA8" w:rsidRPr="00D77365">
        <w:t xml:space="preserve"> for Version </w:t>
      </w:r>
      <w:r w:rsidR="00DA3AA8">
        <w:t>2</w:t>
      </w:r>
      <w:r w:rsidR="00DA3AA8" w:rsidRPr="00D77365">
        <w:t>.</w:t>
      </w:r>
      <w:r w:rsidR="00DA3AA8">
        <w:t>4</w:t>
      </w:r>
      <w:r w:rsidR="00DA3AA8" w:rsidRPr="00D77365">
        <w:t xml:space="preserve"> (Applies to Release 201</w:t>
      </w:r>
      <w:r w:rsidR="00DA3AA8">
        <w:t>4b</w:t>
      </w:r>
      <w:r w:rsidR="00DA3AA8" w:rsidRPr="00D77365">
        <w:t>)</w:t>
      </w:r>
    </w:p>
    <w:p w14:paraId="70B4C287" w14:textId="4C7D18D6" w:rsidR="00175ABA" w:rsidRDefault="00175ABA" w:rsidP="00175ABA">
      <w:pPr>
        <w:pStyle w:val="RevisionHistory"/>
      </w:pPr>
      <w:r>
        <w:t>March 2015</w:t>
      </w:r>
      <w:r w:rsidRPr="00D77365">
        <w:tab/>
      </w:r>
      <w:r w:rsidRPr="00D77365">
        <w:tab/>
      </w:r>
      <w:r>
        <w:t>Revised</w:t>
      </w:r>
      <w:r w:rsidRPr="00D77365">
        <w:t xml:space="preserve"> for Version </w:t>
      </w:r>
      <w:r>
        <w:t>2</w:t>
      </w:r>
      <w:r w:rsidRPr="00D77365">
        <w:t>.</w:t>
      </w:r>
      <w:r>
        <w:t>5</w:t>
      </w:r>
      <w:r w:rsidRPr="00D77365">
        <w:t xml:space="preserve"> (Applies to Release 201</w:t>
      </w:r>
      <w:r>
        <w:t>5a</w:t>
      </w:r>
      <w:r w:rsidRPr="00D77365">
        <w:t>)</w:t>
      </w:r>
    </w:p>
    <w:p w14:paraId="3D13BA44" w14:textId="745637BD" w:rsidR="00200A92" w:rsidRDefault="0025305C" w:rsidP="00200A92">
      <w:pPr>
        <w:pStyle w:val="RevisionHistory"/>
      </w:pPr>
      <w:r>
        <w:t>September</w:t>
      </w:r>
      <w:r w:rsidR="00200A92">
        <w:t xml:space="preserve"> 2015</w:t>
      </w:r>
      <w:r w:rsidR="00200A92" w:rsidRPr="00D77365">
        <w:tab/>
      </w:r>
      <w:r w:rsidR="00200A92" w:rsidRPr="00D77365">
        <w:tab/>
      </w:r>
      <w:r w:rsidR="00200A92">
        <w:t>Revised</w:t>
      </w:r>
      <w:r w:rsidR="00200A92" w:rsidRPr="00D77365">
        <w:t xml:space="preserve"> for </w:t>
      </w:r>
      <w:r w:rsidR="00BE0FAA">
        <w:t xml:space="preserve">DO Qualification Kit </w:t>
      </w:r>
      <w:r w:rsidR="00200A92" w:rsidRPr="00D77365">
        <w:t xml:space="preserve">Version </w:t>
      </w:r>
      <w:r w:rsidR="002F42A6">
        <w:t>3</w:t>
      </w:r>
      <w:r w:rsidR="00200A92" w:rsidRPr="00D77365">
        <w:t>.</w:t>
      </w:r>
      <w:r w:rsidR="002F42A6">
        <w:t>0</w:t>
      </w:r>
      <w:r w:rsidR="00200A92" w:rsidRPr="00D77365">
        <w:t xml:space="preserve"> (Applies to Release 201</w:t>
      </w:r>
      <w:r w:rsidR="00200A92">
        <w:t>5b</w:t>
      </w:r>
      <w:r w:rsidR="00200A92" w:rsidRPr="00D77365">
        <w:t>)</w:t>
      </w:r>
    </w:p>
    <w:p w14:paraId="573AE5B9" w14:textId="77777777" w:rsidR="00FD044C" w:rsidRDefault="00FD044C">
      <w:pPr>
        <w:rPr>
          <w:rFonts w:eastAsia="MS Mincho" w:cs="Century Schoolbook"/>
          <w:sz w:val="16"/>
          <w:szCs w:val="16"/>
          <w:lang w:eastAsia="ja-JP"/>
        </w:rPr>
      </w:pPr>
      <w:r>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44BFC287" w:rsidR="0096408D" w:rsidRPr="00662293" w:rsidRDefault="0096408D" w:rsidP="0096408D">
      <w:pPr>
        <w:pStyle w:val="BodyText"/>
        <w:rPr>
          <w:rStyle w:val="Strong"/>
        </w:rPr>
      </w:pPr>
      <w:r w:rsidRPr="00662293">
        <w:lastRenderedPageBreak/>
        <w:t>Document Title:</w:t>
      </w:r>
      <w:r w:rsidRPr="00662293">
        <w:tab/>
      </w:r>
      <w:r w:rsidR="009B3B02">
        <w:rPr>
          <w:rStyle w:val="Strong"/>
        </w:rPr>
        <w:t>Plan for Software Aspects of Certification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w:t>
      </w:r>
      <w:proofErr w:type="spellStart"/>
      <w:r w:rsidRPr="00662293">
        <w:rPr>
          <w:b/>
          <w:bCs/>
          <w:i/>
          <w:color w:val="1F497D" w:themeColor="text2"/>
          <w:szCs w:val="20"/>
        </w:rPr>
        <w:t>DocNo</w:t>
      </w:r>
      <w:proofErr w:type="spellEnd"/>
      <w:r w:rsidRPr="00662293">
        <w:rPr>
          <w:b/>
          <w:bCs/>
          <w:i/>
          <w:color w:val="1F497D" w:themeColor="text2"/>
          <w:szCs w:val="20"/>
        </w:rPr>
        <w:t>&gt;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8133AB">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32589A5E" w:rsidR="0096408D" w:rsidRPr="004A31AD" w:rsidRDefault="0096408D" w:rsidP="004A31AD">
            <w:pPr>
              <w:pStyle w:val="TableBody"/>
              <w:rPr>
                <w:i/>
                <w:sz w:val="20"/>
                <w:szCs w:val="20"/>
              </w:rPr>
            </w:pPr>
            <w:r w:rsidRPr="004A31AD">
              <w:rPr>
                <w:i/>
                <w:sz w:val="20"/>
                <w:szCs w:val="20"/>
              </w:rPr>
              <w:t xml:space="preserve">First release of </w:t>
            </w:r>
            <w:r w:rsidR="009B3B02" w:rsidRPr="004A31AD">
              <w:rPr>
                <w:i/>
                <w:sz w:val="20"/>
                <w:szCs w:val="20"/>
              </w:rPr>
              <w:t>Plan for Software Aspects of Certification (PSAC</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10125448" w14:textId="7F8FDE86" w:rsidR="0037551D"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6821" w:history="1">
        <w:r w:rsidR="0037551D" w:rsidRPr="0094175E">
          <w:rPr>
            <w:rStyle w:val="Hyperlink"/>
          </w:rPr>
          <w:t>1</w:t>
        </w:r>
        <w:r w:rsidR="0037551D">
          <w:rPr>
            <w:rFonts w:asciiTheme="minorHAnsi" w:eastAsiaTheme="minorEastAsia" w:hAnsiTheme="minorHAnsi" w:cstheme="minorBidi"/>
            <w:sz w:val="22"/>
            <w:szCs w:val="22"/>
            <w:lang w:eastAsia="zh-CN"/>
          </w:rPr>
          <w:tab/>
        </w:r>
        <w:r w:rsidR="0037551D" w:rsidRPr="0094175E">
          <w:rPr>
            <w:rStyle w:val="Hyperlink"/>
          </w:rPr>
          <w:t>Introduction</w:t>
        </w:r>
        <w:r w:rsidR="0037551D">
          <w:rPr>
            <w:webHidden/>
          </w:rPr>
          <w:tab/>
        </w:r>
        <w:r w:rsidR="0037551D">
          <w:rPr>
            <w:webHidden/>
          </w:rPr>
          <w:fldChar w:fldCharType="begin"/>
        </w:r>
        <w:r w:rsidR="0037551D">
          <w:rPr>
            <w:webHidden/>
          </w:rPr>
          <w:instrText xml:space="preserve"> PAGEREF _Toc472066821 \h </w:instrText>
        </w:r>
        <w:r w:rsidR="0037551D">
          <w:rPr>
            <w:webHidden/>
          </w:rPr>
        </w:r>
        <w:r w:rsidR="0037551D">
          <w:rPr>
            <w:webHidden/>
          </w:rPr>
          <w:fldChar w:fldCharType="separate"/>
        </w:r>
        <w:r w:rsidR="0037551D">
          <w:rPr>
            <w:webHidden/>
          </w:rPr>
          <w:t>1-1</w:t>
        </w:r>
        <w:r w:rsidR="0037551D">
          <w:rPr>
            <w:webHidden/>
          </w:rPr>
          <w:fldChar w:fldCharType="end"/>
        </w:r>
      </w:hyperlink>
    </w:p>
    <w:p w14:paraId="2A37F9C4" w14:textId="1323E615" w:rsidR="0037551D" w:rsidRDefault="0037551D">
      <w:pPr>
        <w:pStyle w:val="TOC2"/>
        <w:rPr>
          <w:rFonts w:asciiTheme="minorHAnsi" w:eastAsiaTheme="minorEastAsia" w:hAnsiTheme="minorHAnsi" w:cstheme="minorBidi"/>
          <w:sz w:val="22"/>
          <w:szCs w:val="22"/>
          <w:lang w:eastAsia="zh-CN"/>
        </w:rPr>
      </w:pPr>
      <w:hyperlink w:anchor="_Toc472066822" w:history="1">
        <w:r w:rsidRPr="0094175E">
          <w:rPr>
            <w:rStyle w:val="Hyperlink"/>
          </w:rPr>
          <w:t>1.1</w:t>
        </w:r>
        <w:r>
          <w:rPr>
            <w:rFonts w:asciiTheme="minorHAnsi" w:eastAsiaTheme="minorEastAsia" w:hAnsiTheme="minorHAnsi" w:cstheme="minorBidi"/>
            <w:sz w:val="22"/>
            <w:szCs w:val="22"/>
            <w:lang w:eastAsia="zh-CN"/>
          </w:rPr>
          <w:tab/>
        </w:r>
        <w:r w:rsidRPr="0094175E">
          <w:rPr>
            <w:rStyle w:val="Hyperlink"/>
          </w:rPr>
          <w:t>Purpose and Scope</w:t>
        </w:r>
        <w:r>
          <w:rPr>
            <w:webHidden/>
          </w:rPr>
          <w:tab/>
        </w:r>
        <w:r>
          <w:rPr>
            <w:webHidden/>
          </w:rPr>
          <w:fldChar w:fldCharType="begin"/>
        </w:r>
        <w:r>
          <w:rPr>
            <w:webHidden/>
          </w:rPr>
          <w:instrText xml:space="preserve"> PAGEREF _Toc472066822 \h </w:instrText>
        </w:r>
        <w:r>
          <w:rPr>
            <w:webHidden/>
          </w:rPr>
        </w:r>
        <w:r>
          <w:rPr>
            <w:webHidden/>
          </w:rPr>
          <w:fldChar w:fldCharType="separate"/>
        </w:r>
        <w:r>
          <w:rPr>
            <w:webHidden/>
          </w:rPr>
          <w:t>1-2</w:t>
        </w:r>
        <w:r>
          <w:rPr>
            <w:webHidden/>
          </w:rPr>
          <w:fldChar w:fldCharType="end"/>
        </w:r>
      </w:hyperlink>
    </w:p>
    <w:p w14:paraId="4075A31A" w14:textId="0CD41574" w:rsidR="0037551D" w:rsidRDefault="0037551D">
      <w:pPr>
        <w:pStyle w:val="TOC2"/>
        <w:rPr>
          <w:rFonts w:asciiTheme="minorHAnsi" w:eastAsiaTheme="minorEastAsia" w:hAnsiTheme="minorHAnsi" w:cstheme="minorBidi"/>
          <w:sz w:val="22"/>
          <w:szCs w:val="22"/>
          <w:lang w:eastAsia="zh-CN"/>
        </w:rPr>
      </w:pPr>
      <w:hyperlink w:anchor="_Toc472066823" w:history="1">
        <w:r w:rsidRPr="0094175E">
          <w:rPr>
            <w:rStyle w:val="Hyperlink"/>
          </w:rPr>
          <w:t>1.2</w:t>
        </w:r>
        <w:r>
          <w:rPr>
            <w:rFonts w:asciiTheme="minorHAnsi" w:eastAsiaTheme="minorEastAsia" w:hAnsiTheme="minorHAnsi" w:cstheme="minorBidi"/>
            <w:sz w:val="22"/>
            <w:szCs w:val="22"/>
            <w:lang w:eastAsia="zh-CN"/>
          </w:rPr>
          <w:tab/>
        </w:r>
        <w:r w:rsidRPr="0094175E">
          <w:rPr>
            <w:rStyle w:val="Hyperlink"/>
          </w:rPr>
          <w:t>Applicable Documents</w:t>
        </w:r>
        <w:r>
          <w:rPr>
            <w:webHidden/>
          </w:rPr>
          <w:tab/>
        </w:r>
        <w:r>
          <w:rPr>
            <w:webHidden/>
          </w:rPr>
          <w:fldChar w:fldCharType="begin"/>
        </w:r>
        <w:r>
          <w:rPr>
            <w:webHidden/>
          </w:rPr>
          <w:instrText xml:space="preserve"> PAGEREF _Toc472066823 \h </w:instrText>
        </w:r>
        <w:r>
          <w:rPr>
            <w:webHidden/>
          </w:rPr>
        </w:r>
        <w:r>
          <w:rPr>
            <w:webHidden/>
          </w:rPr>
          <w:fldChar w:fldCharType="separate"/>
        </w:r>
        <w:r>
          <w:rPr>
            <w:webHidden/>
          </w:rPr>
          <w:t>1-3</w:t>
        </w:r>
        <w:r>
          <w:rPr>
            <w:webHidden/>
          </w:rPr>
          <w:fldChar w:fldCharType="end"/>
        </w:r>
      </w:hyperlink>
    </w:p>
    <w:p w14:paraId="7BFF008C" w14:textId="5E640029" w:rsidR="0037551D" w:rsidRDefault="0037551D">
      <w:pPr>
        <w:pStyle w:val="TOC4"/>
        <w:rPr>
          <w:rFonts w:asciiTheme="minorHAnsi" w:eastAsiaTheme="minorEastAsia" w:hAnsiTheme="minorHAnsi" w:cstheme="minorBidi"/>
          <w:sz w:val="22"/>
          <w:szCs w:val="22"/>
          <w:lang w:eastAsia="zh-CN"/>
        </w:rPr>
      </w:pPr>
      <w:hyperlink w:anchor="_Toc472066824" w:history="1">
        <w:r w:rsidRPr="0094175E">
          <w:rPr>
            <w:rStyle w:val="Hyperlink"/>
          </w:rPr>
          <w:t>Table 1 – Regulations and Standards</w:t>
        </w:r>
        <w:r>
          <w:rPr>
            <w:webHidden/>
          </w:rPr>
          <w:tab/>
        </w:r>
        <w:r>
          <w:rPr>
            <w:webHidden/>
          </w:rPr>
          <w:fldChar w:fldCharType="begin"/>
        </w:r>
        <w:r>
          <w:rPr>
            <w:webHidden/>
          </w:rPr>
          <w:instrText xml:space="preserve"> PAGEREF _Toc472066824 \h </w:instrText>
        </w:r>
        <w:r>
          <w:rPr>
            <w:webHidden/>
          </w:rPr>
        </w:r>
        <w:r>
          <w:rPr>
            <w:webHidden/>
          </w:rPr>
          <w:fldChar w:fldCharType="separate"/>
        </w:r>
        <w:r>
          <w:rPr>
            <w:webHidden/>
          </w:rPr>
          <w:t>1-3</w:t>
        </w:r>
        <w:r>
          <w:rPr>
            <w:webHidden/>
          </w:rPr>
          <w:fldChar w:fldCharType="end"/>
        </w:r>
      </w:hyperlink>
    </w:p>
    <w:p w14:paraId="00C4EE7A" w14:textId="796899A8" w:rsidR="0037551D" w:rsidRDefault="0037551D">
      <w:pPr>
        <w:pStyle w:val="TOC4"/>
        <w:rPr>
          <w:rFonts w:asciiTheme="minorHAnsi" w:eastAsiaTheme="minorEastAsia" w:hAnsiTheme="minorHAnsi" w:cstheme="minorBidi"/>
          <w:sz w:val="22"/>
          <w:szCs w:val="22"/>
          <w:lang w:eastAsia="zh-CN"/>
        </w:rPr>
      </w:pPr>
      <w:hyperlink w:anchor="_Toc472066825" w:history="1">
        <w:r w:rsidRPr="0094175E">
          <w:rPr>
            <w:rStyle w:val="Hyperlink"/>
          </w:rPr>
          <w:t>Table 2 – Company and Project Plans, Standards, and Documents</w:t>
        </w:r>
        <w:r>
          <w:rPr>
            <w:webHidden/>
          </w:rPr>
          <w:tab/>
        </w:r>
        <w:r>
          <w:rPr>
            <w:webHidden/>
          </w:rPr>
          <w:fldChar w:fldCharType="begin"/>
        </w:r>
        <w:r>
          <w:rPr>
            <w:webHidden/>
          </w:rPr>
          <w:instrText xml:space="preserve"> PAGEREF _Toc472066825 \h </w:instrText>
        </w:r>
        <w:r>
          <w:rPr>
            <w:webHidden/>
          </w:rPr>
        </w:r>
        <w:r>
          <w:rPr>
            <w:webHidden/>
          </w:rPr>
          <w:fldChar w:fldCharType="separate"/>
        </w:r>
        <w:r>
          <w:rPr>
            <w:webHidden/>
          </w:rPr>
          <w:t>1-3</w:t>
        </w:r>
        <w:r>
          <w:rPr>
            <w:webHidden/>
          </w:rPr>
          <w:fldChar w:fldCharType="end"/>
        </w:r>
      </w:hyperlink>
    </w:p>
    <w:p w14:paraId="1DFD7C4A" w14:textId="7006357A" w:rsidR="0037551D" w:rsidRDefault="0037551D">
      <w:pPr>
        <w:pStyle w:val="TOC2"/>
        <w:rPr>
          <w:rFonts w:asciiTheme="minorHAnsi" w:eastAsiaTheme="minorEastAsia" w:hAnsiTheme="minorHAnsi" w:cstheme="minorBidi"/>
          <w:sz w:val="22"/>
          <w:szCs w:val="22"/>
          <w:lang w:eastAsia="zh-CN"/>
        </w:rPr>
      </w:pPr>
      <w:hyperlink w:anchor="_Toc472066826" w:history="1">
        <w:r w:rsidRPr="0094175E">
          <w:rPr>
            <w:rStyle w:val="Hyperlink"/>
          </w:rPr>
          <w:t>1.3</w:t>
        </w:r>
        <w:r>
          <w:rPr>
            <w:rFonts w:asciiTheme="minorHAnsi" w:eastAsiaTheme="minorEastAsia" w:hAnsiTheme="minorHAnsi" w:cstheme="minorBidi"/>
            <w:sz w:val="22"/>
            <w:szCs w:val="22"/>
            <w:lang w:eastAsia="zh-CN"/>
          </w:rPr>
          <w:tab/>
        </w:r>
        <w:r w:rsidRPr="0094175E">
          <w:rPr>
            <w:rStyle w:val="Hyperlink"/>
          </w:rPr>
          <w:t>Referenced Documents</w:t>
        </w:r>
        <w:r>
          <w:rPr>
            <w:webHidden/>
          </w:rPr>
          <w:tab/>
        </w:r>
        <w:r>
          <w:rPr>
            <w:webHidden/>
          </w:rPr>
          <w:fldChar w:fldCharType="begin"/>
        </w:r>
        <w:r>
          <w:rPr>
            <w:webHidden/>
          </w:rPr>
          <w:instrText xml:space="preserve"> PAGEREF _Toc472066826 \h </w:instrText>
        </w:r>
        <w:r>
          <w:rPr>
            <w:webHidden/>
          </w:rPr>
        </w:r>
        <w:r>
          <w:rPr>
            <w:webHidden/>
          </w:rPr>
          <w:fldChar w:fldCharType="separate"/>
        </w:r>
        <w:r>
          <w:rPr>
            <w:webHidden/>
          </w:rPr>
          <w:t>1-5</w:t>
        </w:r>
        <w:r>
          <w:rPr>
            <w:webHidden/>
          </w:rPr>
          <w:fldChar w:fldCharType="end"/>
        </w:r>
      </w:hyperlink>
    </w:p>
    <w:p w14:paraId="2095DEAE" w14:textId="024FC66A" w:rsidR="0037551D" w:rsidRDefault="0037551D">
      <w:pPr>
        <w:pStyle w:val="TOC1"/>
        <w:rPr>
          <w:rFonts w:asciiTheme="minorHAnsi" w:eastAsiaTheme="minorEastAsia" w:hAnsiTheme="minorHAnsi" w:cstheme="minorBidi"/>
          <w:sz w:val="22"/>
          <w:szCs w:val="22"/>
          <w:lang w:eastAsia="zh-CN"/>
        </w:rPr>
      </w:pPr>
      <w:hyperlink w:anchor="_Toc472066827" w:history="1">
        <w:r w:rsidRPr="0094175E">
          <w:rPr>
            <w:rStyle w:val="Hyperlink"/>
          </w:rPr>
          <w:t>2</w:t>
        </w:r>
        <w:r>
          <w:rPr>
            <w:rFonts w:asciiTheme="minorHAnsi" w:eastAsiaTheme="minorEastAsia" w:hAnsiTheme="minorHAnsi" w:cstheme="minorBidi"/>
            <w:sz w:val="22"/>
            <w:szCs w:val="22"/>
            <w:lang w:eastAsia="zh-CN"/>
          </w:rPr>
          <w:tab/>
        </w:r>
        <w:r w:rsidRPr="0094175E">
          <w:rPr>
            <w:rStyle w:val="Hyperlink"/>
          </w:rPr>
          <w:t>System Overview</w:t>
        </w:r>
        <w:r>
          <w:rPr>
            <w:webHidden/>
          </w:rPr>
          <w:tab/>
        </w:r>
        <w:r>
          <w:rPr>
            <w:webHidden/>
          </w:rPr>
          <w:fldChar w:fldCharType="begin"/>
        </w:r>
        <w:r>
          <w:rPr>
            <w:webHidden/>
          </w:rPr>
          <w:instrText xml:space="preserve"> PAGEREF _Toc472066827 \h </w:instrText>
        </w:r>
        <w:r>
          <w:rPr>
            <w:webHidden/>
          </w:rPr>
        </w:r>
        <w:r>
          <w:rPr>
            <w:webHidden/>
          </w:rPr>
          <w:fldChar w:fldCharType="separate"/>
        </w:r>
        <w:r>
          <w:rPr>
            <w:webHidden/>
          </w:rPr>
          <w:t>2-1</w:t>
        </w:r>
        <w:r>
          <w:rPr>
            <w:webHidden/>
          </w:rPr>
          <w:fldChar w:fldCharType="end"/>
        </w:r>
      </w:hyperlink>
    </w:p>
    <w:p w14:paraId="308C763E" w14:textId="4C084281" w:rsidR="0037551D" w:rsidRDefault="0037551D">
      <w:pPr>
        <w:pStyle w:val="TOC2"/>
        <w:rPr>
          <w:rFonts w:asciiTheme="minorHAnsi" w:eastAsiaTheme="minorEastAsia" w:hAnsiTheme="minorHAnsi" w:cstheme="minorBidi"/>
          <w:sz w:val="22"/>
          <w:szCs w:val="22"/>
          <w:lang w:eastAsia="zh-CN"/>
        </w:rPr>
      </w:pPr>
      <w:hyperlink w:anchor="_Toc472066828" w:history="1">
        <w:r w:rsidRPr="0094175E">
          <w:rPr>
            <w:rStyle w:val="Hyperlink"/>
          </w:rPr>
          <w:t>2.1</w:t>
        </w:r>
        <w:r>
          <w:rPr>
            <w:rFonts w:asciiTheme="minorHAnsi" w:eastAsiaTheme="minorEastAsia" w:hAnsiTheme="minorHAnsi" w:cstheme="minorBidi"/>
            <w:sz w:val="22"/>
            <w:szCs w:val="22"/>
            <w:lang w:eastAsia="zh-CN"/>
          </w:rPr>
          <w:tab/>
        </w:r>
        <w:r w:rsidRPr="0094175E">
          <w:rPr>
            <w:rStyle w:val="Hyperlink"/>
          </w:rPr>
          <w:t>System Description</w:t>
        </w:r>
        <w:r>
          <w:rPr>
            <w:webHidden/>
          </w:rPr>
          <w:tab/>
        </w:r>
        <w:r>
          <w:rPr>
            <w:webHidden/>
          </w:rPr>
          <w:fldChar w:fldCharType="begin"/>
        </w:r>
        <w:r>
          <w:rPr>
            <w:webHidden/>
          </w:rPr>
          <w:instrText xml:space="preserve"> PAGEREF _Toc472066828 \h </w:instrText>
        </w:r>
        <w:r>
          <w:rPr>
            <w:webHidden/>
          </w:rPr>
        </w:r>
        <w:r>
          <w:rPr>
            <w:webHidden/>
          </w:rPr>
          <w:fldChar w:fldCharType="separate"/>
        </w:r>
        <w:r>
          <w:rPr>
            <w:webHidden/>
          </w:rPr>
          <w:t>2-2</w:t>
        </w:r>
        <w:r>
          <w:rPr>
            <w:webHidden/>
          </w:rPr>
          <w:fldChar w:fldCharType="end"/>
        </w:r>
      </w:hyperlink>
    </w:p>
    <w:p w14:paraId="17A0ED20" w14:textId="709833A9" w:rsidR="0037551D" w:rsidRDefault="0037551D">
      <w:pPr>
        <w:pStyle w:val="TOC2"/>
        <w:rPr>
          <w:rFonts w:asciiTheme="minorHAnsi" w:eastAsiaTheme="minorEastAsia" w:hAnsiTheme="minorHAnsi" w:cstheme="minorBidi"/>
          <w:sz w:val="22"/>
          <w:szCs w:val="22"/>
          <w:lang w:eastAsia="zh-CN"/>
        </w:rPr>
      </w:pPr>
      <w:hyperlink w:anchor="_Toc472066829" w:history="1">
        <w:r w:rsidRPr="0094175E">
          <w:rPr>
            <w:rStyle w:val="Hyperlink"/>
          </w:rPr>
          <w:t>2.2</w:t>
        </w:r>
        <w:r>
          <w:rPr>
            <w:rFonts w:asciiTheme="minorHAnsi" w:eastAsiaTheme="minorEastAsia" w:hAnsiTheme="minorHAnsi" w:cstheme="minorBidi"/>
            <w:sz w:val="22"/>
            <w:szCs w:val="22"/>
            <w:lang w:eastAsia="zh-CN"/>
          </w:rPr>
          <w:tab/>
        </w:r>
        <w:r w:rsidRPr="0094175E">
          <w:rPr>
            <w:rStyle w:val="Hyperlink"/>
          </w:rPr>
          <w:t>System Architecture</w:t>
        </w:r>
        <w:r>
          <w:rPr>
            <w:webHidden/>
          </w:rPr>
          <w:tab/>
        </w:r>
        <w:r>
          <w:rPr>
            <w:webHidden/>
          </w:rPr>
          <w:fldChar w:fldCharType="begin"/>
        </w:r>
        <w:r>
          <w:rPr>
            <w:webHidden/>
          </w:rPr>
          <w:instrText xml:space="preserve"> PAGEREF _Toc472066829 \h </w:instrText>
        </w:r>
        <w:r>
          <w:rPr>
            <w:webHidden/>
          </w:rPr>
        </w:r>
        <w:r>
          <w:rPr>
            <w:webHidden/>
          </w:rPr>
          <w:fldChar w:fldCharType="separate"/>
        </w:r>
        <w:r>
          <w:rPr>
            <w:webHidden/>
          </w:rPr>
          <w:t>2-3</w:t>
        </w:r>
        <w:r>
          <w:rPr>
            <w:webHidden/>
          </w:rPr>
          <w:fldChar w:fldCharType="end"/>
        </w:r>
      </w:hyperlink>
    </w:p>
    <w:p w14:paraId="13B59020" w14:textId="6CDC70AA" w:rsidR="0037551D" w:rsidRDefault="0037551D">
      <w:pPr>
        <w:pStyle w:val="TOC2"/>
        <w:rPr>
          <w:rFonts w:asciiTheme="minorHAnsi" w:eastAsiaTheme="minorEastAsia" w:hAnsiTheme="minorHAnsi" w:cstheme="minorBidi"/>
          <w:sz w:val="22"/>
          <w:szCs w:val="22"/>
          <w:lang w:eastAsia="zh-CN"/>
        </w:rPr>
      </w:pPr>
      <w:hyperlink w:anchor="_Toc472066830" w:history="1">
        <w:r w:rsidRPr="0094175E">
          <w:rPr>
            <w:rStyle w:val="Hyperlink"/>
          </w:rPr>
          <w:t>2.3</w:t>
        </w:r>
        <w:r>
          <w:rPr>
            <w:rFonts w:asciiTheme="minorHAnsi" w:eastAsiaTheme="minorEastAsia" w:hAnsiTheme="minorHAnsi" w:cstheme="minorBidi"/>
            <w:sz w:val="22"/>
            <w:szCs w:val="22"/>
            <w:lang w:eastAsia="zh-CN"/>
          </w:rPr>
          <w:tab/>
        </w:r>
        <w:r w:rsidRPr="0094175E">
          <w:rPr>
            <w:rStyle w:val="Hyperlink"/>
          </w:rPr>
          <w:t>System Functions</w:t>
        </w:r>
        <w:r>
          <w:rPr>
            <w:webHidden/>
          </w:rPr>
          <w:tab/>
        </w:r>
        <w:r>
          <w:rPr>
            <w:webHidden/>
          </w:rPr>
          <w:fldChar w:fldCharType="begin"/>
        </w:r>
        <w:r>
          <w:rPr>
            <w:webHidden/>
          </w:rPr>
          <w:instrText xml:space="preserve"> PAGEREF _Toc472066830 \h </w:instrText>
        </w:r>
        <w:r>
          <w:rPr>
            <w:webHidden/>
          </w:rPr>
        </w:r>
        <w:r>
          <w:rPr>
            <w:webHidden/>
          </w:rPr>
          <w:fldChar w:fldCharType="separate"/>
        </w:r>
        <w:r>
          <w:rPr>
            <w:webHidden/>
          </w:rPr>
          <w:t>2-4</w:t>
        </w:r>
        <w:r>
          <w:rPr>
            <w:webHidden/>
          </w:rPr>
          <w:fldChar w:fldCharType="end"/>
        </w:r>
      </w:hyperlink>
    </w:p>
    <w:p w14:paraId="3766CCE4" w14:textId="30C9A4E5" w:rsidR="0037551D" w:rsidRDefault="0037551D">
      <w:pPr>
        <w:pStyle w:val="TOC3"/>
        <w:rPr>
          <w:rFonts w:asciiTheme="minorHAnsi" w:eastAsiaTheme="minorEastAsia" w:hAnsiTheme="minorHAnsi" w:cstheme="minorBidi"/>
          <w:sz w:val="22"/>
          <w:szCs w:val="22"/>
          <w:lang w:eastAsia="zh-CN"/>
        </w:rPr>
      </w:pPr>
      <w:hyperlink w:anchor="_Toc472066831" w:history="1">
        <w:r w:rsidRPr="0094175E">
          <w:rPr>
            <w:rStyle w:val="Hyperlink"/>
          </w:rPr>
          <w:t>2.3.1</w:t>
        </w:r>
        <w:r>
          <w:rPr>
            <w:rFonts w:asciiTheme="minorHAnsi" w:eastAsiaTheme="minorEastAsia" w:hAnsiTheme="minorHAnsi" w:cstheme="minorBidi"/>
            <w:sz w:val="22"/>
            <w:szCs w:val="22"/>
            <w:lang w:eastAsia="zh-CN"/>
          </w:rPr>
          <w:tab/>
        </w:r>
        <w:r w:rsidRPr="0094175E">
          <w:rPr>
            <w:rStyle w:val="Hyperlink"/>
          </w:rPr>
          <w:t>Function Allocation to Hardware</w:t>
        </w:r>
        <w:r>
          <w:rPr>
            <w:webHidden/>
          </w:rPr>
          <w:tab/>
        </w:r>
        <w:r>
          <w:rPr>
            <w:webHidden/>
          </w:rPr>
          <w:fldChar w:fldCharType="begin"/>
        </w:r>
        <w:r>
          <w:rPr>
            <w:webHidden/>
          </w:rPr>
          <w:instrText xml:space="preserve"> PAGEREF _Toc472066831 \h </w:instrText>
        </w:r>
        <w:r>
          <w:rPr>
            <w:webHidden/>
          </w:rPr>
        </w:r>
        <w:r>
          <w:rPr>
            <w:webHidden/>
          </w:rPr>
          <w:fldChar w:fldCharType="separate"/>
        </w:r>
        <w:r>
          <w:rPr>
            <w:webHidden/>
          </w:rPr>
          <w:t>2-5</w:t>
        </w:r>
        <w:r>
          <w:rPr>
            <w:webHidden/>
          </w:rPr>
          <w:fldChar w:fldCharType="end"/>
        </w:r>
      </w:hyperlink>
    </w:p>
    <w:p w14:paraId="7DCF1DEE" w14:textId="7599A726" w:rsidR="0037551D" w:rsidRDefault="0037551D">
      <w:pPr>
        <w:pStyle w:val="TOC3"/>
        <w:rPr>
          <w:rFonts w:asciiTheme="minorHAnsi" w:eastAsiaTheme="minorEastAsia" w:hAnsiTheme="minorHAnsi" w:cstheme="minorBidi"/>
          <w:sz w:val="22"/>
          <w:szCs w:val="22"/>
          <w:lang w:eastAsia="zh-CN"/>
        </w:rPr>
      </w:pPr>
      <w:hyperlink w:anchor="_Toc472066832" w:history="1">
        <w:r w:rsidRPr="0094175E">
          <w:rPr>
            <w:rStyle w:val="Hyperlink"/>
          </w:rPr>
          <w:t>2.3.2</w:t>
        </w:r>
        <w:r>
          <w:rPr>
            <w:rFonts w:asciiTheme="minorHAnsi" w:eastAsiaTheme="minorEastAsia" w:hAnsiTheme="minorHAnsi" w:cstheme="minorBidi"/>
            <w:sz w:val="22"/>
            <w:szCs w:val="22"/>
            <w:lang w:eastAsia="zh-CN"/>
          </w:rPr>
          <w:tab/>
        </w:r>
        <w:r w:rsidRPr="0094175E">
          <w:rPr>
            <w:rStyle w:val="Hyperlink"/>
          </w:rPr>
          <w:t>Function Allocation to Software</w:t>
        </w:r>
        <w:r>
          <w:rPr>
            <w:webHidden/>
          </w:rPr>
          <w:tab/>
        </w:r>
        <w:r>
          <w:rPr>
            <w:webHidden/>
          </w:rPr>
          <w:fldChar w:fldCharType="begin"/>
        </w:r>
        <w:r>
          <w:rPr>
            <w:webHidden/>
          </w:rPr>
          <w:instrText xml:space="preserve"> PAGEREF _Toc472066832 \h </w:instrText>
        </w:r>
        <w:r>
          <w:rPr>
            <w:webHidden/>
          </w:rPr>
        </w:r>
        <w:r>
          <w:rPr>
            <w:webHidden/>
          </w:rPr>
          <w:fldChar w:fldCharType="separate"/>
        </w:r>
        <w:r>
          <w:rPr>
            <w:webHidden/>
          </w:rPr>
          <w:t>2-5</w:t>
        </w:r>
        <w:r>
          <w:rPr>
            <w:webHidden/>
          </w:rPr>
          <w:fldChar w:fldCharType="end"/>
        </w:r>
      </w:hyperlink>
    </w:p>
    <w:p w14:paraId="0DBC268E" w14:textId="2C4A00D0" w:rsidR="0037551D" w:rsidRDefault="0037551D">
      <w:pPr>
        <w:pStyle w:val="TOC2"/>
        <w:rPr>
          <w:rFonts w:asciiTheme="minorHAnsi" w:eastAsiaTheme="minorEastAsia" w:hAnsiTheme="minorHAnsi" w:cstheme="minorBidi"/>
          <w:sz w:val="22"/>
          <w:szCs w:val="22"/>
          <w:lang w:eastAsia="zh-CN"/>
        </w:rPr>
      </w:pPr>
      <w:hyperlink w:anchor="_Toc472066833" w:history="1">
        <w:r w:rsidRPr="0094175E">
          <w:rPr>
            <w:rStyle w:val="Hyperlink"/>
          </w:rPr>
          <w:t>2.4</w:t>
        </w:r>
        <w:r>
          <w:rPr>
            <w:rFonts w:asciiTheme="minorHAnsi" w:eastAsiaTheme="minorEastAsia" w:hAnsiTheme="minorHAnsi" w:cstheme="minorBidi"/>
            <w:sz w:val="22"/>
            <w:szCs w:val="22"/>
            <w:lang w:eastAsia="zh-CN"/>
          </w:rPr>
          <w:tab/>
        </w:r>
        <w:r w:rsidRPr="0094175E">
          <w:rPr>
            <w:rStyle w:val="Hyperlink"/>
          </w:rPr>
          <w:t>Processor Used</w:t>
        </w:r>
        <w:r>
          <w:rPr>
            <w:webHidden/>
          </w:rPr>
          <w:tab/>
        </w:r>
        <w:r>
          <w:rPr>
            <w:webHidden/>
          </w:rPr>
          <w:fldChar w:fldCharType="begin"/>
        </w:r>
        <w:r>
          <w:rPr>
            <w:webHidden/>
          </w:rPr>
          <w:instrText xml:space="preserve"> PAGEREF _Toc472066833 \h </w:instrText>
        </w:r>
        <w:r>
          <w:rPr>
            <w:webHidden/>
          </w:rPr>
        </w:r>
        <w:r>
          <w:rPr>
            <w:webHidden/>
          </w:rPr>
          <w:fldChar w:fldCharType="separate"/>
        </w:r>
        <w:r>
          <w:rPr>
            <w:webHidden/>
          </w:rPr>
          <w:t>2-6</w:t>
        </w:r>
        <w:r>
          <w:rPr>
            <w:webHidden/>
          </w:rPr>
          <w:fldChar w:fldCharType="end"/>
        </w:r>
      </w:hyperlink>
    </w:p>
    <w:p w14:paraId="061FC911" w14:textId="173CBBA3" w:rsidR="0037551D" w:rsidRDefault="0037551D">
      <w:pPr>
        <w:pStyle w:val="TOC2"/>
        <w:rPr>
          <w:rFonts w:asciiTheme="minorHAnsi" w:eastAsiaTheme="minorEastAsia" w:hAnsiTheme="minorHAnsi" w:cstheme="minorBidi"/>
          <w:sz w:val="22"/>
          <w:szCs w:val="22"/>
          <w:lang w:eastAsia="zh-CN"/>
        </w:rPr>
      </w:pPr>
      <w:hyperlink w:anchor="_Toc472066834" w:history="1">
        <w:r w:rsidRPr="0094175E">
          <w:rPr>
            <w:rStyle w:val="Hyperlink"/>
          </w:rPr>
          <w:t>2.5</w:t>
        </w:r>
        <w:r>
          <w:rPr>
            <w:rFonts w:asciiTheme="minorHAnsi" w:eastAsiaTheme="minorEastAsia" w:hAnsiTheme="minorHAnsi" w:cstheme="minorBidi"/>
            <w:sz w:val="22"/>
            <w:szCs w:val="22"/>
            <w:lang w:eastAsia="zh-CN"/>
          </w:rPr>
          <w:tab/>
        </w:r>
        <w:r w:rsidRPr="0094175E">
          <w:rPr>
            <w:rStyle w:val="Hyperlink"/>
          </w:rPr>
          <w:t>Hardware and Software Interfaces</w:t>
        </w:r>
        <w:r>
          <w:rPr>
            <w:webHidden/>
          </w:rPr>
          <w:tab/>
        </w:r>
        <w:r>
          <w:rPr>
            <w:webHidden/>
          </w:rPr>
          <w:fldChar w:fldCharType="begin"/>
        </w:r>
        <w:r>
          <w:rPr>
            <w:webHidden/>
          </w:rPr>
          <w:instrText xml:space="preserve"> PAGEREF _Toc472066834 \h </w:instrText>
        </w:r>
        <w:r>
          <w:rPr>
            <w:webHidden/>
          </w:rPr>
        </w:r>
        <w:r>
          <w:rPr>
            <w:webHidden/>
          </w:rPr>
          <w:fldChar w:fldCharType="separate"/>
        </w:r>
        <w:r>
          <w:rPr>
            <w:webHidden/>
          </w:rPr>
          <w:t>2-7</w:t>
        </w:r>
        <w:r>
          <w:rPr>
            <w:webHidden/>
          </w:rPr>
          <w:fldChar w:fldCharType="end"/>
        </w:r>
      </w:hyperlink>
    </w:p>
    <w:p w14:paraId="0C713C7D" w14:textId="226C9DFF" w:rsidR="0037551D" w:rsidRDefault="0037551D">
      <w:pPr>
        <w:pStyle w:val="TOC2"/>
        <w:rPr>
          <w:rFonts w:asciiTheme="minorHAnsi" w:eastAsiaTheme="minorEastAsia" w:hAnsiTheme="minorHAnsi" w:cstheme="minorBidi"/>
          <w:sz w:val="22"/>
          <w:szCs w:val="22"/>
          <w:lang w:eastAsia="zh-CN"/>
        </w:rPr>
      </w:pPr>
      <w:hyperlink w:anchor="_Toc472066835" w:history="1">
        <w:r w:rsidRPr="0094175E">
          <w:rPr>
            <w:rStyle w:val="Hyperlink"/>
          </w:rPr>
          <w:t>2.6</w:t>
        </w:r>
        <w:r>
          <w:rPr>
            <w:rFonts w:asciiTheme="minorHAnsi" w:eastAsiaTheme="minorEastAsia" w:hAnsiTheme="minorHAnsi" w:cstheme="minorBidi"/>
            <w:sz w:val="22"/>
            <w:szCs w:val="22"/>
            <w:lang w:eastAsia="zh-CN"/>
          </w:rPr>
          <w:tab/>
        </w:r>
        <w:r w:rsidRPr="0094175E">
          <w:rPr>
            <w:rStyle w:val="Hyperlink"/>
          </w:rPr>
          <w:t>Safety Features</w:t>
        </w:r>
        <w:r>
          <w:rPr>
            <w:webHidden/>
          </w:rPr>
          <w:tab/>
        </w:r>
        <w:r>
          <w:rPr>
            <w:webHidden/>
          </w:rPr>
          <w:fldChar w:fldCharType="begin"/>
        </w:r>
        <w:r>
          <w:rPr>
            <w:webHidden/>
          </w:rPr>
          <w:instrText xml:space="preserve"> PAGEREF _Toc472066835 \h </w:instrText>
        </w:r>
        <w:r>
          <w:rPr>
            <w:webHidden/>
          </w:rPr>
        </w:r>
        <w:r>
          <w:rPr>
            <w:webHidden/>
          </w:rPr>
          <w:fldChar w:fldCharType="separate"/>
        </w:r>
        <w:r>
          <w:rPr>
            <w:webHidden/>
          </w:rPr>
          <w:t>2-8</w:t>
        </w:r>
        <w:r>
          <w:rPr>
            <w:webHidden/>
          </w:rPr>
          <w:fldChar w:fldCharType="end"/>
        </w:r>
      </w:hyperlink>
    </w:p>
    <w:p w14:paraId="6F2A3A6F" w14:textId="6A273350" w:rsidR="0037551D" w:rsidRDefault="0037551D">
      <w:pPr>
        <w:pStyle w:val="TOC1"/>
        <w:rPr>
          <w:rFonts w:asciiTheme="minorHAnsi" w:eastAsiaTheme="minorEastAsia" w:hAnsiTheme="minorHAnsi" w:cstheme="minorBidi"/>
          <w:sz w:val="22"/>
          <w:szCs w:val="22"/>
          <w:lang w:eastAsia="zh-CN"/>
        </w:rPr>
      </w:pPr>
      <w:hyperlink w:anchor="_Toc472066836" w:history="1">
        <w:r w:rsidRPr="0094175E">
          <w:rPr>
            <w:rStyle w:val="Hyperlink"/>
          </w:rPr>
          <w:t>3</w:t>
        </w:r>
        <w:r>
          <w:rPr>
            <w:rFonts w:asciiTheme="minorHAnsi" w:eastAsiaTheme="minorEastAsia" w:hAnsiTheme="minorHAnsi" w:cstheme="minorBidi"/>
            <w:sz w:val="22"/>
            <w:szCs w:val="22"/>
            <w:lang w:eastAsia="zh-CN"/>
          </w:rPr>
          <w:tab/>
        </w:r>
        <w:r w:rsidRPr="0094175E">
          <w:rPr>
            <w:rStyle w:val="Hyperlink"/>
          </w:rPr>
          <w:t>Software Overview</w:t>
        </w:r>
        <w:r>
          <w:rPr>
            <w:webHidden/>
          </w:rPr>
          <w:tab/>
        </w:r>
        <w:r>
          <w:rPr>
            <w:webHidden/>
          </w:rPr>
          <w:fldChar w:fldCharType="begin"/>
        </w:r>
        <w:r>
          <w:rPr>
            <w:webHidden/>
          </w:rPr>
          <w:instrText xml:space="preserve"> PAGEREF _Toc472066836 \h </w:instrText>
        </w:r>
        <w:r>
          <w:rPr>
            <w:webHidden/>
          </w:rPr>
        </w:r>
        <w:r>
          <w:rPr>
            <w:webHidden/>
          </w:rPr>
          <w:fldChar w:fldCharType="separate"/>
        </w:r>
        <w:r>
          <w:rPr>
            <w:webHidden/>
          </w:rPr>
          <w:t>3-1</w:t>
        </w:r>
        <w:r>
          <w:rPr>
            <w:webHidden/>
          </w:rPr>
          <w:fldChar w:fldCharType="end"/>
        </w:r>
      </w:hyperlink>
    </w:p>
    <w:p w14:paraId="4210A8EA" w14:textId="0CAC2C43" w:rsidR="0037551D" w:rsidRDefault="0037551D">
      <w:pPr>
        <w:pStyle w:val="TOC2"/>
        <w:rPr>
          <w:rFonts w:asciiTheme="minorHAnsi" w:eastAsiaTheme="minorEastAsia" w:hAnsiTheme="minorHAnsi" w:cstheme="minorBidi"/>
          <w:sz w:val="22"/>
          <w:szCs w:val="22"/>
          <w:lang w:eastAsia="zh-CN"/>
        </w:rPr>
      </w:pPr>
      <w:hyperlink w:anchor="_Toc472066837" w:history="1">
        <w:r w:rsidRPr="0094175E">
          <w:rPr>
            <w:rStyle w:val="Hyperlink"/>
          </w:rPr>
          <w:t>3.1</w:t>
        </w:r>
        <w:r>
          <w:rPr>
            <w:rFonts w:asciiTheme="minorHAnsi" w:eastAsiaTheme="minorEastAsia" w:hAnsiTheme="minorHAnsi" w:cstheme="minorBidi"/>
            <w:sz w:val="22"/>
            <w:szCs w:val="22"/>
            <w:lang w:eastAsia="zh-CN"/>
          </w:rPr>
          <w:tab/>
        </w:r>
        <w:r w:rsidRPr="0094175E">
          <w:rPr>
            <w:rStyle w:val="Hyperlink"/>
          </w:rPr>
          <w:t>Software Description</w:t>
        </w:r>
        <w:r>
          <w:rPr>
            <w:webHidden/>
          </w:rPr>
          <w:tab/>
        </w:r>
        <w:r>
          <w:rPr>
            <w:webHidden/>
          </w:rPr>
          <w:fldChar w:fldCharType="begin"/>
        </w:r>
        <w:r>
          <w:rPr>
            <w:webHidden/>
          </w:rPr>
          <w:instrText xml:space="preserve"> PAGEREF _Toc472066837 \h </w:instrText>
        </w:r>
        <w:r>
          <w:rPr>
            <w:webHidden/>
          </w:rPr>
        </w:r>
        <w:r>
          <w:rPr>
            <w:webHidden/>
          </w:rPr>
          <w:fldChar w:fldCharType="separate"/>
        </w:r>
        <w:r>
          <w:rPr>
            <w:webHidden/>
          </w:rPr>
          <w:t>3-2</w:t>
        </w:r>
        <w:r>
          <w:rPr>
            <w:webHidden/>
          </w:rPr>
          <w:fldChar w:fldCharType="end"/>
        </w:r>
      </w:hyperlink>
    </w:p>
    <w:p w14:paraId="142CE4C3" w14:textId="521E15BC" w:rsidR="0037551D" w:rsidRDefault="0037551D">
      <w:pPr>
        <w:pStyle w:val="TOC2"/>
        <w:rPr>
          <w:rFonts w:asciiTheme="minorHAnsi" w:eastAsiaTheme="minorEastAsia" w:hAnsiTheme="minorHAnsi" w:cstheme="minorBidi"/>
          <w:sz w:val="22"/>
          <w:szCs w:val="22"/>
          <w:lang w:eastAsia="zh-CN"/>
        </w:rPr>
      </w:pPr>
      <w:hyperlink w:anchor="_Toc472066838" w:history="1">
        <w:r w:rsidRPr="0094175E">
          <w:rPr>
            <w:rStyle w:val="Hyperlink"/>
          </w:rPr>
          <w:t>3.2</w:t>
        </w:r>
        <w:r>
          <w:rPr>
            <w:rFonts w:asciiTheme="minorHAnsi" w:eastAsiaTheme="minorEastAsia" w:hAnsiTheme="minorHAnsi" w:cstheme="minorBidi"/>
            <w:sz w:val="22"/>
            <w:szCs w:val="22"/>
            <w:lang w:eastAsia="zh-CN"/>
          </w:rPr>
          <w:tab/>
        </w:r>
        <w:r w:rsidRPr="0094175E">
          <w:rPr>
            <w:rStyle w:val="Hyperlink"/>
          </w:rPr>
          <w:t>Safety and Partitioning</w:t>
        </w:r>
        <w:r>
          <w:rPr>
            <w:webHidden/>
          </w:rPr>
          <w:tab/>
        </w:r>
        <w:r>
          <w:rPr>
            <w:webHidden/>
          </w:rPr>
          <w:fldChar w:fldCharType="begin"/>
        </w:r>
        <w:r>
          <w:rPr>
            <w:webHidden/>
          </w:rPr>
          <w:instrText xml:space="preserve"> PAGEREF _Toc472066838 \h </w:instrText>
        </w:r>
        <w:r>
          <w:rPr>
            <w:webHidden/>
          </w:rPr>
        </w:r>
        <w:r>
          <w:rPr>
            <w:webHidden/>
          </w:rPr>
          <w:fldChar w:fldCharType="separate"/>
        </w:r>
        <w:r>
          <w:rPr>
            <w:webHidden/>
          </w:rPr>
          <w:t>3-3</w:t>
        </w:r>
        <w:r>
          <w:rPr>
            <w:webHidden/>
          </w:rPr>
          <w:fldChar w:fldCharType="end"/>
        </w:r>
      </w:hyperlink>
    </w:p>
    <w:p w14:paraId="1950D8D2" w14:textId="443E2C86" w:rsidR="0037551D" w:rsidRDefault="0037551D">
      <w:pPr>
        <w:pStyle w:val="TOC2"/>
        <w:rPr>
          <w:rFonts w:asciiTheme="minorHAnsi" w:eastAsiaTheme="minorEastAsia" w:hAnsiTheme="minorHAnsi" w:cstheme="minorBidi"/>
          <w:sz w:val="22"/>
          <w:szCs w:val="22"/>
          <w:lang w:eastAsia="zh-CN"/>
        </w:rPr>
      </w:pPr>
      <w:hyperlink w:anchor="_Toc472066839" w:history="1">
        <w:r w:rsidRPr="0094175E">
          <w:rPr>
            <w:rStyle w:val="Hyperlink"/>
          </w:rPr>
          <w:t>3.3</w:t>
        </w:r>
        <w:r>
          <w:rPr>
            <w:rFonts w:asciiTheme="minorHAnsi" w:eastAsiaTheme="minorEastAsia" w:hAnsiTheme="minorHAnsi" w:cstheme="minorBidi"/>
            <w:sz w:val="22"/>
            <w:szCs w:val="22"/>
            <w:lang w:eastAsia="zh-CN"/>
          </w:rPr>
          <w:tab/>
        </w:r>
        <w:r w:rsidRPr="0094175E">
          <w:rPr>
            <w:rStyle w:val="Hyperlink"/>
          </w:rPr>
          <w:t>Timing and Scheduling Strategies</w:t>
        </w:r>
        <w:r>
          <w:rPr>
            <w:webHidden/>
          </w:rPr>
          <w:tab/>
        </w:r>
        <w:r>
          <w:rPr>
            <w:webHidden/>
          </w:rPr>
          <w:fldChar w:fldCharType="begin"/>
        </w:r>
        <w:r>
          <w:rPr>
            <w:webHidden/>
          </w:rPr>
          <w:instrText xml:space="preserve"> PAGEREF _Toc472066839 \h </w:instrText>
        </w:r>
        <w:r>
          <w:rPr>
            <w:webHidden/>
          </w:rPr>
        </w:r>
        <w:r>
          <w:rPr>
            <w:webHidden/>
          </w:rPr>
          <w:fldChar w:fldCharType="separate"/>
        </w:r>
        <w:r>
          <w:rPr>
            <w:webHidden/>
          </w:rPr>
          <w:t>3-4</w:t>
        </w:r>
        <w:r>
          <w:rPr>
            <w:webHidden/>
          </w:rPr>
          <w:fldChar w:fldCharType="end"/>
        </w:r>
      </w:hyperlink>
    </w:p>
    <w:p w14:paraId="4D9AAACF" w14:textId="38C9F2C8" w:rsidR="0037551D" w:rsidRDefault="0037551D">
      <w:pPr>
        <w:pStyle w:val="TOC1"/>
        <w:rPr>
          <w:rFonts w:asciiTheme="minorHAnsi" w:eastAsiaTheme="minorEastAsia" w:hAnsiTheme="minorHAnsi" w:cstheme="minorBidi"/>
          <w:sz w:val="22"/>
          <w:szCs w:val="22"/>
          <w:lang w:eastAsia="zh-CN"/>
        </w:rPr>
      </w:pPr>
      <w:hyperlink w:anchor="_Toc472066840" w:history="1">
        <w:r w:rsidRPr="0094175E">
          <w:rPr>
            <w:rStyle w:val="Hyperlink"/>
          </w:rPr>
          <w:t>4</w:t>
        </w:r>
        <w:r>
          <w:rPr>
            <w:rFonts w:asciiTheme="minorHAnsi" w:eastAsiaTheme="minorEastAsia" w:hAnsiTheme="minorHAnsi" w:cstheme="minorBidi"/>
            <w:sz w:val="22"/>
            <w:szCs w:val="22"/>
            <w:lang w:eastAsia="zh-CN"/>
          </w:rPr>
          <w:tab/>
        </w:r>
        <w:r w:rsidRPr="0094175E">
          <w:rPr>
            <w:rStyle w:val="Hyperlink"/>
          </w:rPr>
          <w:t>Certification Considerations</w:t>
        </w:r>
        <w:r>
          <w:rPr>
            <w:webHidden/>
          </w:rPr>
          <w:tab/>
        </w:r>
        <w:r>
          <w:rPr>
            <w:webHidden/>
          </w:rPr>
          <w:fldChar w:fldCharType="begin"/>
        </w:r>
        <w:r>
          <w:rPr>
            <w:webHidden/>
          </w:rPr>
          <w:instrText xml:space="preserve"> PAGEREF _Toc472066840 \h </w:instrText>
        </w:r>
        <w:r>
          <w:rPr>
            <w:webHidden/>
          </w:rPr>
        </w:r>
        <w:r>
          <w:rPr>
            <w:webHidden/>
          </w:rPr>
          <w:fldChar w:fldCharType="separate"/>
        </w:r>
        <w:r>
          <w:rPr>
            <w:webHidden/>
          </w:rPr>
          <w:t>4-1</w:t>
        </w:r>
        <w:r>
          <w:rPr>
            <w:webHidden/>
          </w:rPr>
          <w:fldChar w:fldCharType="end"/>
        </w:r>
      </w:hyperlink>
    </w:p>
    <w:p w14:paraId="41979BB8" w14:textId="7A7D43A6" w:rsidR="0037551D" w:rsidRDefault="0037551D">
      <w:pPr>
        <w:pStyle w:val="TOC2"/>
        <w:rPr>
          <w:rFonts w:asciiTheme="minorHAnsi" w:eastAsiaTheme="minorEastAsia" w:hAnsiTheme="minorHAnsi" w:cstheme="minorBidi"/>
          <w:sz w:val="22"/>
          <w:szCs w:val="22"/>
          <w:lang w:eastAsia="zh-CN"/>
        </w:rPr>
      </w:pPr>
      <w:hyperlink w:anchor="_Toc472066841" w:history="1">
        <w:r w:rsidRPr="0094175E">
          <w:rPr>
            <w:rStyle w:val="Hyperlink"/>
          </w:rPr>
          <w:t>4.1</w:t>
        </w:r>
        <w:r>
          <w:rPr>
            <w:rFonts w:asciiTheme="minorHAnsi" w:eastAsiaTheme="minorEastAsia" w:hAnsiTheme="minorHAnsi" w:cstheme="minorBidi"/>
            <w:sz w:val="22"/>
            <w:szCs w:val="22"/>
            <w:lang w:eastAsia="zh-CN"/>
          </w:rPr>
          <w:tab/>
        </w:r>
        <w:r w:rsidRPr="0094175E">
          <w:rPr>
            <w:rStyle w:val="Hyperlink"/>
          </w:rPr>
          <w:t>Certification Basis and Means of Compliance</w:t>
        </w:r>
        <w:r>
          <w:rPr>
            <w:webHidden/>
          </w:rPr>
          <w:tab/>
        </w:r>
        <w:r>
          <w:rPr>
            <w:webHidden/>
          </w:rPr>
          <w:fldChar w:fldCharType="begin"/>
        </w:r>
        <w:r>
          <w:rPr>
            <w:webHidden/>
          </w:rPr>
          <w:instrText xml:space="preserve"> PAGEREF _Toc472066841 \h </w:instrText>
        </w:r>
        <w:r>
          <w:rPr>
            <w:webHidden/>
          </w:rPr>
        </w:r>
        <w:r>
          <w:rPr>
            <w:webHidden/>
          </w:rPr>
          <w:fldChar w:fldCharType="separate"/>
        </w:r>
        <w:r>
          <w:rPr>
            <w:webHidden/>
          </w:rPr>
          <w:t>4-2</w:t>
        </w:r>
        <w:r>
          <w:rPr>
            <w:webHidden/>
          </w:rPr>
          <w:fldChar w:fldCharType="end"/>
        </w:r>
      </w:hyperlink>
    </w:p>
    <w:p w14:paraId="703DB77C" w14:textId="6545C2E8" w:rsidR="0037551D" w:rsidRDefault="0037551D">
      <w:pPr>
        <w:pStyle w:val="TOC2"/>
        <w:rPr>
          <w:rFonts w:asciiTheme="minorHAnsi" w:eastAsiaTheme="minorEastAsia" w:hAnsiTheme="minorHAnsi" w:cstheme="minorBidi"/>
          <w:sz w:val="22"/>
          <w:szCs w:val="22"/>
          <w:lang w:eastAsia="zh-CN"/>
        </w:rPr>
      </w:pPr>
      <w:hyperlink w:anchor="_Toc472066842" w:history="1">
        <w:r w:rsidRPr="0094175E">
          <w:rPr>
            <w:rStyle w:val="Hyperlink"/>
          </w:rPr>
          <w:t>4.2</w:t>
        </w:r>
        <w:r>
          <w:rPr>
            <w:rFonts w:asciiTheme="minorHAnsi" w:eastAsiaTheme="minorEastAsia" w:hAnsiTheme="minorHAnsi" w:cstheme="minorBidi"/>
            <w:sz w:val="22"/>
            <w:szCs w:val="22"/>
            <w:lang w:eastAsia="zh-CN"/>
          </w:rPr>
          <w:tab/>
        </w:r>
        <w:r w:rsidRPr="0094175E">
          <w:rPr>
            <w:rStyle w:val="Hyperlink"/>
          </w:rPr>
          <w:t>Software Level</w:t>
        </w:r>
        <w:r>
          <w:rPr>
            <w:webHidden/>
          </w:rPr>
          <w:tab/>
        </w:r>
        <w:r>
          <w:rPr>
            <w:webHidden/>
          </w:rPr>
          <w:fldChar w:fldCharType="begin"/>
        </w:r>
        <w:r>
          <w:rPr>
            <w:webHidden/>
          </w:rPr>
          <w:instrText xml:space="preserve"> PAGEREF _Toc472066842 \h </w:instrText>
        </w:r>
        <w:r>
          <w:rPr>
            <w:webHidden/>
          </w:rPr>
        </w:r>
        <w:r>
          <w:rPr>
            <w:webHidden/>
          </w:rPr>
          <w:fldChar w:fldCharType="separate"/>
        </w:r>
        <w:r>
          <w:rPr>
            <w:webHidden/>
          </w:rPr>
          <w:t>4-3</w:t>
        </w:r>
        <w:r>
          <w:rPr>
            <w:webHidden/>
          </w:rPr>
          <w:fldChar w:fldCharType="end"/>
        </w:r>
      </w:hyperlink>
    </w:p>
    <w:p w14:paraId="0AB5017E" w14:textId="3675509F" w:rsidR="0037551D" w:rsidRDefault="0037551D">
      <w:pPr>
        <w:pStyle w:val="TOC1"/>
        <w:rPr>
          <w:rFonts w:asciiTheme="minorHAnsi" w:eastAsiaTheme="minorEastAsia" w:hAnsiTheme="minorHAnsi" w:cstheme="minorBidi"/>
          <w:sz w:val="22"/>
          <w:szCs w:val="22"/>
          <w:lang w:eastAsia="zh-CN"/>
        </w:rPr>
      </w:pPr>
      <w:hyperlink w:anchor="_Toc472066843" w:history="1">
        <w:r w:rsidRPr="0094175E">
          <w:rPr>
            <w:rStyle w:val="Hyperlink"/>
          </w:rPr>
          <w:t>5</w:t>
        </w:r>
        <w:r>
          <w:rPr>
            <w:rFonts w:asciiTheme="minorHAnsi" w:eastAsiaTheme="minorEastAsia" w:hAnsiTheme="minorHAnsi" w:cstheme="minorBidi"/>
            <w:sz w:val="22"/>
            <w:szCs w:val="22"/>
            <w:lang w:eastAsia="zh-CN"/>
          </w:rPr>
          <w:tab/>
        </w:r>
        <w:r w:rsidRPr="0094175E">
          <w:rPr>
            <w:rStyle w:val="Hyperlink"/>
          </w:rPr>
          <w:t>Software Life Cycle</w:t>
        </w:r>
        <w:r>
          <w:rPr>
            <w:webHidden/>
          </w:rPr>
          <w:tab/>
        </w:r>
        <w:r>
          <w:rPr>
            <w:webHidden/>
          </w:rPr>
          <w:fldChar w:fldCharType="begin"/>
        </w:r>
        <w:r>
          <w:rPr>
            <w:webHidden/>
          </w:rPr>
          <w:instrText xml:space="preserve"> PAGEREF _Toc472066843 \h </w:instrText>
        </w:r>
        <w:r>
          <w:rPr>
            <w:webHidden/>
          </w:rPr>
        </w:r>
        <w:r>
          <w:rPr>
            <w:webHidden/>
          </w:rPr>
          <w:fldChar w:fldCharType="separate"/>
        </w:r>
        <w:r>
          <w:rPr>
            <w:webHidden/>
          </w:rPr>
          <w:t>5-1</w:t>
        </w:r>
        <w:r>
          <w:rPr>
            <w:webHidden/>
          </w:rPr>
          <w:fldChar w:fldCharType="end"/>
        </w:r>
      </w:hyperlink>
    </w:p>
    <w:p w14:paraId="5D06F28C" w14:textId="6B8BA23D" w:rsidR="0037551D" w:rsidRDefault="0037551D">
      <w:pPr>
        <w:pStyle w:val="TOC2"/>
        <w:rPr>
          <w:rFonts w:asciiTheme="minorHAnsi" w:eastAsiaTheme="minorEastAsia" w:hAnsiTheme="minorHAnsi" w:cstheme="minorBidi"/>
          <w:sz w:val="22"/>
          <w:szCs w:val="22"/>
          <w:lang w:eastAsia="zh-CN"/>
        </w:rPr>
      </w:pPr>
      <w:hyperlink w:anchor="_Toc472066844" w:history="1">
        <w:r w:rsidRPr="0094175E">
          <w:rPr>
            <w:rStyle w:val="Hyperlink"/>
          </w:rPr>
          <w:t>5.1</w:t>
        </w:r>
        <w:r>
          <w:rPr>
            <w:rFonts w:asciiTheme="minorHAnsi" w:eastAsiaTheme="minorEastAsia" w:hAnsiTheme="minorHAnsi" w:cstheme="minorBidi"/>
            <w:sz w:val="22"/>
            <w:szCs w:val="22"/>
            <w:lang w:eastAsia="zh-CN"/>
          </w:rPr>
          <w:tab/>
        </w:r>
        <w:r w:rsidRPr="0094175E">
          <w:rPr>
            <w:rStyle w:val="Hyperlink"/>
          </w:rPr>
          <w:t>Software Life Cycle Description</w:t>
        </w:r>
        <w:r>
          <w:rPr>
            <w:webHidden/>
          </w:rPr>
          <w:tab/>
        </w:r>
        <w:r>
          <w:rPr>
            <w:webHidden/>
          </w:rPr>
          <w:fldChar w:fldCharType="begin"/>
        </w:r>
        <w:r>
          <w:rPr>
            <w:webHidden/>
          </w:rPr>
          <w:instrText xml:space="preserve"> PAGEREF _Toc472066844 \h </w:instrText>
        </w:r>
        <w:r>
          <w:rPr>
            <w:webHidden/>
          </w:rPr>
        </w:r>
        <w:r>
          <w:rPr>
            <w:webHidden/>
          </w:rPr>
          <w:fldChar w:fldCharType="separate"/>
        </w:r>
        <w:r>
          <w:rPr>
            <w:webHidden/>
          </w:rPr>
          <w:t>5-2</w:t>
        </w:r>
        <w:r>
          <w:rPr>
            <w:webHidden/>
          </w:rPr>
          <w:fldChar w:fldCharType="end"/>
        </w:r>
      </w:hyperlink>
    </w:p>
    <w:p w14:paraId="6E93D267" w14:textId="467B7D54" w:rsidR="0037551D" w:rsidRDefault="0037551D">
      <w:pPr>
        <w:pStyle w:val="TOC2"/>
        <w:rPr>
          <w:rFonts w:asciiTheme="minorHAnsi" w:eastAsiaTheme="minorEastAsia" w:hAnsiTheme="minorHAnsi" w:cstheme="minorBidi"/>
          <w:sz w:val="22"/>
          <w:szCs w:val="22"/>
          <w:lang w:eastAsia="zh-CN"/>
        </w:rPr>
      </w:pPr>
      <w:hyperlink w:anchor="_Toc472066845" w:history="1">
        <w:r w:rsidRPr="0094175E">
          <w:rPr>
            <w:rStyle w:val="Hyperlink"/>
          </w:rPr>
          <w:t>5.2</w:t>
        </w:r>
        <w:r>
          <w:rPr>
            <w:rFonts w:asciiTheme="minorHAnsi" w:eastAsiaTheme="minorEastAsia" w:hAnsiTheme="minorHAnsi" w:cstheme="minorBidi"/>
            <w:sz w:val="22"/>
            <w:szCs w:val="22"/>
            <w:lang w:eastAsia="zh-CN"/>
          </w:rPr>
          <w:tab/>
        </w:r>
        <w:r w:rsidRPr="0094175E">
          <w:rPr>
            <w:rStyle w:val="Hyperlink"/>
          </w:rPr>
          <w:t>Software Planning Process</w:t>
        </w:r>
        <w:r>
          <w:rPr>
            <w:webHidden/>
          </w:rPr>
          <w:tab/>
        </w:r>
        <w:r>
          <w:rPr>
            <w:webHidden/>
          </w:rPr>
          <w:fldChar w:fldCharType="begin"/>
        </w:r>
        <w:r>
          <w:rPr>
            <w:webHidden/>
          </w:rPr>
          <w:instrText xml:space="preserve"> PAGEREF _Toc472066845 \h </w:instrText>
        </w:r>
        <w:r>
          <w:rPr>
            <w:webHidden/>
          </w:rPr>
        </w:r>
        <w:r>
          <w:rPr>
            <w:webHidden/>
          </w:rPr>
          <w:fldChar w:fldCharType="separate"/>
        </w:r>
        <w:r>
          <w:rPr>
            <w:webHidden/>
          </w:rPr>
          <w:t>5-3</w:t>
        </w:r>
        <w:r>
          <w:rPr>
            <w:webHidden/>
          </w:rPr>
          <w:fldChar w:fldCharType="end"/>
        </w:r>
      </w:hyperlink>
    </w:p>
    <w:p w14:paraId="37FBA8B0" w14:textId="5724B85F" w:rsidR="0037551D" w:rsidRDefault="0037551D">
      <w:pPr>
        <w:pStyle w:val="TOC3"/>
        <w:rPr>
          <w:rFonts w:asciiTheme="minorHAnsi" w:eastAsiaTheme="minorEastAsia" w:hAnsiTheme="minorHAnsi" w:cstheme="minorBidi"/>
          <w:sz w:val="22"/>
          <w:szCs w:val="22"/>
          <w:lang w:eastAsia="zh-CN"/>
        </w:rPr>
      </w:pPr>
      <w:hyperlink w:anchor="_Toc472066846" w:history="1">
        <w:r w:rsidRPr="0094175E">
          <w:rPr>
            <w:rStyle w:val="Hyperlink"/>
          </w:rPr>
          <w:t>5.2.1</w:t>
        </w:r>
        <w:r>
          <w:rPr>
            <w:rFonts w:asciiTheme="minorHAnsi" w:eastAsiaTheme="minorEastAsia" w:hAnsiTheme="minorHAnsi" w:cstheme="minorBidi"/>
            <w:sz w:val="22"/>
            <w:szCs w:val="22"/>
            <w:lang w:eastAsia="zh-CN"/>
          </w:rPr>
          <w:tab/>
        </w:r>
        <w:r w:rsidRPr="0094175E">
          <w:rPr>
            <w:rStyle w:val="Hyperlink"/>
          </w:rPr>
          <w:t>Software Planning Process Objectives</w:t>
        </w:r>
        <w:r>
          <w:rPr>
            <w:webHidden/>
          </w:rPr>
          <w:tab/>
        </w:r>
        <w:r>
          <w:rPr>
            <w:webHidden/>
          </w:rPr>
          <w:fldChar w:fldCharType="begin"/>
        </w:r>
        <w:r>
          <w:rPr>
            <w:webHidden/>
          </w:rPr>
          <w:instrText xml:space="preserve"> PAGEREF _Toc472066846 \h </w:instrText>
        </w:r>
        <w:r>
          <w:rPr>
            <w:webHidden/>
          </w:rPr>
        </w:r>
        <w:r>
          <w:rPr>
            <w:webHidden/>
          </w:rPr>
          <w:fldChar w:fldCharType="separate"/>
        </w:r>
        <w:r>
          <w:rPr>
            <w:webHidden/>
          </w:rPr>
          <w:t>5-3</w:t>
        </w:r>
        <w:r>
          <w:rPr>
            <w:webHidden/>
          </w:rPr>
          <w:fldChar w:fldCharType="end"/>
        </w:r>
      </w:hyperlink>
    </w:p>
    <w:p w14:paraId="4C8337BC" w14:textId="15683898" w:rsidR="0037551D" w:rsidRDefault="0037551D">
      <w:pPr>
        <w:pStyle w:val="TOC3"/>
        <w:rPr>
          <w:rFonts w:asciiTheme="minorHAnsi" w:eastAsiaTheme="minorEastAsia" w:hAnsiTheme="minorHAnsi" w:cstheme="minorBidi"/>
          <w:sz w:val="22"/>
          <w:szCs w:val="22"/>
          <w:lang w:eastAsia="zh-CN"/>
        </w:rPr>
      </w:pPr>
      <w:hyperlink w:anchor="_Toc472066847" w:history="1">
        <w:r w:rsidRPr="0094175E">
          <w:rPr>
            <w:rStyle w:val="Hyperlink"/>
          </w:rPr>
          <w:t>5.2.2</w:t>
        </w:r>
        <w:r>
          <w:rPr>
            <w:rFonts w:asciiTheme="minorHAnsi" w:eastAsiaTheme="minorEastAsia" w:hAnsiTheme="minorHAnsi" w:cstheme="minorBidi"/>
            <w:sz w:val="22"/>
            <w:szCs w:val="22"/>
            <w:lang w:eastAsia="zh-CN"/>
          </w:rPr>
          <w:tab/>
        </w:r>
        <w:r w:rsidRPr="0094175E">
          <w:rPr>
            <w:rStyle w:val="Hyperlink"/>
          </w:rPr>
          <w:t>Software Planning Process Input</w:t>
        </w:r>
        <w:r>
          <w:rPr>
            <w:webHidden/>
          </w:rPr>
          <w:tab/>
        </w:r>
        <w:r>
          <w:rPr>
            <w:webHidden/>
          </w:rPr>
          <w:fldChar w:fldCharType="begin"/>
        </w:r>
        <w:r>
          <w:rPr>
            <w:webHidden/>
          </w:rPr>
          <w:instrText xml:space="preserve"> PAGEREF _Toc472066847 \h </w:instrText>
        </w:r>
        <w:r>
          <w:rPr>
            <w:webHidden/>
          </w:rPr>
        </w:r>
        <w:r>
          <w:rPr>
            <w:webHidden/>
          </w:rPr>
          <w:fldChar w:fldCharType="separate"/>
        </w:r>
        <w:r>
          <w:rPr>
            <w:webHidden/>
          </w:rPr>
          <w:t>5-3</w:t>
        </w:r>
        <w:r>
          <w:rPr>
            <w:webHidden/>
          </w:rPr>
          <w:fldChar w:fldCharType="end"/>
        </w:r>
      </w:hyperlink>
    </w:p>
    <w:p w14:paraId="60FE124B" w14:textId="20B08F4C" w:rsidR="0037551D" w:rsidRDefault="0037551D">
      <w:pPr>
        <w:pStyle w:val="TOC3"/>
        <w:rPr>
          <w:rFonts w:asciiTheme="minorHAnsi" w:eastAsiaTheme="minorEastAsia" w:hAnsiTheme="minorHAnsi" w:cstheme="minorBidi"/>
          <w:sz w:val="22"/>
          <w:szCs w:val="22"/>
          <w:lang w:eastAsia="zh-CN"/>
        </w:rPr>
      </w:pPr>
      <w:hyperlink w:anchor="_Toc472066848" w:history="1">
        <w:r w:rsidRPr="0094175E">
          <w:rPr>
            <w:rStyle w:val="Hyperlink"/>
          </w:rPr>
          <w:t>5.2.3</w:t>
        </w:r>
        <w:r>
          <w:rPr>
            <w:rFonts w:asciiTheme="minorHAnsi" w:eastAsiaTheme="minorEastAsia" w:hAnsiTheme="minorHAnsi" w:cstheme="minorBidi"/>
            <w:sz w:val="22"/>
            <w:szCs w:val="22"/>
            <w:lang w:eastAsia="zh-CN"/>
          </w:rPr>
          <w:tab/>
        </w:r>
        <w:r w:rsidRPr="0094175E">
          <w:rPr>
            <w:rStyle w:val="Hyperlink"/>
          </w:rPr>
          <w:t>Software Planning Process Output</w:t>
        </w:r>
        <w:r>
          <w:rPr>
            <w:webHidden/>
          </w:rPr>
          <w:tab/>
        </w:r>
        <w:r>
          <w:rPr>
            <w:webHidden/>
          </w:rPr>
          <w:fldChar w:fldCharType="begin"/>
        </w:r>
        <w:r>
          <w:rPr>
            <w:webHidden/>
          </w:rPr>
          <w:instrText xml:space="preserve"> PAGEREF _Toc472066848 \h </w:instrText>
        </w:r>
        <w:r>
          <w:rPr>
            <w:webHidden/>
          </w:rPr>
        </w:r>
        <w:r>
          <w:rPr>
            <w:webHidden/>
          </w:rPr>
          <w:fldChar w:fldCharType="separate"/>
        </w:r>
        <w:r>
          <w:rPr>
            <w:webHidden/>
          </w:rPr>
          <w:t>5-4</w:t>
        </w:r>
        <w:r>
          <w:rPr>
            <w:webHidden/>
          </w:rPr>
          <w:fldChar w:fldCharType="end"/>
        </w:r>
      </w:hyperlink>
    </w:p>
    <w:p w14:paraId="0E10AFC6" w14:textId="747ED692" w:rsidR="0037551D" w:rsidRDefault="0037551D">
      <w:pPr>
        <w:pStyle w:val="TOC3"/>
        <w:rPr>
          <w:rFonts w:asciiTheme="minorHAnsi" w:eastAsiaTheme="minorEastAsia" w:hAnsiTheme="minorHAnsi" w:cstheme="minorBidi"/>
          <w:sz w:val="22"/>
          <w:szCs w:val="22"/>
          <w:lang w:eastAsia="zh-CN"/>
        </w:rPr>
      </w:pPr>
      <w:hyperlink w:anchor="_Toc472066849" w:history="1">
        <w:r w:rsidRPr="0094175E">
          <w:rPr>
            <w:rStyle w:val="Hyperlink"/>
          </w:rPr>
          <w:t>5.2.4</w:t>
        </w:r>
        <w:r>
          <w:rPr>
            <w:rFonts w:asciiTheme="minorHAnsi" w:eastAsiaTheme="minorEastAsia" w:hAnsiTheme="minorHAnsi" w:cstheme="minorBidi"/>
            <w:sz w:val="22"/>
            <w:szCs w:val="22"/>
            <w:lang w:eastAsia="zh-CN"/>
          </w:rPr>
          <w:tab/>
        </w:r>
        <w:r w:rsidRPr="0094175E">
          <w:rPr>
            <w:rStyle w:val="Hyperlink"/>
          </w:rPr>
          <w:t>Software Planning Process Activities</w:t>
        </w:r>
        <w:r>
          <w:rPr>
            <w:webHidden/>
          </w:rPr>
          <w:tab/>
        </w:r>
        <w:r>
          <w:rPr>
            <w:webHidden/>
          </w:rPr>
          <w:fldChar w:fldCharType="begin"/>
        </w:r>
        <w:r>
          <w:rPr>
            <w:webHidden/>
          </w:rPr>
          <w:instrText xml:space="preserve"> PAGEREF _Toc472066849 \h </w:instrText>
        </w:r>
        <w:r>
          <w:rPr>
            <w:webHidden/>
          </w:rPr>
        </w:r>
        <w:r>
          <w:rPr>
            <w:webHidden/>
          </w:rPr>
          <w:fldChar w:fldCharType="separate"/>
        </w:r>
        <w:r>
          <w:rPr>
            <w:webHidden/>
          </w:rPr>
          <w:t>5-5</w:t>
        </w:r>
        <w:r>
          <w:rPr>
            <w:webHidden/>
          </w:rPr>
          <w:fldChar w:fldCharType="end"/>
        </w:r>
      </w:hyperlink>
    </w:p>
    <w:p w14:paraId="31340151" w14:textId="3D899643" w:rsidR="0037551D" w:rsidRDefault="0037551D">
      <w:pPr>
        <w:pStyle w:val="TOC3"/>
        <w:rPr>
          <w:rFonts w:asciiTheme="minorHAnsi" w:eastAsiaTheme="minorEastAsia" w:hAnsiTheme="minorHAnsi" w:cstheme="minorBidi"/>
          <w:sz w:val="22"/>
          <w:szCs w:val="22"/>
          <w:lang w:eastAsia="zh-CN"/>
        </w:rPr>
      </w:pPr>
      <w:hyperlink w:anchor="_Toc472066850" w:history="1">
        <w:r w:rsidRPr="0094175E">
          <w:rPr>
            <w:rStyle w:val="Hyperlink"/>
          </w:rPr>
          <w:t>5.2.5</w:t>
        </w:r>
        <w:r>
          <w:rPr>
            <w:rFonts w:asciiTheme="minorHAnsi" w:eastAsiaTheme="minorEastAsia" w:hAnsiTheme="minorHAnsi" w:cstheme="minorBidi"/>
            <w:sz w:val="22"/>
            <w:szCs w:val="22"/>
            <w:lang w:eastAsia="zh-CN"/>
          </w:rPr>
          <w:tab/>
        </w:r>
        <w:r w:rsidRPr="0094175E">
          <w:rPr>
            <w:rStyle w:val="Hyperlink"/>
          </w:rPr>
          <w:t>Software Planning Process Transition Criteria</w:t>
        </w:r>
        <w:r>
          <w:rPr>
            <w:webHidden/>
          </w:rPr>
          <w:tab/>
        </w:r>
        <w:r>
          <w:rPr>
            <w:webHidden/>
          </w:rPr>
          <w:fldChar w:fldCharType="begin"/>
        </w:r>
        <w:r>
          <w:rPr>
            <w:webHidden/>
          </w:rPr>
          <w:instrText xml:space="preserve"> PAGEREF _Toc472066850 \h </w:instrText>
        </w:r>
        <w:r>
          <w:rPr>
            <w:webHidden/>
          </w:rPr>
        </w:r>
        <w:r>
          <w:rPr>
            <w:webHidden/>
          </w:rPr>
          <w:fldChar w:fldCharType="separate"/>
        </w:r>
        <w:r>
          <w:rPr>
            <w:webHidden/>
          </w:rPr>
          <w:t>5-5</w:t>
        </w:r>
        <w:r>
          <w:rPr>
            <w:webHidden/>
          </w:rPr>
          <w:fldChar w:fldCharType="end"/>
        </w:r>
      </w:hyperlink>
    </w:p>
    <w:p w14:paraId="332357B8" w14:textId="746BFB80" w:rsidR="0037551D" w:rsidRDefault="0037551D">
      <w:pPr>
        <w:pStyle w:val="TOC4"/>
        <w:rPr>
          <w:rFonts w:asciiTheme="minorHAnsi" w:eastAsiaTheme="minorEastAsia" w:hAnsiTheme="minorHAnsi" w:cstheme="minorBidi"/>
          <w:sz w:val="22"/>
          <w:szCs w:val="22"/>
          <w:lang w:eastAsia="zh-CN"/>
        </w:rPr>
      </w:pPr>
      <w:hyperlink w:anchor="_Toc472066851" w:history="1">
        <w:r w:rsidRPr="0094175E">
          <w:rPr>
            <w:rStyle w:val="Hyperlink"/>
          </w:rPr>
          <w:t>5.2.5.1</w:t>
        </w:r>
        <w:r>
          <w:rPr>
            <w:rFonts w:asciiTheme="minorHAnsi" w:eastAsiaTheme="minorEastAsia" w:hAnsiTheme="minorHAnsi" w:cstheme="minorBidi"/>
            <w:sz w:val="22"/>
            <w:szCs w:val="22"/>
            <w:lang w:eastAsia="zh-CN"/>
          </w:rPr>
          <w:tab/>
        </w:r>
        <w:r w:rsidRPr="0094175E">
          <w:rPr>
            <w:rStyle w:val="Hyperlink"/>
          </w:rPr>
          <w:t>Software Planning Process Entry Criteria</w:t>
        </w:r>
        <w:r>
          <w:rPr>
            <w:webHidden/>
          </w:rPr>
          <w:tab/>
        </w:r>
        <w:r>
          <w:rPr>
            <w:webHidden/>
          </w:rPr>
          <w:fldChar w:fldCharType="begin"/>
        </w:r>
        <w:r>
          <w:rPr>
            <w:webHidden/>
          </w:rPr>
          <w:instrText xml:space="preserve"> PAGEREF _Toc472066851 \h </w:instrText>
        </w:r>
        <w:r>
          <w:rPr>
            <w:webHidden/>
          </w:rPr>
        </w:r>
        <w:r>
          <w:rPr>
            <w:webHidden/>
          </w:rPr>
          <w:fldChar w:fldCharType="separate"/>
        </w:r>
        <w:r>
          <w:rPr>
            <w:webHidden/>
          </w:rPr>
          <w:t>5-5</w:t>
        </w:r>
        <w:r>
          <w:rPr>
            <w:webHidden/>
          </w:rPr>
          <w:fldChar w:fldCharType="end"/>
        </w:r>
      </w:hyperlink>
    </w:p>
    <w:p w14:paraId="6DE8F8C5" w14:textId="675A7C8C" w:rsidR="0037551D" w:rsidRDefault="0037551D">
      <w:pPr>
        <w:pStyle w:val="TOC4"/>
        <w:rPr>
          <w:rFonts w:asciiTheme="minorHAnsi" w:eastAsiaTheme="minorEastAsia" w:hAnsiTheme="minorHAnsi" w:cstheme="minorBidi"/>
          <w:sz w:val="22"/>
          <w:szCs w:val="22"/>
          <w:lang w:eastAsia="zh-CN"/>
        </w:rPr>
      </w:pPr>
      <w:hyperlink w:anchor="_Toc472066852" w:history="1">
        <w:r w:rsidRPr="0094175E">
          <w:rPr>
            <w:rStyle w:val="Hyperlink"/>
          </w:rPr>
          <w:t>5.2.5.2</w:t>
        </w:r>
        <w:r>
          <w:rPr>
            <w:rFonts w:asciiTheme="minorHAnsi" w:eastAsiaTheme="minorEastAsia" w:hAnsiTheme="minorHAnsi" w:cstheme="minorBidi"/>
            <w:sz w:val="22"/>
            <w:szCs w:val="22"/>
            <w:lang w:eastAsia="zh-CN"/>
          </w:rPr>
          <w:tab/>
        </w:r>
        <w:r w:rsidRPr="0094175E">
          <w:rPr>
            <w:rStyle w:val="Hyperlink"/>
          </w:rPr>
          <w:t>Software Planning Process Exit Criteria</w:t>
        </w:r>
        <w:r>
          <w:rPr>
            <w:webHidden/>
          </w:rPr>
          <w:tab/>
        </w:r>
        <w:r>
          <w:rPr>
            <w:webHidden/>
          </w:rPr>
          <w:fldChar w:fldCharType="begin"/>
        </w:r>
        <w:r>
          <w:rPr>
            <w:webHidden/>
          </w:rPr>
          <w:instrText xml:space="preserve"> PAGEREF _Toc472066852 \h </w:instrText>
        </w:r>
        <w:r>
          <w:rPr>
            <w:webHidden/>
          </w:rPr>
        </w:r>
        <w:r>
          <w:rPr>
            <w:webHidden/>
          </w:rPr>
          <w:fldChar w:fldCharType="separate"/>
        </w:r>
        <w:r>
          <w:rPr>
            <w:webHidden/>
          </w:rPr>
          <w:t>5-5</w:t>
        </w:r>
        <w:r>
          <w:rPr>
            <w:webHidden/>
          </w:rPr>
          <w:fldChar w:fldCharType="end"/>
        </w:r>
      </w:hyperlink>
    </w:p>
    <w:p w14:paraId="1D9C8FFC" w14:textId="59CA5CFD" w:rsidR="0037551D" w:rsidRDefault="0037551D">
      <w:pPr>
        <w:pStyle w:val="TOC3"/>
        <w:rPr>
          <w:rFonts w:asciiTheme="minorHAnsi" w:eastAsiaTheme="minorEastAsia" w:hAnsiTheme="minorHAnsi" w:cstheme="minorBidi"/>
          <w:sz w:val="22"/>
          <w:szCs w:val="22"/>
          <w:lang w:eastAsia="zh-CN"/>
        </w:rPr>
      </w:pPr>
      <w:hyperlink w:anchor="_Toc472066853" w:history="1">
        <w:r w:rsidRPr="0094175E">
          <w:rPr>
            <w:rStyle w:val="Hyperlink"/>
          </w:rPr>
          <w:t>5.2.6</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_Toc472066853 \h </w:instrText>
        </w:r>
        <w:r>
          <w:rPr>
            <w:webHidden/>
          </w:rPr>
        </w:r>
        <w:r>
          <w:rPr>
            <w:webHidden/>
          </w:rPr>
          <w:fldChar w:fldCharType="separate"/>
        </w:r>
        <w:r>
          <w:rPr>
            <w:webHidden/>
          </w:rPr>
          <w:t>5-5</w:t>
        </w:r>
        <w:r>
          <w:rPr>
            <w:webHidden/>
          </w:rPr>
          <w:fldChar w:fldCharType="end"/>
        </w:r>
      </w:hyperlink>
    </w:p>
    <w:p w14:paraId="1A4C781D" w14:textId="5611114B" w:rsidR="0037551D" w:rsidRDefault="0037551D">
      <w:pPr>
        <w:pStyle w:val="TOC4"/>
        <w:rPr>
          <w:rFonts w:asciiTheme="minorHAnsi" w:eastAsiaTheme="minorEastAsia" w:hAnsiTheme="minorHAnsi" w:cstheme="minorBidi"/>
          <w:sz w:val="22"/>
          <w:szCs w:val="22"/>
          <w:lang w:eastAsia="zh-CN"/>
        </w:rPr>
      </w:pPr>
      <w:hyperlink w:anchor="_Toc472066854" w:history="1">
        <w:r w:rsidRPr="0094175E">
          <w:rPr>
            <w:rStyle w:val="Hyperlink"/>
          </w:rPr>
          <w:t>5.2.6.1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_Toc472066854 \h </w:instrText>
        </w:r>
        <w:r>
          <w:rPr>
            <w:webHidden/>
          </w:rPr>
        </w:r>
        <w:r>
          <w:rPr>
            <w:webHidden/>
          </w:rPr>
          <w:fldChar w:fldCharType="separate"/>
        </w:r>
        <w:r>
          <w:rPr>
            <w:webHidden/>
          </w:rPr>
          <w:t>5-5</w:t>
        </w:r>
        <w:r>
          <w:rPr>
            <w:webHidden/>
          </w:rPr>
          <w:fldChar w:fldCharType="end"/>
        </w:r>
      </w:hyperlink>
    </w:p>
    <w:p w14:paraId="02A8A18B" w14:textId="018F00B5" w:rsidR="0037551D" w:rsidRDefault="0037551D">
      <w:pPr>
        <w:pStyle w:val="TOC4"/>
        <w:rPr>
          <w:rFonts w:asciiTheme="minorHAnsi" w:eastAsiaTheme="minorEastAsia" w:hAnsiTheme="minorHAnsi" w:cstheme="minorBidi"/>
          <w:sz w:val="22"/>
          <w:szCs w:val="22"/>
          <w:lang w:eastAsia="zh-CN"/>
        </w:rPr>
      </w:pPr>
      <w:hyperlink w:anchor="_Toc472066855" w:history="1">
        <w:r w:rsidRPr="0094175E">
          <w:rPr>
            <w:rStyle w:val="Hyperlink"/>
          </w:rPr>
          <w:t>5.2.6.2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_Toc472066855 \h </w:instrText>
        </w:r>
        <w:r>
          <w:rPr>
            <w:webHidden/>
          </w:rPr>
        </w:r>
        <w:r>
          <w:rPr>
            <w:webHidden/>
          </w:rPr>
          <w:fldChar w:fldCharType="separate"/>
        </w:r>
        <w:r>
          <w:rPr>
            <w:webHidden/>
          </w:rPr>
          <w:t>5-5</w:t>
        </w:r>
        <w:r>
          <w:rPr>
            <w:webHidden/>
          </w:rPr>
          <w:fldChar w:fldCharType="end"/>
        </w:r>
      </w:hyperlink>
    </w:p>
    <w:p w14:paraId="1A49FD08" w14:textId="420FFDB9" w:rsidR="0037551D" w:rsidRDefault="0037551D">
      <w:pPr>
        <w:pStyle w:val="TOC2"/>
        <w:rPr>
          <w:rFonts w:asciiTheme="minorHAnsi" w:eastAsiaTheme="minorEastAsia" w:hAnsiTheme="minorHAnsi" w:cstheme="minorBidi"/>
          <w:sz w:val="22"/>
          <w:szCs w:val="22"/>
          <w:lang w:eastAsia="zh-CN"/>
        </w:rPr>
      </w:pPr>
      <w:hyperlink w:anchor="_Toc472066856" w:history="1">
        <w:r w:rsidRPr="0094175E">
          <w:rPr>
            <w:rStyle w:val="Hyperlink"/>
          </w:rPr>
          <w:t>5.3</w:t>
        </w:r>
        <w:r>
          <w:rPr>
            <w:rFonts w:asciiTheme="minorHAnsi" w:eastAsiaTheme="minorEastAsia" w:hAnsiTheme="minorHAnsi" w:cstheme="minorBidi"/>
            <w:sz w:val="22"/>
            <w:szCs w:val="22"/>
            <w:lang w:eastAsia="zh-CN"/>
          </w:rPr>
          <w:tab/>
        </w:r>
        <w:r w:rsidRPr="0094175E">
          <w:rPr>
            <w:rStyle w:val="Hyperlink"/>
          </w:rPr>
          <w:t>Software Requirements Process</w:t>
        </w:r>
        <w:r>
          <w:rPr>
            <w:webHidden/>
          </w:rPr>
          <w:tab/>
        </w:r>
        <w:r>
          <w:rPr>
            <w:webHidden/>
          </w:rPr>
          <w:fldChar w:fldCharType="begin"/>
        </w:r>
        <w:r>
          <w:rPr>
            <w:webHidden/>
          </w:rPr>
          <w:instrText xml:space="preserve"> PAGEREF _Toc472066856 \h </w:instrText>
        </w:r>
        <w:r>
          <w:rPr>
            <w:webHidden/>
          </w:rPr>
        </w:r>
        <w:r>
          <w:rPr>
            <w:webHidden/>
          </w:rPr>
          <w:fldChar w:fldCharType="separate"/>
        </w:r>
        <w:r>
          <w:rPr>
            <w:webHidden/>
          </w:rPr>
          <w:t>5-6</w:t>
        </w:r>
        <w:r>
          <w:rPr>
            <w:webHidden/>
          </w:rPr>
          <w:fldChar w:fldCharType="end"/>
        </w:r>
      </w:hyperlink>
    </w:p>
    <w:p w14:paraId="237CE3D8" w14:textId="225DADD2" w:rsidR="0037551D" w:rsidRDefault="0037551D">
      <w:pPr>
        <w:pStyle w:val="TOC3"/>
        <w:rPr>
          <w:rFonts w:asciiTheme="minorHAnsi" w:eastAsiaTheme="minorEastAsia" w:hAnsiTheme="minorHAnsi" w:cstheme="minorBidi"/>
          <w:sz w:val="22"/>
          <w:szCs w:val="22"/>
          <w:lang w:eastAsia="zh-CN"/>
        </w:rPr>
      </w:pPr>
      <w:hyperlink w:anchor="_Toc472066857" w:history="1">
        <w:r w:rsidRPr="0094175E">
          <w:rPr>
            <w:rStyle w:val="Hyperlink"/>
          </w:rPr>
          <w:t>5.3.1</w:t>
        </w:r>
        <w:r>
          <w:rPr>
            <w:rFonts w:asciiTheme="minorHAnsi" w:eastAsiaTheme="minorEastAsia" w:hAnsiTheme="minorHAnsi" w:cstheme="minorBidi"/>
            <w:sz w:val="22"/>
            <w:szCs w:val="22"/>
            <w:lang w:eastAsia="zh-CN"/>
          </w:rPr>
          <w:tab/>
        </w:r>
        <w:r w:rsidRPr="0094175E">
          <w:rPr>
            <w:rStyle w:val="Hyperlink"/>
          </w:rPr>
          <w:t>Software Requirements Process Objectives</w:t>
        </w:r>
        <w:r>
          <w:rPr>
            <w:webHidden/>
          </w:rPr>
          <w:tab/>
        </w:r>
        <w:r>
          <w:rPr>
            <w:webHidden/>
          </w:rPr>
          <w:fldChar w:fldCharType="begin"/>
        </w:r>
        <w:r>
          <w:rPr>
            <w:webHidden/>
          </w:rPr>
          <w:instrText xml:space="preserve"> PAGEREF _Toc472066857 \h </w:instrText>
        </w:r>
        <w:r>
          <w:rPr>
            <w:webHidden/>
          </w:rPr>
        </w:r>
        <w:r>
          <w:rPr>
            <w:webHidden/>
          </w:rPr>
          <w:fldChar w:fldCharType="separate"/>
        </w:r>
        <w:r>
          <w:rPr>
            <w:webHidden/>
          </w:rPr>
          <w:t>5-6</w:t>
        </w:r>
        <w:r>
          <w:rPr>
            <w:webHidden/>
          </w:rPr>
          <w:fldChar w:fldCharType="end"/>
        </w:r>
      </w:hyperlink>
    </w:p>
    <w:p w14:paraId="093D87F9" w14:textId="045A9E88" w:rsidR="0037551D" w:rsidRDefault="0037551D">
      <w:pPr>
        <w:pStyle w:val="TOC3"/>
        <w:rPr>
          <w:rFonts w:asciiTheme="minorHAnsi" w:eastAsiaTheme="minorEastAsia" w:hAnsiTheme="minorHAnsi" w:cstheme="minorBidi"/>
          <w:sz w:val="22"/>
          <w:szCs w:val="22"/>
          <w:lang w:eastAsia="zh-CN"/>
        </w:rPr>
      </w:pPr>
      <w:hyperlink w:anchor="_Toc472066858" w:history="1">
        <w:r w:rsidRPr="0094175E">
          <w:rPr>
            <w:rStyle w:val="Hyperlink"/>
          </w:rPr>
          <w:t>5.3.2</w:t>
        </w:r>
        <w:r>
          <w:rPr>
            <w:rFonts w:asciiTheme="minorHAnsi" w:eastAsiaTheme="minorEastAsia" w:hAnsiTheme="minorHAnsi" w:cstheme="minorBidi"/>
            <w:sz w:val="22"/>
            <w:szCs w:val="22"/>
            <w:lang w:eastAsia="zh-CN"/>
          </w:rPr>
          <w:tab/>
        </w:r>
        <w:r w:rsidRPr="0094175E">
          <w:rPr>
            <w:rStyle w:val="Hyperlink"/>
          </w:rPr>
          <w:t>Software Requirements Process Input</w:t>
        </w:r>
        <w:r>
          <w:rPr>
            <w:webHidden/>
          </w:rPr>
          <w:tab/>
        </w:r>
        <w:r>
          <w:rPr>
            <w:webHidden/>
          </w:rPr>
          <w:fldChar w:fldCharType="begin"/>
        </w:r>
        <w:r>
          <w:rPr>
            <w:webHidden/>
          </w:rPr>
          <w:instrText xml:space="preserve"> PAGEREF _Toc472066858 \h </w:instrText>
        </w:r>
        <w:r>
          <w:rPr>
            <w:webHidden/>
          </w:rPr>
        </w:r>
        <w:r>
          <w:rPr>
            <w:webHidden/>
          </w:rPr>
          <w:fldChar w:fldCharType="separate"/>
        </w:r>
        <w:r>
          <w:rPr>
            <w:webHidden/>
          </w:rPr>
          <w:t>5-6</w:t>
        </w:r>
        <w:r>
          <w:rPr>
            <w:webHidden/>
          </w:rPr>
          <w:fldChar w:fldCharType="end"/>
        </w:r>
      </w:hyperlink>
    </w:p>
    <w:p w14:paraId="18961F45" w14:textId="1F515166" w:rsidR="0037551D" w:rsidRDefault="0037551D">
      <w:pPr>
        <w:pStyle w:val="TOC3"/>
        <w:rPr>
          <w:rFonts w:asciiTheme="minorHAnsi" w:eastAsiaTheme="minorEastAsia" w:hAnsiTheme="minorHAnsi" w:cstheme="minorBidi"/>
          <w:sz w:val="22"/>
          <w:szCs w:val="22"/>
          <w:lang w:eastAsia="zh-CN"/>
        </w:rPr>
      </w:pPr>
      <w:hyperlink w:anchor="_Toc472066859" w:history="1">
        <w:r w:rsidRPr="0094175E">
          <w:rPr>
            <w:rStyle w:val="Hyperlink"/>
          </w:rPr>
          <w:t>5.3.3</w:t>
        </w:r>
        <w:r>
          <w:rPr>
            <w:rFonts w:asciiTheme="minorHAnsi" w:eastAsiaTheme="minorEastAsia" w:hAnsiTheme="minorHAnsi" w:cstheme="minorBidi"/>
            <w:sz w:val="22"/>
            <w:szCs w:val="22"/>
            <w:lang w:eastAsia="zh-CN"/>
          </w:rPr>
          <w:tab/>
        </w:r>
        <w:r w:rsidRPr="0094175E">
          <w:rPr>
            <w:rStyle w:val="Hyperlink"/>
          </w:rPr>
          <w:t>Software Requirements Process Output</w:t>
        </w:r>
        <w:r>
          <w:rPr>
            <w:webHidden/>
          </w:rPr>
          <w:tab/>
        </w:r>
        <w:r>
          <w:rPr>
            <w:webHidden/>
          </w:rPr>
          <w:fldChar w:fldCharType="begin"/>
        </w:r>
        <w:r>
          <w:rPr>
            <w:webHidden/>
          </w:rPr>
          <w:instrText xml:space="preserve"> PAGEREF _Toc472066859 \h </w:instrText>
        </w:r>
        <w:r>
          <w:rPr>
            <w:webHidden/>
          </w:rPr>
        </w:r>
        <w:r>
          <w:rPr>
            <w:webHidden/>
          </w:rPr>
          <w:fldChar w:fldCharType="separate"/>
        </w:r>
        <w:r>
          <w:rPr>
            <w:webHidden/>
          </w:rPr>
          <w:t>5-6</w:t>
        </w:r>
        <w:r>
          <w:rPr>
            <w:webHidden/>
          </w:rPr>
          <w:fldChar w:fldCharType="end"/>
        </w:r>
      </w:hyperlink>
    </w:p>
    <w:p w14:paraId="523A5C4D" w14:textId="62FE98E9" w:rsidR="0037551D" w:rsidRDefault="0037551D">
      <w:pPr>
        <w:pStyle w:val="TOC3"/>
        <w:rPr>
          <w:rFonts w:asciiTheme="minorHAnsi" w:eastAsiaTheme="minorEastAsia" w:hAnsiTheme="minorHAnsi" w:cstheme="minorBidi"/>
          <w:sz w:val="22"/>
          <w:szCs w:val="22"/>
          <w:lang w:eastAsia="zh-CN"/>
        </w:rPr>
      </w:pPr>
      <w:hyperlink w:anchor="_Toc472066860" w:history="1">
        <w:r w:rsidRPr="0094175E">
          <w:rPr>
            <w:rStyle w:val="Hyperlink"/>
          </w:rPr>
          <w:t>5.3.4</w:t>
        </w:r>
        <w:r>
          <w:rPr>
            <w:rFonts w:asciiTheme="minorHAnsi" w:eastAsiaTheme="minorEastAsia" w:hAnsiTheme="minorHAnsi" w:cstheme="minorBidi"/>
            <w:sz w:val="22"/>
            <w:szCs w:val="22"/>
            <w:lang w:eastAsia="zh-CN"/>
          </w:rPr>
          <w:tab/>
        </w:r>
        <w:r w:rsidRPr="0094175E">
          <w:rPr>
            <w:rStyle w:val="Hyperlink"/>
          </w:rPr>
          <w:t>Software Requirements Process Activities</w:t>
        </w:r>
        <w:r>
          <w:rPr>
            <w:webHidden/>
          </w:rPr>
          <w:tab/>
        </w:r>
        <w:r>
          <w:rPr>
            <w:webHidden/>
          </w:rPr>
          <w:fldChar w:fldCharType="begin"/>
        </w:r>
        <w:r>
          <w:rPr>
            <w:webHidden/>
          </w:rPr>
          <w:instrText xml:space="preserve"> PAGEREF _Toc472066860 \h </w:instrText>
        </w:r>
        <w:r>
          <w:rPr>
            <w:webHidden/>
          </w:rPr>
        </w:r>
        <w:r>
          <w:rPr>
            <w:webHidden/>
          </w:rPr>
          <w:fldChar w:fldCharType="separate"/>
        </w:r>
        <w:r>
          <w:rPr>
            <w:webHidden/>
          </w:rPr>
          <w:t>5-6</w:t>
        </w:r>
        <w:r>
          <w:rPr>
            <w:webHidden/>
          </w:rPr>
          <w:fldChar w:fldCharType="end"/>
        </w:r>
      </w:hyperlink>
    </w:p>
    <w:p w14:paraId="23F3E5B1" w14:textId="3D933CBD" w:rsidR="0037551D" w:rsidRDefault="0037551D">
      <w:pPr>
        <w:pStyle w:val="TOC3"/>
        <w:rPr>
          <w:rFonts w:asciiTheme="minorHAnsi" w:eastAsiaTheme="minorEastAsia" w:hAnsiTheme="minorHAnsi" w:cstheme="minorBidi"/>
          <w:sz w:val="22"/>
          <w:szCs w:val="22"/>
          <w:lang w:eastAsia="zh-CN"/>
        </w:rPr>
      </w:pPr>
      <w:hyperlink w:anchor="_Toc472066861" w:history="1">
        <w:r w:rsidRPr="0094175E">
          <w:rPr>
            <w:rStyle w:val="Hyperlink"/>
          </w:rPr>
          <w:t>5.3.5</w:t>
        </w:r>
        <w:r>
          <w:rPr>
            <w:rFonts w:asciiTheme="minorHAnsi" w:eastAsiaTheme="minorEastAsia" w:hAnsiTheme="minorHAnsi" w:cstheme="minorBidi"/>
            <w:sz w:val="22"/>
            <w:szCs w:val="22"/>
            <w:lang w:eastAsia="zh-CN"/>
          </w:rPr>
          <w:tab/>
        </w:r>
        <w:r w:rsidRPr="0094175E">
          <w:rPr>
            <w:rStyle w:val="Hyperlink"/>
          </w:rPr>
          <w:t>Software Requirements Process Transition Criteria</w:t>
        </w:r>
        <w:r>
          <w:rPr>
            <w:webHidden/>
          </w:rPr>
          <w:tab/>
        </w:r>
        <w:r>
          <w:rPr>
            <w:webHidden/>
          </w:rPr>
          <w:fldChar w:fldCharType="begin"/>
        </w:r>
        <w:r>
          <w:rPr>
            <w:webHidden/>
          </w:rPr>
          <w:instrText xml:space="preserve"> PAGEREF _Toc472066861 \h </w:instrText>
        </w:r>
        <w:r>
          <w:rPr>
            <w:webHidden/>
          </w:rPr>
        </w:r>
        <w:r>
          <w:rPr>
            <w:webHidden/>
          </w:rPr>
          <w:fldChar w:fldCharType="separate"/>
        </w:r>
        <w:r>
          <w:rPr>
            <w:webHidden/>
          </w:rPr>
          <w:t>5-7</w:t>
        </w:r>
        <w:r>
          <w:rPr>
            <w:webHidden/>
          </w:rPr>
          <w:fldChar w:fldCharType="end"/>
        </w:r>
      </w:hyperlink>
    </w:p>
    <w:p w14:paraId="5EBF8A78" w14:textId="314A4146" w:rsidR="0037551D" w:rsidRDefault="0037551D">
      <w:pPr>
        <w:pStyle w:val="TOC4"/>
        <w:rPr>
          <w:rFonts w:asciiTheme="minorHAnsi" w:eastAsiaTheme="minorEastAsia" w:hAnsiTheme="minorHAnsi" w:cstheme="minorBidi"/>
          <w:sz w:val="22"/>
          <w:szCs w:val="22"/>
          <w:lang w:eastAsia="zh-CN"/>
        </w:rPr>
      </w:pPr>
      <w:hyperlink w:anchor="_Toc472066862" w:history="1">
        <w:r w:rsidRPr="0094175E">
          <w:rPr>
            <w:rStyle w:val="Hyperlink"/>
          </w:rPr>
          <w:t>5.3.5.1</w:t>
        </w:r>
        <w:r>
          <w:rPr>
            <w:rFonts w:asciiTheme="minorHAnsi" w:eastAsiaTheme="minorEastAsia" w:hAnsiTheme="minorHAnsi" w:cstheme="minorBidi"/>
            <w:sz w:val="22"/>
            <w:szCs w:val="22"/>
            <w:lang w:eastAsia="zh-CN"/>
          </w:rPr>
          <w:tab/>
        </w:r>
        <w:r w:rsidRPr="0094175E">
          <w:rPr>
            <w:rStyle w:val="Hyperlink"/>
          </w:rPr>
          <w:t>Software Requirements Process Entry Criteria</w:t>
        </w:r>
        <w:r>
          <w:rPr>
            <w:webHidden/>
          </w:rPr>
          <w:tab/>
        </w:r>
        <w:r>
          <w:rPr>
            <w:webHidden/>
          </w:rPr>
          <w:fldChar w:fldCharType="begin"/>
        </w:r>
        <w:r>
          <w:rPr>
            <w:webHidden/>
          </w:rPr>
          <w:instrText xml:space="preserve"> PAGEREF _Toc472066862 \h </w:instrText>
        </w:r>
        <w:r>
          <w:rPr>
            <w:webHidden/>
          </w:rPr>
        </w:r>
        <w:r>
          <w:rPr>
            <w:webHidden/>
          </w:rPr>
          <w:fldChar w:fldCharType="separate"/>
        </w:r>
        <w:r>
          <w:rPr>
            <w:webHidden/>
          </w:rPr>
          <w:t>5-7</w:t>
        </w:r>
        <w:r>
          <w:rPr>
            <w:webHidden/>
          </w:rPr>
          <w:fldChar w:fldCharType="end"/>
        </w:r>
      </w:hyperlink>
    </w:p>
    <w:p w14:paraId="75300F42" w14:textId="4025493F" w:rsidR="0037551D" w:rsidRDefault="0037551D">
      <w:pPr>
        <w:pStyle w:val="TOC4"/>
        <w:rPr>
          <w:rFonts w:asciiTheme="minorHAnsi" w:eastAsiaTheme="minorEastAsia" w:hAnsiTheme="minorHAnsi" w:cstheme="minorBidi"/>
          <w:sz w:val="22"/>
          <w:szCs w:val="22"/>
          <w:lang w:eastAsia="zh-CN"/>
        </w:rPr>
      </w:pPr>
      <w:hyperlink w:anchor="_Toc472066863" w:history="1">
        <w:r w:rsidRPr="0094175E">
          <w:rPr>
            <w:rStyle w:val="Hyperlink"/>
          </w:rPr>
          <w:t>5.3.5.2</w:t>
        </w:r>
        <w:r>
          <w:rPr>
            <w:rFonts w:asciiTheme="minorHAnsi" w:eastAsiaTheme="minorEastAsia" w:hAnsiTheme="minorHAnsi" w:cstheme="minorBidi"/>
            <w:sz w:val="22"/>
            <w:szCs w:val="22"/>
            <w:lang w:eastAsia="zh-CN"/>
          </w:rPr>
          <w:tab/>
        </w:r>
        <w:r w:rsidRPr="0094175E">
          <w:rPr>
            <w:rStyle w:val="Hyperlink"/>
          </w:rPr>
          <w:t>Software Requirements Process Exit Criteria</w:t>
        </w:r>
        <w:r>
          <w:rPr>
            <w:webHidden/>
          </w:rPr>
          <w:tab/>
        </w:r>
        <w:r>
          <w:rPr>
            <w:webHidden/>
          </w:rPr>
          <w:fldChar w:fldCharType="begin"/>
        </w:r>
        <w:r>
          <w:rPr>
            <w:webHidden/>
          </w:rPr>
          <w:instrText xml:space="preserve"> PAGEREF _Toc472066863 \h </w:instrText>
        </w:r>
        <w:r>
          <w:rPr>
            <w:webHidden/>
          </w:rPr>
        </w:r>
        <w:r>
          <w:rPr>
            <w:webHidden/>
          </w:rPr>
          <w:fldChar w:fldCharType="separate"/>
        </w:r>
        <w:r>
          <w:rPr>
            <w:webHidden/>
          </w:rPr>
          <w:t>5-7</w:t>
        </w:r>
        <w:r>
          <w:rPr>
            <w:webHidden/>
          </w:rPr>
          <w:fldChar w:fldCharType="end"/>
        </w:r>
      </w:hyperlink>
    </w:p>
    <w:p w14:paraId="4FC645DF" w14:textId="743DE7AC" w:rsidR="0037551D" w:rsidRDefault="0037551D">
      <w:pPr>
        <w:pStyle w:val="TOC3"/>
        <w:rPr>
          <w:rFonts w:asciiTheme="minorHAnsi" w:eastAsiaTheme="minorEastAsia" w:hAnsiTheme="minorHAnsi" w:cstheme="minorBidi"/>
          <w:sz w:val="22"/>
          <w:szCs w:val="22"/>
          <w:lang w:eastAsia="zh-CN"/>
        </w:rPr>
      </w:pPr>
      <w:hyperlink w:anchor="_Toc472066864" w:history="1">
        <w:r w:rsidRPr="0094175E">
          <w:rPr>
            <w:rStyle w:val="Hyperlink"/>
          </w:rPr>
          <w:t>5.3.6</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_Toc472066864 \h </w:instrText>
        </w:r>
        <w:r>
          <w:rPr>
            <w:webHidden/>
          </w:rPr>
        </w:r>
        <w:r>
          <w:rPr>
            <w:webHidden/>
          </w:rPr>
          <w:fldChar w:fldCharType="separate"/>
        </w:r>
        <w:r>
          <w:rPr>
            <w:webHidden/>
          </w:rPr>
          <w:t>5-7</w:t>
        </w:r>
        <w:r>
          <w:rPr>
            <w:webHidden/>
          </w:rPr>
          <w:fldChar w:fldCharType="end"/>
        </w:r>
      </w:hyperlink>
    </w:p>
    <w:p w14:paraId="04734F43" w14:textId="68189529" w:rsidR="0037551D" w:rsidRDefault="0037551D">
      <w:pPr>
        <w:pStyle w:val="TOC4"/>
        <w:rPr>
          <w:rFonts w:asciiTheme="minorHAnsi" w:eastAsiaTheme="minorEastAsia" w:hAnsiTheme="minorHAnsi" w:cstheme="minorBidi"/>
          <w:sz w:val="22"/>
          <w:szCs w:val="22"/>
          <w:lang w:eastAsia="zh-CN"/>
        </w:rPr>
      </w:pPr>
      <w:hyperlink w:anchor="_Toc472066865" w:history="1">
        <w:r w:rsidRPr="0094175E">
          <w:rPr>
            <w:rStyle w:val="Hyperlink"/>
          </w:rPr>
          <w:t>5.3.6.1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_Toc472066865 \h </w:instrText>
        </w:r>
        <w:r>
          <w:rPr>
            <w:webHidden/>
          </w:rPr>
        </w:r>
        <w:r>
          <w:rPr>
            <w:webHidden/>
          </w:rPr>
          <w:fldChar w:fldCharType="separate"/>
        </w:r>
        <w:r>
          <w:rPr>
            <w:webHidden/>
          </w:rPr>
          <w:t>5-7</w:t>
        </w:r>
        <w:r>
          <w:rPr>
            <w:webHidden/>
          </w:rPr>
          <w:fldChar w:fldCharType="end"/>
        </w:r>
      </w:hyperlink>
    </w:p>
    <w:p w14:paraId="56B4693F" w14:textId="238B044F" w:rsidR="0037551D" w:rsidRDefault="0037551D">
      <w:pPr>
        <w:pStyle w:val="TOC4"/>
        <w:rPr>
          <w:rFonts w:asciiTheme="minorHAnsi" w:eastAsiaTheme="minorEastAsia" w:hAnsiTheme="minorHAnsi" w:cstheme="minorBidi"/>
          <w:sz w:val="22"/>
          <w:szCs w:val="22"/>
          <w:lang w:eastAsia="zh-CN"/>
        </w:rPr>
      </w:pPr>
      <w:hyperlink w:anchor="_Toc472066866" w:history="1">
        <w:r w:rsidRPr="0094175E">
          <w:rPr>
            <w:rStyle w:val="Hyperlink"/>
          </w:rPr>
          <w:t>5.3.6.2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_Toc472066866 \h </w:instrText>
        </w:r>
        <w:r>
          <w:rPr>
            <w:webHidden/>
          </w:rPr>
        </w:r>
        <w:r>
          <w:rPr>
            <w:webHidden/>
          </w:rPr>
          <w:fldChar w:fldCharType="separate"/>
        </w:r>
        <w:r>
          <w:rPr>
            <w:webHidden/>
          </w:rPr>
          <w:t>5-7</w:t>
        </w:r>
        <w:r>
          <w:rPr>
            <w:webHidden/>
          </w:rPr>
          <w:fldChar w:fldCharType="end"/>
        </w:r>
      </w:hyperlink>
    </w:p>
    <w:p w14:paraId="623680A8" w14:textId="0A8F4AE7" w:rsidR="0037551D" w:rsidRDefault="0037551D">
      <w:pPr>
        <w:pStyle w:val="TOC2"/>
        <w:rPr>
          <w:rFonts w:asciiTheme="minorHAnsi" w:eastAsiaTheme="minorEastAsia" w:hAnsiTheme="minorHAnsi" w:cstheme="minorBidi"/>
          <w:sz w:val="22"/>
          <w:szCs w:val="22"/>
          <w:lang w:eastAsia="zh-CN"/>
        </w:rPr>
      </w:pPr>
      <w:hyperlink w:anchor="_Toc472066867" w:history="1">
        <w:r w:rsidRPr="0094175E">
          <w:rPr>
            <w:rStyle w:val="Hyperlink"/>
          </w:rPr>
          <w:t>5.4</w:t>
        </w:r>
        <w:r>
          <w:rPr>
            <w:rFonts w:asciiTheme="minorHAnsi" w:eastAsiaTheme="minorEastAsia" w:hAnsiTheme="minorHAnsi" w:cstheme="minorBidi"/>
            <w:sz w:val="22"/>
            <w:szCs w:val="22"/>
            <w:lang w:eastAsia="zh-CN"/>
          </w:rPr>
          <w:tab/>
        </w:r>
        <w:r w:rsidRPr="0094175E">
          <w:rPr>
            <w:rStyle w:val="Hyperlink"/>
          </w:rPr>
          <w:t>Software Design Process</w:t>
        </w:r>
        <w:r>
          <w:rPr>
            <w:webHidden/>
          </w:rPr>
          <w:tab/>
        </w:r>
        <w:r>
          <w:rPr>
            <w:webHidden/>
          </w:rPr>
          <w:fldChar w:fldCharType="begin"/>
        </w:r>
        <w:r>
          <w:rPr>
            <w:webHidden/>
          </w:rPr>
          <w:instrText xml:space="preserve"> PAGEREF _Toc472066867 \h </w:instrText>
        </w:r>
        <w:r>
          <w:rPr>
            <w:webHidden/>
          </w:rPr>
        </w:r>
        <w:r>
          <w:rPr>
            <w:webHidden/>
          </w:rPr>
          <w:fldChar w:fldCharType="separate"/>
        </w:r>
        <w:r>
          <w:rPr>
            <w:webHidden/>
          </w:rPr>
          <w:t>5-8</w:t>
        </w:r>
        <w:r>
          <w:rPr>
            <w:webHidden/>
          </w:rPr>
          <w:fldChar w:fldCharType="end"/>
        </w:r>
      </w:hyperlink>
    </w:p>
    <w:p w14:paraId="5FF2A703" w14:textId="5670A25A" w:rsidR="0037551D" w:rsidRDefault="0037551D">
      <w:pPr>
        <w:pStyle w:val="TOC3"/>
        <w:rPr>
          <w:rFonts w:asciiTheme="minorHAnsi" w:eastAsiaTheme="minorEastAsia" w:hAnsiTheme="minorHAnsi" w:cstheme="minorBidi"/>
          <w:sz w:val="22"/>
          <w:szCs w:val="22"/>
          <w:lang w:eastAsia="zh-CN"/>
        </w:rPr>
      </w:pPr>
      <w:hyperlink w:anchor="_Toc472066868" w:history="1">
        <w:r w:rsidRPr="0094175E">
          <w:rPr>
            <w:rStyle w:val="Hyperlink"/>
          </w:rPr>
          <w:t>5.4.1</w:t>
        </w:r>
        <w:r>
          <w:rPr>
            <w:rFonts w:asciiTheme="minorHAnsi" w:eastAsiaTheme="minorEastAsia" w:hAnsiTheme="minorHAnsi" w:cstheme="minorBidi"/>
            <w:sz w:val="22"/>
            <w:szCs w:val="22"/>
            <w:lang w:eastAsia="zh-CN"/>
          </w:rPr>
          <w:tab/>
        </w:r>
        <w:r w:rsidRPr="0094175E">
          <w:rPr>
            <w:rStyle w:val="Hyperlink"/>
          </w:rPr>
          <w:t>Software Design Process Objectives</w:t>
        </w:r>
        <w:r>
          <w:rPr>
            <w:webHidden/>
          </w:rPr>
          <w:tab/>
        </w:r>
        <w:r>
          <w:rPr>
            <w:webHidden/>
          </w:rPr>
          <w:fldChar w:fldCharType="begin"/>
        </w:r>
        <w:r>
          <w:rPr>
            <w:webHidden/>
          </w:rPr>
          <w:instrText xml:space="preserve"> PAGEREF _Toc472066868 \h </w:instrText>
        </w:r>
        <w:r>
          <w:rPr>
            <w:webHidden/>
          </w:rPr>
        </w:r>
        <w:r>
          <w:rPr>
            <w:webHidden/>
          </w:rPr>
          <w:fldChar w:fldCharType="separate"/>
        </w:r>
        <w:r>
          <w:rPr>
            <w:webHidden/>
          </w:rPr>
          <w:t>5-8</w:t>
        </w:r>
        <w:r>
          <w:rPr>
            <w:webHidden/>
          </w:rPr>
          <w:fldChar w:fldCharType="end"/>
        </w:r>
      </w:hyperlink>
    </w:p>
    <w:p w14:paraId="7AFE1333" w14:textId="4E9D1ABF" w:rsidR="0037551D" w:rsidRDefault="0037551D">
      <w:pPr>
        <w:pStyle w:val="TOC3"/>
        <w:rPr>
          <w:rFonts w:asciiTheme="minorHAnsi" w:eastAsiaTheme="minorEastAsia" w:hAnsiTheme="minorHAnsi" w:cstheme="minorBidi"/>
          <w:sz w:val="22"/>
          <w:szCs w:val="22"/>
          <w:lang w:eastAsia="zh-CN"/>
        </w:rPr>
      </w:pPr>
      <w:hyperlink w:anchor="_Toc472066869" w:history="1">
        <w:r w:rsidRPr="0094175E">
          <w:rPr>
            <w:rStyle w:val="Hyperlink"/>
          </w:rPr>
          <w:t>5.4.2</w:t>
        </w:r>
        <w:r>
          <w:rPr>
            <w:rFonts w:asciiTheme="minorHAnsi" w:eastAsiaTheme="minorEastAsia" w:hAnsiTheme="minorHAnsi" w:cstheme="minorBidi"/>
            <w:sz w:val="22"/>
            <w:szCs w:val="22"/>
            <w:lang w:eastAsia="zh-CN"/>
          </w:rPr>
          <w:tab/>
        </w:r>
        <w:r w:rsidRPr="0094175E">
          <w:rPr>
            <w:rStyle w:val="Hyperlink"/>
          </w:rPr>
          <w:t>Software Design Process Input</w:t>
        </w:r>
        <w:r>
          <w:rPr>
            <w:webHidden/>
          </w:rPr>
          <w:tab/>
        </w:r>
        <w:r>
          <w:rPr>
            <w:webHidden/>
          </w:rPr>
          <w:fldChar w:fldCharType="begin"/>
        </w:r>
        <w:r>
          <w:rPr>
            <w:webHidden/>
          </w:rPr>
          <w:instrText xml:space="preserve"> PAGEREF _Toc472066869 \h </w:instrText>
        </w:r>
        <w:r>
          <w:rPr>
            <w:webHidden/>
          </w:rPr>
        </w:r>
        <w:r>
          <w:rPr>
            <w:webHidden/>
          </w:rPr>
          <w:fldChar w:fldCharType="separate"/>
        </w:r>
        <w:r>
          <w:rPr>
            <w:webHidden/>
          </w:rPr>
          <w:t>5-8</w:t>
        </w:r>
        <w:r>
          <w:rPr>
            <w:webHidden/>
          </w:rPr>
          <w:fldChar w:fldCharType="end"/>
        </w:r>
      </w:hyperlink>
    </w:p>
    <w:p w14:paraId="00338810" w14:textId="4CC1DC1E" w:rsidR="0037551D" w:rsidRDefault="0037551D">
      <w:pPr>
        <w:pStyle w:val="TOC3"/>
        <w:rPr>
          <w:rFonts w:asciiTheme="minorHAnsi" w:eastAsiaTheme="minorEastAsia" w:hAnsiTheme="minorHAnsi" w:cstheme="minorBidi"/>
          <w:sz w:val="22"/>
          <w:szCs w:val="22"/>
          <w:lang w:eastAsia="zh-CN"/>
        </w:rPr>
      </w:pPr>
      <w:hyperlink w:anchor="_Toc472066870" w:history="1">
        <w:r w:rsidRPr="0094175E">
          <w:rPr>
            <w:rStyle w:val="Hyperlink"/>
          </w:rPr>
          <w:t>5.4.3</w:t>
        </w:r>
        <w:r>
          <w:rPr>
            <w:rFonts w:asciiTheme="minorHAnsi" w:eastAsiaTheme="minorEastAsia" w:hAnsiTheme="minorHAnsi" w:cstheme="minorBidi"/>
            <w:sz w:val="22"/>
            <w:szCs w:val="22"/>
            <w:lang w:eastAsia="zh-CN"/>
          </w:rPr>
          <w:tab/>
        </w:r>
        <w:r w:rsidRPr="0094175E">
          <w:rPr>
            <w:rStyle w:val="Hyperlink"/>
          </w:rPr>
          <w:t>Software Design Process Output</w:t>
        </w:r>
        <w:r>
          <w:rPr>
            <w:webHidden/>
          </w:rPr>
          <w:tab/>
        </w:r>
        <w:r>
          <w:rPr>
            <w:webHidden/>
          </w:rPr>
          <w:fldChar w:fldCharType="begin"/>
        </w:r>
        <w:r>
          <w:rPr>
            <w:webHidden/>
          </w:rPr>
          <w:instrText xml:space="preserve"> PAGEREF _Toc472066870 \h </w:instrText>
        </w:r>
        <w:r>
          <w:rPr>
            <w:webHidden/>
          </w:rPr>
        </w:r>
        <w:r>
          <w:rPr>
            <w:webHidden/>
          </w:rPr>
          <w:fldChar w:fldCharType="separate"/>
        </w:r>
        <w:r>
          <w:rPr>
            <w:webHidden/>
          </w:rPr>
          <w:t>5-8</w:t>
        </w:r>
        <w:r>
          <w:rPr>
            <w:webHidden/>
          </w:rPr>
          <w:fldChar w:fldCharType="end"/>
        </w:r>
      </w:hyperlink>
    </w:p>
    <w:p w14:paraId="53F77D17" w14:textId="5B7A7FFA" w:rsidR="0037551D" w:rsidRDefault="0037551D">
      <w:pPr>
        <w:pStyle w:val="TOC3"/>
        <w:rPr>
          <w:rFonts w:asciiTheme="minorHAnsi" w:eastAsiaTheme="minorEastAsia" w:hAnsiTheme="minorHAnsi" w:cstheme="minorBidi"/>
          <w:sz w:val="22"/>
          <w:szCs w:val="22"/>
          <w:lang w:eastAsia="zh-CN"/>
        </w:rPr>
      </w:pPr>
      <w:hyperlink w:anchor="_Toc472066871" w:history="1">
        <w:r w:rsidRPr="0094175E">
          <w:rPr>
            <w:rStyle w:val="Hyperlink"/>
          </w:rPr>
          <w:t>5.4.4</w:t>
        </w:r>
        <w:r>
          <w:rPr>
            <w:rFonts w:asciiTheme="minorHAnsi" w:eastAsiaTheme="minorEastAsia" w:hAnsiTheme="minorHAnsi" w:cstheme="minorBidi"/>
            <w:sz w:val="22"/>
            <w:szCs w:val="22"/>
            <w:lang w:eastAsia="zh-CN"/>
          </w:rPr>
          <w:tab/>
        </w:r>
        <w:r w:rsidRPr="0094175E">
          <w:rPr>
            <w:rStyle w:val="Hyperlink"/>
          </w:rPr>
          <w:t>Software Design Process Activities</w:t>
        </w:r>
        <w:r>
          <w:rPr>
            <w:webHidden/>
          </w:rPr>
          <w:tab/>
        </w:r>
        <w:r>
          <w:rPr>
            <w:webHidden/>
          </w:rPr>
          <w:fldChar w:fldCharType="begin"/>
        </w:r>
        <w:r>
          <w:rPr>
            <w:webHidden/>
          </w:rPr>
          <w:instrText xml:space="preserve"> PAGEREF _Toc472066871 \h </w:instrText>
        </w:r>
        <w:r>
          <w:rPr>
            <w:webHidden/>
          </w:rPr>
        </w:r>
        <w:r>
          <w:rPr>
            <w:webHidden/>
          </w:rPr>
          <w:fldChar w:fldCharType="separate"/>
        </w:r>
        <w:r>
          <w:rPr>
            <w:webHidden/>
          </w:rPr>
          <w:t>5-8</w:t>
        </w:r>
        <w:r>
          <w:rPr>
            <w:webHidden/>
          </w:rPr>
          <w:fldChar w:fldCharType="end"/>
        </w:r>
      </w:hyperlink>
    </w:p>
    <w:p w14:paraId="5886CCCC" w14:textId="71E282A2" w:rsidR="0037551D" w:rsidRDefault="0037551D">
      <w:pPr>
        <w:pStyle w:val="TOC3"/>
        <w:rPr>
          <w:rFonts w:asciiTheme="minorHAnsi" w:eastAsiaTheme="minorEastAsia" w:hAnsiTheme="minorHAnsi" w:cstheme="minorBidi"/>
          <w:sz w:val="22"/>
          <w:szCs w:val="22"/>
          <w:lang w:eastAsia="zh-CN"/>
        </w:rPr>
      </w:pPr>
      <w:hyperlink w:anchor="_Toc472066872" w:history="1">
        <w:r w:rsidRPr="0094175E">
          <w:rPr>
            <w:rStyle w:val="Hyperlink"/>
          </w:rPr>
          <w:t>5.4.5</w:t>
        </w:r>
        <w:r>
          <w:rPr>
            <w:rFonts w:asciiTheme="minorHAnsi" w:eastAsiaTheme="minorEastAsia" w:hAnsiTheme="minorHAnsi" w:cstheme="minorBidi"/>
            <w:sz w:val="22"/>
            <w:szCs w:val="22"/>
            <w:lang w:eastAsia="zh-CN"/>
          </w:rPr>
          <w:tab/>
        </w:r>
        <w:r w:rsidRPr="0094175E">
          <w:rPr>
            <w:rStyle w:val="Hyperlink"/>
          </w:rPr>
          <w:t>Software Design Process Transition Criteria</w:t>
        </w:r>
        <w:r>
          <w:rPr>
            <w:webHidden/>
          </w:rPr>
          <w:tab/>
        </w:r>
        <w:r>
          <w:rPr>
            <w:webHidden/>
          </w:rPr>
          <w:fldChar w:fldCharType="begin"/>
        </w:r>
        <w:r>
          <w:rPr>
            <w:webHidden/>
          </w:rPr>
          <w:instrText xml:space="preserve"> PAGEREF _Toc472066872 \h </w:instrText>
        </w:r>
        <w:r>
          <w:rPr>
            <w:webHidden/>
          </w:rPr>
        </w:r>
        <w:r>
          <w:rPr>
            <w:webHidden/>
          </w:rPr>
          <w:fldChar w:fldCharType="separate"/>
        </w:r>
        <w:r>
          <w:rPr>
            <w:webHidden/>
          </w:rPr>
          <w:t>5-9</w:t>
        </w:r>
        <w:r>
          <w:rPr>
            <w:webHidden/>
          </w:rPr>
          <w:fldChar w:fldCharType="end"/>
        </w:r>
      </w:hyperlink>
    </w:p>
    <w:p w14:paraId="466B967C" w14:textId="1A4EEEAB" w:rsidR="0037551D" w:rsidRDefault="0037551D">
      <w:pPr>
        <w:pStyle w:val="TOC4"/>
        <w:rPr>
          <w:rFonts w:asciiTheme="minorHAnsi" w:eastAsiaTheme="minorEastAsia" w:hAnsiTheme="minorHAnsi" w:cstheme="minorBidi"/>
          <w:sz w:val="22"/>
          <w:szCs w:val="22"/>
          <w:lang w:eastAsia="zh-CN"/>
        </w:rPr>
      </w:pPr>
      <w:hyperlink w:anchor="_Toc472066873" w:history="1">
        <w:r w:rsidRPr="0094175E">
          <w:rPr>
            <w:rStyle w:val="Hyperlink"/>
          </w:rPr>
          <w:t>5.4.5.1</w:t>
        </w:r>
        <w:r>
          <w:rPr>
            <w:rFonts w:asciiTheme="minorHAnsi" w:eastAsiaTheme="minorEastAsia" w:hAnsiTheme="minorHAnsi" w:cstheme="minorBidi"/>
            <w:sz w:val="22"/>
            <w:szCs w:val="22"/>
            <w:lang w:eastAsia="zh-CN"/>
          </w:rPr>
          <w:tab/>
        </w:r>
        <w:r w:rsidRPr="0094175E">
          <w:rPr>
            <w:rStyle w:val="Hyperlink"/>
          </w:rPr>
          <w:t>Software Requirements Process Entry Criteria</w:t>
        </w:r>
        <w:r>
          <w:rPr>
            <w:webHidden/>
          </w:rPr>
          <w:tab/>
        </w:r>
        <w:r>
          <w:rPr>
            <w:webHidden/>
          </w:rPr>
          <w:fldChar w:fldCharType="begin"/>
        </w:r>
        <w:r>
          <w:rPr>
            <w:webHidden/>
          </w:rPr>
          <w:instrText xml:space="preserve"> PAGEREF _Toc472066873 \h </w:instrText>
        </w:r>
        <w:r>
          <w:rPr>
            <w:webHidden/>
          </w:rPr>
        </w:r>
        <w:r>
          <w:rPr>
            <w:webHidden/>
          </w:rPr>
          <w:fldChar w:fldCharType="separate"/>
        </w:r>
        <w:r>
          <w:rPr>
            <w:webHidden/>
          </w:rPr>
          <w:t>5-9</w:t>
        </w:r>
        <w:r>
          <w:rPr>
            <w:webHidden/>
          </w:rPr>
          <w:fldChar w:fldCharType="end"/>
        </w:r>
      </w:hyperlink>
    </w:p>
    <w:p w14:paraId="2878EDDD" w14:textId="0E960FA3" w:rsidR="0037551D" w:rsidRDefault="0037551D">
      <w:pPr>
        <w:pStyle w:val="TOC4"/>
        <w:rPr>
          <w:rFonts w:asciiTheme="minorHAnsi" w:eastAsiaTheme="minorEastAsia" w:hAnsiTheme="minorHAnsi" w:cstheme="minorBidi"/>
          <w:sz w:val="22"/>
          <w:szCs w:val="22"/>
          <w:lang w:eastAsia="zh-CN"/>
        </w:rPr>
      </w:pPr>
      <w:hyperlink w:anchor="_Toc472066874" w:history="1">
        <w:r w:rsidRPr="0094175E">
          <w:rPr>
            <w:rStyle w:val="Hyperlink"/>
          </w:rPr>
          <w:t>5.4.5.2</w:t>
        </w:r>
        <w:r>
          <w:rPr>
            <w:rFonts w:asciiTheme="minorHAnsi" w:eastAsiaTheme="minorEastAsia" w:hAnsiTheme="minorHAnsi" w:cstheme="minorBidi"/>
            <w:sz w:val="22"/>
            <w:szCs w:val="22"/>
            <w:lang w:eastAsia="zh-CN"/>
          </w:rPr>
          <w:tab/>
        </w:r>
        <w:r w:rsidRPr="0094175E">
          <w:rPr>
            <w:rStyle w:val="Hyperlink"/>
          </w:rPr>
          <w:t>Software Requirements Process Exit Criteria</w:t>
        </w:r>
        <w:r>
          <w:rPr>
            <w:webHidden/>
          </w:rPr>
          <w:tab/>
        </w:r>
        <w:r>
          <w:rPr>
            <w:webHidden/>
          </w:rPr>
          <w:fldChar w:fldCharType="begin"/>
        </w:r>
        <w:r>
          <w:rPr>
            <w:webHidden/>
          </w:rPr>
          <w:instrText xml:space="preserve"> PAGEREF _Toc472066874 \h </w:instrText>
        </w:r>
        <w:r>
          <w:rPr>
            <w:webHidden/>
          </w:rPr>
        </w:r>
        <w:r>
          <w:rPr>
            <w:webHidden/>
          </w:rPr>
          <w:fldChar w:fldCharType="separate"/>
        </w:r>
        <w:r>
          <w:rPr>
            <w:webHidden/>
          </w:rPr>
          <w:t>5-9</w:t>
        </w:r>
        <w:r>
          <w:rPr>
            <w:webHidden/>
          </w:rPr>
          <w:fldChar w:fldCharType="end"/>
        </w:r>
      </w:hyperlink>
    </w:p>
    <w:p w14:paraId="4249F075" w14:textId="48D1B040" w:rsidR="0037551D" w:rsidRDefault="0037551D">
      <w:pPr>
        <w:pStyle w:val="TOC3"/>
        <w:rPr>
          <w:rFonts w:asciiTheme="minorHAnsi" w:eastAsiaTheme="minorEastAsia" w:hAnsiTheme="minorHAnsi" w:cstheme="minorBidi"/>
          <w:sz w:val="22"/>
          <w:szCs w:val="22"/>
          <w:lang w:eastAsia="zh-CN"/>
        </w:rPr>
      </w:pPr>
      <w:hyperlink w:anchor="_Toc472066875" w:history="1">
        <w:r w:rsidRPr="0094175E">
          <w:rPr>
            <w:rStyle w:val="Hyperlink"/>
          </w:rPr>
          <w:t>5.4.6</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_Toc472066875 \h </w:instrText>
        </w:r>
        <w:r>
          <w:rPr>
            <w:webHidden/>
          </w:rPr>
        </w:r>
        <w:r>
          <w:rPr>
            <w:webHidden/>
          </w:rPr>
          <w:fldChar w:fldCharType="separate"/>
        </w:r>
        <w:r>
          <w:rPr>
            <w:webHidden/>
          </w:rPr>
          <w:t>5-9</w:t>
        </w:r>
        <w:r>
          <w:rPr>
            <w:webHidden/>
          </w:rPr>
          <w:fldChar w:fldCharType="end"/>
        </w:r>
      </w:hyperlink>
    </w:p>
    <w:p w14:paraId="299A82AF" w14:textId="367C8333" w:rsidR="0037551D" w:rsidRDefault="0037551D">
      <w:pPr>
        <w:pStyle w:val="TOC4"/>
        <w:rPr>
          <w:rFonts w:asciiTheme="minorHAnsi" w:eastAsiaTheme="minorEastAsia" w:hAnsiTheme="minorHAnsi" w:cstheme="minorBidi"/>
          <w:sz w:val="22"/>
          <w:szCs w:val="22"/>
          <w:lang w:eastAsia="zh-CN"/>
        </w:rPr>
      </w:pPr>
      <w:hyperlink w:anchor="_Toc472066876" w:history="1">
        <w:r w:rsidRPr="0094175E">
          <w:rPr>
            <w:rStyle w:val="Hyperlink"/>
          </w:rPr>
          <w:t>5.4.6.1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_Toc472066876 \h </w:instrText>
        </w:r>
        <w:r>
          <w:rPr>
            <w:webHidden/>
          </w:rPr>
        </w:r>
        <w:r>
          <w:rPr>
            <w:webHidden/>
          </w:rPr>
          <w:fldChar w:fldCharType="separate"/>
        </w:r>
        <w:r>
          <w:rPr>
            <w:webHidden/>
          </w:rPr>
          <w:t>5-9</w:t>
        </w:r>
        <w:r>
          <w:rPr>
            <w:webHidden/>
          </w:rPr>
          <w:fldChar w:fldCharType="end"/>
        </w:r>
      </w:hyperlink>
    </w:p>
    <w:p w14:paraId="279446AC" w14:textId="03A20568" w:rsidR="0037551D" w:rsidRDefault="0037551D">
      <w:pPr>
        <w:pStyle w:val="TOC4"/>
        <w:rPr>
          <w:rFonts w:asciiTheme="minorHAnsi" w:eastAsiaTheme="minorEastAsia" w:hAnsiTheme="minorHAnsi" w:cstheme="minorBidi"/>
          <w:sz w:val="22"/>
          <w:szCs w:val="22"/>
          <w:lang w:eastAsia="zh-CN"/>
        </w:rPr>
      </w:pPr>
      <w:hyperlink w:anchor="_Toc472066877" w:history="1">
        <w:r w:rsidRPr="0094175E">
          <w:rPr>
            <w:rStyle w:val="Hyperlink"/>
          </w:rPr>
          <w:t>5.4.6.2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_Toc472066877 \h </w:instrText>
        </w:r>
        <w:r>
          <w:rPr>
            <w:webHidden/>
          </w:rPr>
        </w:r>
        <w:r>
          <w:rPr>
            <w:webHidden/>
          </w:rPr>
          <w:fldChar w:fldCharType="separate"/>
        </w:r>
        <w:r>
          <w:rPr>
            <w:webHidden/>
          </w:rPr>
          <w:t>5-9</w:t>
        </w:r>
        <w:r>
          <w:rPr>
            <w:webHidden/>
          </w:rPr>
          <w:fldChar w:fldCharType="end"/>
        </w:r>
      </w:hyperlink>
    </w:p>
    <w:p w14:paraId="7E67F8D1" w14:textId="40DC23B4" w:rsidR="0037551D" w:rsidRDefault="0037551D">
      <w:pPr>
        <w:pStyle w:val="TOC2"/>
        <w:rPr>
          <w:rFonts w:asciiTheme="minorHAnsi" w:eastAsiaTheme="minorEastAsia" w:hAnsiTheme="minorHAnsi" w:cstheme="minorBidi"/>
          <w:sz w:val="22"/>
          <w:szCs w:val="22"/>
          <w:lang w:eastAsia="zh-CN"/>
        </w:rPr>
      </w:pPr>
      <w:hyperlink w:anchor="_Toc472066878" w:history="1">
        <w:r w:rsidRPr="0094175E">
          <w:rPr>
            <w:rStyle w:val="Hyperlink"/>
          </w:rPr>
          <w:t>5.5</w:t>
        </w:r>
        <w:r>
          <w:rPr>
            <w:rFonts w:asciiTheme="minorHAnsi" w:eastAsiaTheme="minorEastAsia" w:hAnsiTheme="minorHAnsi" w:cstheme="minorBidi"/>
            <w:sz w:val="22"/>
            <w:szCs w:val="22"/>
            <w:lang w:eastAsia="zh-CN"/>
          </w:rPr>
          <w:tab/>
        </w:r>
        <w:r w:rsidRPr="0094175E">
          <w:rPr>
            <w:rStyle w:val="Hyperlink"/>
          </w:rPr>
          <w:t>Software Coding Process</w:t>
        </w:r>
        <w:r>
          <w:rPr>
            <w:webHidden/>
          </w:rPr>
          <w:tab/>
        </w:r>
        <w:r>
          <w:rPr>
            <w:webHidden/>
          </w:rPr>
          <w:fldChar w:fldCharType="begin"/>
        </w:r>
        <w:r>
          <w:rPr>
            <w:webHidden/>
          </w:rPr>
          <w:instrText xml:space="preserve"> PAGEREF _Toc472066878 \h </w:instrText>
        </w:r>
        <w:r>
          <w:rPr>
            <w:webHidden/>
          </w:rPr>
        </w:r>
        <w:r>
          <w:rPr>
            <w:webHidden/>
          </w:rPr>
          <w:fldChar w:fldCharType="separate"/>
        </w:r>
        <w:r>
          <w:rPr>
            <w:webHidden/>
          </w:rPr>
          <w:t>5-10</w:t>
        </w:r>
        <w:r>
          <w:rPr>
            <w:webHidden/>
          </w:rPr>
          <w:fldChar w:fldCharType="end"/>
        </w:r>
      </w:hyperlink>
    </w:p>
    <w:p w14:paraId="75C15CF0" w14:textId="175E88BF" w:rsidR="0037551D" w:rsidRDefault="0037551D">
      <w:pPr>
        <w:pStyle w:val="TOC3"/>
        <w:rPr>
          <w:rFonts w:asciiTheme="minorHAnsi" w:eastAsiaTheme="minorEastAsia" w:hAnsiTheme="minorHAnsi" w:cstheme="minorBidi"/>
          <w:sz w:val="22"/>
          <w:szCs w:val="22"/>
          <w:lang w:eastAsia="zh-CN"/>
        </w:rPr>
      </w:pPr>
      <w:hyperlink w:anchor="_Toc472066879" w:history="1">
        <w:r w:rsidRPr="0094175E">
          <w:rPr>
            <w:rStyle w:val="Hyperlink"/>
          </w:rPr>
          <w:t>5.5.1</w:t>
        </w:r>
        <w:r>
          <w:rPr>
            <w:rFonts w:asciiTheme="minorHAnsi" w:eastAsiaTheme="minorEastAsia" w:hAnsiTheme="minorHAnsi" w:cstheme="minorBidi"/>
            <w:sz w:val="22"/>
            <w:szCs w:val="22"/>
            <w:lang w:eastAsia="zh-CN"/>
          </w:rPr>
          <w:tab/>
        </w:r>
        <w:r w:rsidRPr="0094175E">
          <w:rPr>
            <w:rStyle w:val="Hyperlink"/>
          </w:rPr>
          <w:t>Software Coding Process Objectives</w:t>
        </w:r>
        <w:r>
          <w:rPr>
            <w:webHidden/>
          </w:rPr>
          <w:tab/>
        </w:r>
        <w:r>
          <w:rPr>
            <w:webHidden/>
          </w:rPr>
          <w:fldChar w:fldCharType="begin"/>
        </w:r>
        <w:r>
          <w:rPr>
            <w:webHidden/>
          </w:rPr>
          <w:instrText xml:space="preserve"> PAGEREF _Toc472066879 \h </w:instrText>
        </w:r>
        <w:r>
          <w:rPr>
            <w:webHidden/>
          </w:rPr>
        </w:r>
        <w:r>
          <w:rPr>
            <w:webHidden/>
          </w:rPr>
          <w:fldChar w:fldCharType="separate"/>
        </w:r>
        <w:r>
          <w:rPr>
            <w:webHidden/>
          </w:rPr>
          <w:t>5-10</w:t>
        </w:r>
        <w:r>
          <w:rPr>
            <w:webHidden/>
          </w:rPr>
          <w:fldChar w:fldCharType="end"/>
        </w:r>
      </w:hyperlink>
    </w:p>
    <w:p w14:paraId="16175C80" w14:textId="2000E849" w:rsidR="0037551D" w:rsidRDefault="0037551D">
      <w:pPr>
        <w:pStyle w:val="TOC3"/>
        <w:rPr>
          <w:rFonts w:asciiTheme="minorHAnsi" w:eastAsiaTheme="minorEastAsia" w:hAnsiTheme="minorHAnsi" w:cstheme="minorBidi"/>
          <w:sz w:val="22"/>
          <w:szCs w:val="22"/>
          <w:lang w:eastAsia="zh-CN"/>
        </w:rPr>
      </w:pPr>
      <w:hyperlink w:anchor="_Toc472066880" w:history="1">
        <w:r w:rsidRPr="0094175E">
          <w:rPr>
            <w:rStyle w:val="Hyperlink"/>
          </w:rPr>
          <w:t>5.5.2</w:t>
        </w:r>
        <w:r>
          <w:rPr>
            <w:rFonts w:asciiTheme="minorHAnsi" w:eastAsiaTheme="minorEastAsia" w:hAnsiTheme="minorHAnsi" w:cstheme="minorBidi"/>
            <w:sz w:val="22"/>
            <w:szCs w:val="22"/>
            <w:lang w:eastAsia="zh-CN"/>
          </w:rPr>
          <w:tab/>
        </w:r>
        <w:r w:rsidRPr="0094175E">
          <w:rPr>
            <w:rStyle w:val="Hyperlink"/>
          </w:rPr>
          <w:t>Software Coding Process Input</w:t>
        </w:r>
        <w:r>
          <w:rPr>
            <w:webHidden/>
          </w:rPr>
          <w:tab/>
        </w:r>
        <w:r>
          <w:rPr>
            <w:webHidden/>
          </w:rPr>
          <w:fldChar w:fldCharType="begin"/>
        </w:r>
        <w:r>
          <w:rPr>
            <w:webHidden/>
          </w:rPr>
          <w:instrText xml:space="preserve"> PAGEREF _Toc472066880 \h </w:instrText>
        </w:r>
        <w:r>
          <w:rPr>
            <w:webHidden/>
          </w:rPr>
        </w:r>
        <w:r>
          <w:rPr>
            <w:webHidden/>
          </w:rPr>
          <w:fldChar w:fldCharType="separate"/>
        </w:r>
        <w:r>
          <w:rPr>
            <w:webHidden/>
          </w:rPr>
          <w:t>5-10</w:t>
        </w:r>
        <w:r>
          <w:rPr>
            <w:webHidden/>
          </w:rPr>
          <w:fldChar w:fldCharType="end"/>
        </w:r>
      </w:hyperlink>
    </w:p>
    <w:p w14:paraId="194450FA" w14:textId="7E31B445" w:rsidR="0037551D" w:rsidRDefault="0037551D">
      <w:pPr>
        <w:pStyle w:val="TOC3"/>
        <w:rPr>
          <w:rFonts w:asciiTheme="minorHAnsi" w:eastAsiaTheme="minorEastAsia" w:hAnsiTheme="minorHAnsi" w:cstheme="minorBidi"/>
          <w:sz w:val="22"/>
          <w:szCs w:val="22"/>
          <w:lang w:eastAsia="zh-CN"/>
        </w:rPr>
      </w:pPr>
      <w:hyperlink w:anchor="_Toc472066881" w:history="1">
        <w:r w:rsidRPr="0094175E">
          <w:rPr>
            <w:rStyle w:val="Hyperlink"/>
          </w:rPr>
          <w:t>5.5.3</w:t>
        </w:r>
        <w:r>
          <w:rPr>
            <w:rFonts w:asciiTheme="minorHAnsi" w:eastAsiaTheme="minorEastAsia" w:hAnsiTheme="minorHAnsi" w:cstheme="minorBidi"/>
            <w:sz w:val="22"/>
            <w:szCs w:val="22"/>
            <w:lang w:eastAsia="zh-CN"/>
          </w:rPr>
          <w:tab/>
        </w:r>
        <w:r w:rsidRPr="0094175E">
          <w:rPr>
            <w:rStyle w:val="Hyperlink"/>
          </w:rPr>
          <w:t>Software Coding Process Output</w:t>
        </w:r>
        <w:r>
          <w:rPr>
            <w:webHidden/>
          </w:rPr>
          <w:tab/>
        </w:r>
        <w:r>
          <w:rPr>
            <w:webHidden/>
          </w:rPr>
          <w:fldChar w:fldCharType="begin"/>
        </w:r>
        <w:r>
          <w:rPr>
            <w:webHidden/>
          </w:rPr>
          <w:instrText xml:space="preserve"> PAGEREF _Toc472066881 \h </w:instrText>
        </w:r>
        <w:r>
          <w:rPr>
            <w:webHidden/>
          </w:rPr>
        </w:r>
        <w:r>
          <w:rPr>
            <w:webHidden/>
          </w:rPr>
          <w:fldChar w:fldCharType="separate"/>
        </w:r>
        <w:r>
          <w:rPr>
            <w:webHidden/>
          </w:rPr>
          <w:t>5-10</w:t>
        </w:r>
        <w:r>
          <w:rPr>
            <w:webHidden/>
          </w:rPr>
          <w:fldChar w:fldCharType="end"/>
        </w:r>
      </w:hyperlink>
    </w:p>
    <w:p w14:paraId="6CE33C51" w14:textId="28E53B60" w:rsidR="0037551D" w:rsidRDefault="0037551D">
      <w:pPr>
        <w:pStyle w:val="TOC3"/>
        <w:rPr>
          <w:rFonts w:asciiTheme="minorHAnsi" w:eastAsiaTheme="minorEastAsia" w:hAnsiTheme="minorHAnsi" w:cstheme="minorBidi"/>
          <w:sz w:val="22"/>
          <w:szCs w:val="22"/>
          <w:lang w:eastAsia="zh-CN"/>
        </w:rPr>
      </w:pPr>
      <w:hyperlink w:anchor="_Toc472066882" w:history="1">
        <w:r w:rsidRPr="0094175E">
          <w:rPr>
            <w:rStyle w:val="Hyperlink"/>
          </w:rPr>
          <w:t>5.5.4</w:t>
        </w:r>
        <w:r>
          <w:rPr>
            <w:rFonts w:asciiTheme="minorHAnsi" w:eastAsiaTheme="minorEastAsia" w:hAnsiTheme="minorHAnsi" w:cstheme="minorBidi"/>
            <w:sz w:val="22"/>
            <w:szCs w:val="22"/>
            <w:lang w:eastAsia="zh-CN"/>
          </w:rPr>
          <w:tab/>
        </w:r>
        <w:r w:rsidRPr="0094175E">
          <w:rPr>
            <w:rStyle w:val="Hyperlink"/>
          </w:rPr>
          <w:t>Software Coding Process Activities</w:t>
        </w:r>
        <w:r>
          <w:rPr>
            <w:webHidden/>
          </w:rPr>
          <w:tab/>
        </w:r>
        <w:r>
          <w:rPr>
            <w:webHidden/>
          </w:rPr>
          <w:fldChar w:fldCharType="begin"/>
        </w:r>
        <w:r>
          <w:rPr>
            <w:webHidden/>
          </w:rPr>
          <w:instrText xml:space="preserve"> PAGEREF _Toc472066882 \h </w:instrText>
        </w:r>
        <w:r>
          <w:rPr>
            <w:webHidden/>
          </w:rPr>
        </w:r>
        <w:r>
          <w:rPr>
            <w:webHidden/>
          </w:rPr>
          <w:fldChar w:fldCharType="separate"/>
        </w:r>
        <w:r>
          <w:rPr>
            <w:webHidden/>
          </w:rPr>
          <w:t>5-10</w:t>
        </w:r>
        <w:r>
          <w:rPr>
            <w:webHidden/>
          </w:rPr>
          <w:fldChar w:fldCharType="end"/>
        </w:r>
      </w:hyperlink>
    </w:p>
    <w:p w14:paraId="648DE3CA" w14:textId="1704C987" w:rsidR="0037551D" w:rsidRDefault="0037551D">
      <w:pPr>
        <w:pStyle w:val="TOC3"/>
        <w:rPr>
          <w:rFonts w:asciiTheme="minorHAnsi" w:eastAsiaTheme="minorEastAsia" w:hAnsiTheme="minorHAnsi" w:cstheme="minorBidi"/>
          <w:sz w:val="22"/>
          <w:szCs w:val="22"/>
          <w:lang w:eastAsia="zh-CN"/>
        </w:rPr>
      </w:pPr>
      <w:hyperlink w:anchor="_Toc472066883" w:history="1">
        <w:r w:rsidRPr="0094175E">
          <w:rPr>
            <w:rStyle w:val="Hyperlink"/>
          </w:rPr>
          <w:t>5.5.5</w:t>
        </w:r>
        <w:r>
          <w:rPr>
            <w:rFonts w:asciiTheme="minorHAnsi" w:eastAsiaTheme="minorEastAsia" w:hAnsiTheme="minorHAnsi" w:cstheme="minorBidi"/>
            <w:sz w:val="22"/>
            <w:szCs w:val="22"/>
            <w:lang w:eastAsia="zh-CN"/>
          </w:rPr>
          <w:tab/>
        </w:r>
        <w:r w:rsidRPr="0094175E">
          <w:rPr>
            <w:rStyle w:val="Hyperlink"/>
          </w:rPr>
          <w:t>Software Coding Process Transition Criteria</w:t>
        </w:r>
        <w:r>
          <w:rPr>
            <w:webHidden/>
          </w:rPr>
          <w:tab/>
        </w:r>
        <w:r>
          <w:rPr>
            <w:webHidden/>
          </w:rPr>
          <w:fldChar w:fldCharType="begin"/>
        </w:r>
        <w:r>
          <w:rPr>
            <w:webHidden/>
          </w:rPr>
          <w:instrText xml:space="preserve"> PAGEREF _Toc472066883 \h </w:instrText>
        </w:r>
        <w:r>
          <w:rPr>
            <w:webHidden/>
          </w:rPr>
        </w:r>
        <w:r>
          <w:rPr>
            <w:webHidden/>
          </w:rPr>
          <w:fldChar w:fldCharType="separate"/>
        </w:r>
        <w:r>
          <w:rPr>
            <w:webHidden/>
          </w:rPr>
          <w:t>5-11</w:t>
        </w:r>
        <w:r>
          <w:rPr>
            <w:webHidden/>
          </w:rPr>
          <w:fldChar w:fldCharType="end"/>
        </w:r>
      </w:hyperlink>
    </w:p>
    <w:p w14:paraId="326899AB" w14:textId="53F87D70" w:rsidR="0037551D" w:rsidRDefault="0037551D">
      <w:pPr>
        <w:pStyle w:val="TOC4"/>
        <w:rPr>
          <w:rFonts w:asciiTheme="minorHAnsi" w:eastAsiaTheme="minorEastAsia" w:hAnsiTheme="minorHAnsi" w:cstheme="minorBidi"/>
          <w:sz w:val="22"/>
          <w:szCs w:val="22"/>
          <w:lang w:eastAsia="zh-CN"/>
        </w:rPr>
      </w:pPr>
      <w:hyperlink w:anchor="_Toc472066884" w:history="1">
        <w:r w:rsidRPr="0094175E">
          <w:rPr>
            <w:rStyle w:val="Hyperlink"/>
          </w:rPr>
          <w:t>5.5.5.1</w:t>
        </w:r>
        <w:r>
          <w:rPr>
            <w:rFonts w:asciiTheme="minorHAnsi" w:eastAsiaTheme="minorEastAsia" w:hAnsiTheme="minorHAnsi" w:cstheme="minorBidi"/>
            <w:sz w:val="22"/>
            <w:szCs w:val="22"/>
            <w:lang w:eastAsia="zh-CN"/>
          </w:rPr>
          <w:tab/>
        </w:r>
        <w:r w:rsidRPr="0094175E">
          <w:rPr>
            <w:rStyle w:val="Hyperlink"/>
          </w:rPr>
          <w:t>Software Requirements Process Entry Criteria</w:t>
        </w:r>
        <w:r>
          <w:rPr>
            <w:webHidden/>
          </w:rPr>
          <w:tab/>
        </w:r>
        <w:r>
          <w:rPr>
            <w:webHidden/>
          </w:rPr>
          <w:fldChar w:fldCharType="begin"/>
        </w:r>
        <w:r>
          <w:rPr>
            <w:webHidden/>
          </w:rPr>
          <w:instrText xml:space="preserve"> PAGEREF _Toc472066884 \h </w:instrText>
        </w:r>
        <w:r>
          <w:rPr>
            <w:webHidden/>
          </w:rPr>
        </w:r>
        <w:r>
          <w:rPr>
            <w:webHidden/>
          </w:rPr>
          <w:fldChar w:fldCharType="separate"/>
        </w:r>
        <w:r>
          <w:rPr>
            <w:webHidden/>
          </w:rPr>
          <w:t>5-11</w:t>
        </w:r>
        <w:r>
          <w:rPr>
            <w:webHidden/>
          </w:rPr>
          <w:fldChar w:fldCharType="end"/>
        </w:r>
      </w:hyperlink>
    </w:p>
    <w:p w14:paraId="71DC146D" w14:textId="0A31291A" w:rsidR="0037551D" w:rsidRDefault="0037551D">
      <w:pPr>
        <w:pStyle w:val="TOC4"/>
        <w:rPr>
          <w:rFonts w:asciiTheme="minorHAnsi" w:eastAsiaTheme="minorEastAsia" w:hAnsiTheme="minorHAnsi" w:cstheme="minorBidi"/>
          <w:sz w:val="22"/>
          <w:szCs w:val="22"/>
          <w:lang w:eastAsia="zh-CN"/>
        </w:rPr>
      </w:pPr>
      <w:hyperlink w:anchor="_Toc472066885" w:history="1">
        <w:r w:rsidRPr="0094175E">
          <w:rPr>
            <w:rStyle w:val="Hyperlink"/>
          </w:rPr>
          <w:t>5.5.5.2</w:t>
        </w:r>
        <w:r>
          <w:rPr>
            <w:rFonts w:asciiTheme="minorHAnsi" w:eastAsiaTheme="minorEastAsia" w:hAnsiTheme="minorHAnsi" w:cstheme="minorBidi"/>
            <w:sz w:val="22"/>
            <w:szCs w:val="22"/>
            <w:lang w:eastAsia="zh-CN"/>
          </w:rPr>
          <w:tab/>
        </w:r>
        <w:r w:rsidRPr="0094175E">
          <w:rPr>
            <w:rStyle w:val="Hyperlink"/>
          </w:rPr>
          <w:t>Software Requirements Process Exit Criteria</w:t>
        </w:r>
        <w:r>
          <w:rPr>
            <w:webHidden/>
          </w:rPr>
          <w:tab/>
        </w:r>
        <w:r>
          <w:rPr>
            <w:webHidden/>
          </w:rPr>
          <w:fldChar w:fldCharType="begin"/>
        </w:r>
        <w:r>
          <w:rPr>
            <w:webHidden/>
          </w:rPr>
          <w:instrText xml:space="preserve"> PAGEREF _Toc472066885 \h </w:instrText>
        </w:r>
        <w:r>
          <w:rPr>
            <w:webHidden/>
          </w:rPr>
        </w:r>
        <w:r>
          <w:rPr>
            <w:webHidden/>
          </w:rPr>
          <w:fldChar w:fldCharType="separate"/>
        </w:r>
        <w:r>
          <w:rPr>
            <w:webHidden/>
          </w:rPr>
          <w:t>5-11</w:t>
        </w:r>
        <w:r>
          <w:rPr>
            <w:webHidden/>
          </w:rPr>
          <w:fldChar w:fldCharType="end"/>
        </w:r>
      </w:hyperlink>
    </w:p>
    <w:p w14:paraId="23089B9A" w14:textId="0FBAE07D" w:rsidR="0037551D" w:rsidRDefault="0037551D">
      <w:pPr>
        <w:pStyle w:val="TOC3"/>
        <w:rPr>
          <w:rFonts w:asciiTheme="minorHAnsi" w:eastAsiaTheme="minorEastAsia" w:hAnsiTheme="minorHAnsi" w:cstheme="minorBidi"/>
          <w:sz w:val="22"/>
          <w:szCs w:val="22"/>
          <w:lang w:eastAsia="zh-CN"/>
        </w:rPr>
      </w:pPr>
      <w:hyperlink w:anchor="_Toc472066886" w:history="1">
        <w:r w:rsidRPr="0094175E">
          <w:rPr>
            <w:rStyle w:val="Hyperlink"/>
          </w:rPr>
          <w:t>5.5.6</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_Toc472066886 \h </w:instrText>
        </w:r>
        <w:r>
          <w:rPr>
            <w:webHidden/>
          </w:rPr>
        </w:r>
        <w:r>
          <w:rPr>
            <w:webHidden/>
          </w:rPr>
          <w:fldChar w:fldCharType="separate"/>
        </w:r>
        <w:r>
          <w:rPr>
            <w:webHidden/>
          </w:rPr>
          <w:t>5-11</w:t>
        </w:r>
        <w:r>
          <w:rPr>
            <w:webHidden/>
          </w:rPr>
          <w:fldChar w:fldCharType="end"/>
        </w:r>
      </w:hyperlink>
    </w:p>
    <w:p w14:paraId="1C461C1E" w14:textId="73CB8FC0" w:rsidR="0037551D" w:rsidRDefault="0037551D">
      <w:pPr>
        <w:pStyle w:val="TOC4"/>
        <w:rPr>
          <w:rFonts w:asciiTheme="minorHAnsi" w:eastAsiaTheme="minorEastAsia" w:hAnsiTheme="minorHAnsi" w:cstheme="minorBidi"/>
          <w:sz w:val="22"/>
          <w:szCs w:val="22"/>
          <w:lang w:eastAsia="zh-CN"/>
        </w:rPr>
      </w:pPr>
      <w:hyperlink w:anchor="_Toc472066887" w:history="1">
        <w:r w:rsidRPr="0094175E">
          <w:rPr>
            <w:rStyle w:val="Hyperlink"/>
          </w:rPr>
          <w:t>5.5.6.1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_Toc472066887 \h </w:instrText>
        </w:r>
        <w:r>
          <w:rPr>
            <w:webHidden/>
          </w:rPr>
        </w:r>
        <w:r>
          <w:rPr>
            <w:webHidden/>
          </w:rPr>
          <w:fldChar w:fldCharType="separate"/>
        </w:r>
        <w:r>
          <w:rPr>
            <w:webHidden/>
          </w:rPr>
          <w:t>5-11</w:t>
        </w:r>
        <w:r>
          <w:rPr>
            <w:webHidden/>
          </w:rPr>
          <w:fldChar w:fldCharType="end"/>
        </w:r>
      </w:hyperlink>
    </w:p>
    <w:p w14:paraId="48B17514" w14:textId="358AEA56" w:rsidR="0037551D" w:rsidRDefault="0037551D">
      <w:pPr>
        <w:pStyle w:val="TOC4"/>
        <w:rPr>
          <w:rFonts w:asciiTheme="minorHAnsi" w:eastAsiaTheme="minorEastAsia" w:hAnsiTheme="minorHAnsi" w:cstheme="minorBidi"/>
          <w:sz w:val="22"/>
          <w:szCs w:val="22"/>
          <w:lang w:eastAsia="zh-CN"/>
        </w:rPr>
      </w:pPr>
      <w:hyperlink w:anchor="_Toc472066888" w:history="1">
        <w:r w:rsidRPr="0094175E">
          <w:rPr>
            <w:rStyle w:val="Hyperlink"/>
          </w:rPr>
          <w:t>5.5.6.2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_Toc472066888 \h </w:instrText>
        </w:r>
        <w:r>
          <w:rPr>
            <w:webHidden/>
          </w:rPr>
        </w:r>
        <w:r>
          <w:rPr>
            <w:webHidden/>
          </w:rPr>
          <w:fldChar w:fldCharType="separate"/>
        </w:r>
        <w:r>
          <w:rPr>
            <w:webHidden/>
          </w:rPr>
          <w:t>5-11</w:t>
        </w:r>
        <w:r>
          <w:rPr>
            <w:webHidden/>
          </w:rPr>
          <w:fldChar w:fldCharType="end"/>
        </w:r>
      </w:hyperlink>
    </w:p>
    <w:p w14:paraId="5AE5535C" w14:textId="1F476CA0" w:rsidR="0037551D" w:rsidRDefault="0037551D">
      <w:pPr>
        <w:pStyle w:val="TOC2"/>
        <w:rPr>
          <w:rFonts w:asciiTheme="minorHAnsi" w:eastAsiaTheme="minorEastAsia" w:hAnsiTheme="minorHAnsi" w:cstheme="minorBidi"/>
          <w:sz w:val="22"/>
          <w:szCs w:val="22"/>
          <w:lang w:eastAsia="zh-CN"/>
        </w:rPr>
      </w:pPr>
      <w:hyperlink w:anchor="_Toc472066889" w:history="1">
        <w:r w:rsidRPr="0094175E">
          <w:rPr>
            <w:rStyle w:val="Hyperlink"/>
          </w:rPr>
          <w:t>5.6</w:t>
        </w:r>
        <w:r>
          <w:rPr>
            <w:rFonts w:asciiTheme="minorHAnsi" w:eastAsiaTheme="minorEastAsia" w:hAnsiTheme="minorHAnsi" w:cstheme="minorBidi"/>
            <w:sz w:val="22"/>
            <w:szCs w:val="22"/>
            <w:lang w:eastAsia="zh-CN"/>
          </w:rPr>
          <w:tab/>
        </w:r>
        <w:r w:rsidRPr="0094175E">
          <w:rPr>
            <w:rStyle w:val="Hyperlink"/>
          </w:rPr>
          <w:t>Integration Process</w:t>
        </w:r>
        <w:r>
          <w:rPr>
            <w:webHidden/>
          </w:rPr>
          <w:tab/>
        </w:r>
        <w:r>
          <w:rPr>
            <w:webHidden/>
          </w:rPr>
          <w:fldChar w:fldCharType="begin"/>
        </w:r>
        <w:r>
          <w:rPr>
            <w:webHidden/>
          </w:rPr>
          <w:instrText xml:space="preserve"> PAGEREF _Toc472066889 \h </w:instrText>
        </w:r>
        <w:r>
          <w:rPr>
            <w:webHidden/>
          </w:rPr>
        </w:r>
        <w:r>
          <w:rPr>
            <w:webHidden/>
          </w:rPr>
          <w:fldChar w:fldCharType="separate"/>
        </w:r>
        <w:r>
          <w:rPr>
            <w:webHidden/>
          </w:rPr>
          <w:t>5-12</w:t>
        </w:r>
        <w:r>
          <w:rPr>
            <w:webHidden/>
          </w:rPr>
          <w:fldChar w:fldCharType="end"/>
        </w:r>
      </w:hyperlink>
    </w:p>
    <w:p w14:paraId="2ABBDB1F" w14:textId="056589C3" w:rsidR="0037551D" w:rsidRDefault="0037551D">
      <w:pPr>
        <w:pStyle w:val="TOC3"/>
        <w:rPr>
          <w:rFonts w:asciiTheme="minorHAnsi" w:eastAsiaTheme="minorEastAsia" w:hAnsiTheme="minorHAnsi" w:cstheme="minorBidi"/>
          <w:sz w:val="22"/>
          <w:szCs w:val="22"/>
          <w:lang w:eastAsia="zh-CN"/>
        </w:rPr>
      </w:pPr>
      <w:hyperlink w:anchor="_Toc472066890" w:history="1">
        <w:r w:rsidRPr="0094175E">
          <w:rPr>
            <w:rStyle w:val="Hyperlink"/>
          </w:rPr>
          <w:t>5.6.1</w:t>
        </w:r>
        <w:r>
          <w:rPr>
            <w:rFonts w:asciiTheme="minorHAnsi" w:eastAsiaTheme="minorEastAsia" w:hAnsiTheme="minorHAnsi" w:cstheme="minorBidi"/>
            <w:sz w:val="22"/>
            <w:szCs w:val="22"/>
            <w:lang w:eastAsia="zh-CN"/>
          </w:rPr>
          <w:tab/>
        </w:r>
        <w:r w:rsidRPr="0094175E">
          <w:rPr>
            <w:rStyle w:val="Hyperlink"/>
          </w:rPr>
          <w:t>Integration Process Objectives</w:t>
        </w:r>
        <w:r>
          <w:rPr>
            <w:webHidden/>
          </w:rPr>
          <w:tab/>
        </w:r>
        <w:r>
          <w:rPr>
            <w:webHidden/>
          </w:rPr>
          <w:fldChar w:fldCharType="begin"/>
        </w:r>
        <w:r>
          <w:rPr>
            <w:webHidden/>
          </w:rPr>
          <w:instrText xml:space="preserve"> PAGEREF _Toc472066890 \h </w:instrText>
        </w:r>
        <w:r>
          <w:rPr>
            <w:webHidden/>
          </w:rPr>
        </w:r>
        <w:r>
          <w:rPr>
            <w:webHidden/>
          </w:rPr>
          <w:fldChar w:fldCharType="separate"/>
        </w:r>
        <w:r>
          <w:rPr>
            <w:webHidden/>
          </w:rPr>
          <w:t>5-12</w:t>
        </w:r>
        <w:r>
          <w:rPr>
            <w:webHidden/>
          </w:rPr>
          <w:fldChar w:fldCharType="end"/>
        </w:r>
      </w:hyperlink>
    </w:p>
    <w:p w14:paraId="03D200EB" w14:textId="5BB3098D" w:rsidR="0037551D" w:rsidRDefault="0037551D">
      <w:pPr>
        <w:pStyle w:val="TOC3"/>
        <w:rPr>
          <w:rFonts w:asciiTheme="minorHAnsi" w:eastAsiaTheme="minorEastAsia" w:hAnsiTheme="minorHAnsi" w:cstheme="minorBidi"/>
          <w:sz w:val="22"/>
          <w:szCs w:val="22"/>
          <w:lang w:eastAsia="zh-CN"/>
        </w:rPr>
      </w:pPr>
      <w:hyperlink w:anchor="_Toc472066891" w:history="1">
        <w:r w:rsidRPr="0094175E">
          <w:rPr>
            <w:rStyle w:val="Hyperlink"/>
          </w:rPr>
          <w:t>5.6.2</w:t>
        </w:r>
        <w:r>
          <w:rPr>
            <w:rFonts w:asciiTheme="minorHAnsi" w:eastAsiaTheme="minorEastAsia" w:hAnsiTheme="minorHAnsi" w:cstheme="minorBidi"/>
            <w:sz w:val="22"/>
            <w:szCs w:val="22"/>
            <w:lang w:eastAsia="zh-CN"/>
          </w:rPr>
          <w:tab/>
        </w:r>
        <w:r w:rsidRPr="0094175E">
          <w:rPr>
            <w:rStyle w:val="Hyperlink"/>
          </w:rPr>
          <w:t>Integration Process Input</w:t>
        </w:r>
        <w:r>
          <w:rPr>
            <w:webHidden/>
          </w:rPr>
          <w:tab/>
        </w:r>
        <w:r>
          <w:rPr>
            <w:webHidden/>
          </w:rPr>
          <w:fldChar w:fldCharType="begin"/>
        </w:r>
        <w:r>
          <w:rPr>
            <w:webHidden/>
          </w:rPr>
          <w:instrText xml:space="preserve"> PAGEREF _Toc472066891 \h </w:instrText>
        </w:r>
        <w:r>
          <w:rPr>
            <w:webHidden/>
          </w:rPr>
        </w:r>
        <w:r>
          <w:rPr>
            <w:webHidden/>
          </w:rPr>
          <w:fldChar w:fldCharType="separate"/>
        </w:r>
        <w:r>
          <w:rPr>
            <w:webHidden/>
          </w:rPr>
          <w:t>5-12</w:t>
        </w:r>
        <w:r>
          <w:rPr>
            <w:webHidden/>
          </w:rPr>
          <w:fldChar w:fldCharType="end"/>
        </w:r>
      </w:hyperlink>
    </w:p>
    <w:p w14:paraId="2A79E3E1" w14:textId="02D8BB8C" w:rsidR="0037551D" w:rsidRDefault="0037551D">
      <w:pPr>
        <w:pStyle w:val="TOC3"/>
        <w:rPr>
          <w:rFonts w:asciiTheme="minorHAnsi" w:eastAsiaTheme="minorEastAsia" w:hAnsiTheme="minorHAnsi" w:cstheme="minorBidi"/>
          <w:sz w:val="22"/>
          <w:szCs w:val="22"/>
          <w:lang w:eastAsia="zh-CN"/>
        </w:rPr>
      </w:pPr>
      <w:hyperlink w:anchor="_Toc472066892" w:history="1">
        <w:r w:rsidRPr="0094175E">
          <w:rPr>
            <w:rStyle w:val="Hyperlink"/>
          </w:rPr>
          <w:t>5.6.3</w:t>
        </w:r>
        <w:r>
          <w:rPr>
            <w:rFonts w:asciiTheme="minorHAnsi" w:eastAsiaTheme="minorEastAsia" w:hAnsiTheme="minorHAnsi" w:cstheme="minorBidi"/>
            <w:sz w:val="22"/>
            <w:szCs w:val="22"/>
            <w:lang w:eastAsia="zh-CN"/>
          </w:rPr>
          <w:tab/>
        </w:r>
        <w:r w:rsidRPr="0094175E">
          <w:rPr>
            <w:rStyle w:val="Hyperlink"/>
          </w:rPr>
          <w:t>Integration Process Output</w:t>
        </w:r>
        <w:r>
          <w:rPr>
            <w:webHidden/>
          </w:rPr>
          <w:tab/>
        </w:r>
        <w:r>
          <w:rPr>
            <w:webHidden/>
          </w:rPr>
          <w:fldChar w:fldCharType="begin"/>
        </w:r>
        <w:r>
          <w:rPr>
            <w:webHidden/>
          </w:rPr>
          <w:instrText xml:space="preserve"> PAGEREF _Toc472066892 \h </w:instrText>
        </w:r>
        <w:r>
          <w:rPr>
            <w:webHidden/>
          </w:rPr>
        </w:r>
        <w:r>
          <w:rPr>
            <w:webHidden/>
          </w:rPr>
          <w:fldChar w:fldCharType="separate"/>
        </w:r>
        <w:r>
          <w:rPr>
            <w:webHidden/>
          </w:rPr>
          <w:t>5-12</w:t>
        </w:r>
        <w:r>
          <w:rPr>
            <w:webHidden/>
          </w:rPr>
          <w:fldChar w:fldCharType="end"/>
        </w:r>
      </w:hyperlink>
    </w:p>
    <w:p w14:paraId="21280489" w14:textId="65B974DF" w:rsidR="0037551D" w:rsidRDefault="0037551D">
      <w:pPr>
        <w:pStyle w:val="TOC3"/>
        <w:rPr>
          <w:rFonts w:asciiTheme="minorHAnsi" w:eastAsiaTheme="minorEastAsia" w:hAnsiTheme="minorHAnsi" w:cstheme="minorBidi"/>
          <w:sz w:val="22"/>
          <w:szCs w:val="22"/>
          <w:lang w:eastAsia="zh-CN"/>
        </w:rPr>
      </w:pPr>
      <w:hyperlink w:anchor="_Toc472066893" w:history="1">
        <w:r w:rsidRPr="0094175E">
          <w:rPr>
            <w:rStyle w:val="Hyperlink"/>
          </w:rPr>
          <w:t>5.6.4</w:t>
        </w:r>
        <w:r>
          <w:rPr>
            <w:rFonts w:asciiTheme="minorHAnsi" w:eastAsiaTheme="minorEastAsia" w:hAnsiTheme="minorHAnsi" w:cstheme="minorBidi"/>
            <w:sz w:val="22"/>
            <w:szCs w:val="22"/>
            <w:lang w:eastAsia="zh-CN"/>
          </w:rPr>
          <w:tab/>
        </w:r>
        <w:r w:rsidRPr="0094175E">
          <w:rPr>
            <w:rStyle w:val="Hyperlink"/>
          </w:rPr>
          <w:t>Integration Process Activities</w:t>
        </w:r>
        <w:r>
          <w:rPr>
            <w:webHidden/>
          </w:rPr>
          <w:tab/>
        </w:r>
        <w:r>
          <w:rPr>
            <w:webHidden/>
          </w:rPr>
          <w:fldChar w:fldCharType="begin"/>
        </w:r>
        <w:r>
          <w:rPr>
            <w:webHidden/>
          </w:rPr>
          <w:instrText xml:space="preserve"> PAGEREF _Toc472066893 \h </w:instrText>
        </w:r>
        <w:r>
          <w:rPr>
            <w:webHidden/>
          </w:rPr>
        </w:r>
        <w:r>
          <w:rPr>
            <w:webHidden/>
          </w:rPr>
          <w:fldChar w:fldCharType="separate"/>
        </w:r>
        <w:r>
          <w:rPr>
            <w:webHidden/>
          </w:rPr>
          <w:t>5-12</w:t>
        </w:r>
        <w:r>
          <w:rPr>
            <w:webHidden/>
          </w:rPr>
          <w:fldChar w:fldCharType="end"/>
        </w:r>
      </w:hyperlink>
    </w:p>
    <w:p w14:paraId="1742AE6D" w14:textId="687CA424" w:rsidR="0037551D" w:rsidRDefault="0037551D">
      <w:pPr>
        <w:pStyle w:val="TOC3"/>
        <w:rPr>
          <w:rFonts w:asciiTheme="minorHAnsi" w:eastAsiaTheme="minorEastAsia" w:hAnsiTheme="minorHAnsi" w:cstheme="minorBidi"/>
          <w:sz w:val="22"/>
          <w:szCs w:val="22"/>
          <w:lang w:eastAsia="zh-CN"/>
        </w:rPr>
      </w:pPr>
      <w:hyperlink w:anchor="_Toc472066894" w:history="1">
        <w:r w:rsidRPr="0094175E">
          <w:rPr>
            <w:rStyle w:val="Hyperlink"/>
          </w:rPr>
          <w:t>5.6.5</w:t>
        </w:r>
        <w:r>
          <w:rPr>
            <w:rFonts w:asciiTheme="minorHAnsi" w:eastAsiaTheme="minorEastAsia" w:hAnsiTheme="minorHAnsi" w:cstheme="minorBidi"/>
            <w:sz w:val="22"/>
            <w:szCs w:val="22"/>
            <w:lang w:eastAsia="zh-CN"/>
          </w:rPr>
          <w:tab/>
        </w:r>
        <w:r w:rsidRPr="0094175E">
          <w:rPr>
            <w:rStyle w:val="Hyperlink"/>
          </w:rPr>
          <w:t>Integration Process Transition Criteria</w:t>
        </w:r>
        <w:r>
          <w:rPr>
            <w:webHidden/>
          </w:rPr>
          <w:tab/>
        </w:r>
        <w:r>
          <w:rPr>
            <w:webHidden/>
          </w:rPr>
          <w:fldChar w:fldCharType="begin"/>
        </w:r>
        <w:r>
          <w:rPr>
            <w:webHidden/>
          </w:rPr>
          <w:instrText xml:space="preserve"> PAGEREF _Toc472066894 \h </w:instrText>
        </w:r>
        <w:r>
          <w:rPr>
            <w:webHidden/>
          </w:rPr>
        </w:r>
        <w:r>
          <w:rPr>
            <w:webHidden/>
          </w:rPr>
          <w:fldChar w:fldCharType="separate"/>
        </w:r>
        <w:r>
          <w:rPr>
            <w:webHidden/>
          </w:rPr>
          <w:t>5-13</w:t>
        </w:r>
        <w:r>
          <w:rPr>
            <w:webHidden/>
          </w:rPr>
          <w:fldChar w:fldCharType="end"/>
        </w:r>
      </w:hyperlink>
    </w:p>
    <w:p w14:paraId="742A36FA" w14:textId="7ADDB5CA" w:rsidR="0037551D" w:rsidRDefault="0037551D">
      <w:pPr>
        <w:pStyle w:val="TOC4"/>
        <w:rPr>
          <w:rFonts w:asciiTheme="minorHAnsi" w:eastAsiaTheme="minorEastAsia" w:hAnsiTheme="minorHAnsi" w:cstheme="minorBidi"/>
          <w:sz w:val="22"/>
          <w:szCs w:val="22"/>
          <w:lang w:eastAsia="zh-CN"/>
        </w:rPr>
      </w:pPr>
      <w:hyperlink w:anchor="_Toc472066895" w:history="1">
        <w:r w:rsidRPr="0094175E">
          <w:rPr>
            <w:rStyle w:val="Hyperlink"/>
          </w:rPr>
          <w:t>5.6.5.1</w:t>
        </w:r>
        <w:r>
          <w:rPr>
            <w:rFonts w:asciiTheme="minorHAnsi" w:eastAsiaTheme="minorEastAsia" w:hAnsiTheme="minorHAnsi" w:cstheme="minorBidi"/>
            <w:sz w:val="22"/>
            <w:szCs w:val="22"/>
            <w:lang w:eastAsia="zh-CN"/>
          </w:rPr>
          <w:tab/>
        </w:r>
        <w:r w:rsidRPr="0094175E">
          <w:rPr>
            <w:rStyle w:val="Hyperlink"/>
          </w:rPr>
          <w:t>Software Requirements Process Entry Criteria</w:t>
        </w:r>
        <w:r>
          <w:rPr>
            <w:webHidden/>
          </w:rPr>
          <w:tab/>
        </w:r>
        <w:r>
          <w:rPr>
            <w:webHidden/>
          </w:rPr>
          <w:fldChar w:fldCharType="begin"/>
        </w:r>
        <w:r>
          <w:rPr>
            <w:webHidden/>
          </w:rPr>
          <w:instrText xml:space="preserve"> PAGEREF _Toc472066895 \h </w:instrText>
        </w:r>
        <w:r>
          <w:rPr>
            <w:webHidden/>
          </w:rPr>
        </w:r>
        <w:r>
          <w:rPr>
            <w:webHidden/>
          </w:rPr>
          <w:fldChar w:fldCharType="separate"/>
        </w:r>
        <w:r>
          <w:rPr>
            <w:webHidden/>
          </w:rPr>
          <w:t>5-13</w:t>
        </w:r>
        <w:r>
          <w:rPr>
            <w:webHidden/>
          </w:rPr>
          <w:fldChar w:fldCharType="end"/>
        </w:r>
      </w:hyperlink>
    </w:p>
    <w:p w14:paraId="128C1B8B" w14:textId="0A6AB826" w:rsidR="0037551D" w:rsidRDefault="0037551D">
      <w:pPr>
        <w:pStyle w:val="TOC4"/>
        <w:rPr>
          <w:rFonts w:asciiTheme="minorHAnsi" w:eastAsiaTheme="minorEastAsia" w:hAnsiTheme="minorHAnsi" w:cstheme="minorBidi"/>
          <w:sz w:val="22"/>
          <w:szCs w:val="22"/>
          <w:lang w:eastAsia="zh-CN"/>
        </w:rPr>
      </w:pPr>
      <w:hyperlink w:anchor="_Toc472066896" w:history="1">
        <w:r w:rsidRPr="0094175E">
          <w:rPr>
            <w:rStyle w:val="Hyperlink"/>
          </w:rPr>
          <w:t>5.6.5.2</w:t>
        </w:r>
        <w:r>
          <w:rPr>
            <w:rFonts w:asciiTheme="minorHAnsi" w:eastAsiaTheme="minorEastAsia" w:hAnsiTheme="minorHAnsi" w:cstheme="minorBidi"/>
            <w:sz w:val="22"/>
            <w:szCs w:val="22"/>
            <w:lang w:eastAsia="zh-CN"/>
          </w:rPr>
          <w:tab/>
        </w:r>
        <w:r w:rsidRPr="0094175E">
          <w:rPr>
            <w:rStyle w:val="Hyperlink"/>
          </w:rPr>
          <w:t>Software Requirements Process Exit Criteria</w:t>
        </w:r>
        <w:r>
          <w:rPr>
            <w:webHidden/>
          </w:rPr>
          <w:tab/>
        </w:r>
        <w:r>
          <w:rPr>
            <w:webHidden/>
          </w:rPr>
          <w:fldChar w:fldCharType="begin"/>
        </w:r>
        <w:r>
          <w:rPr>
            <w:webHidden/>
          </w:rPr>
          <w:instrText xml:space="preserve"> PAGEREF _Toc472066896 \h </w:instrText>
        </w:r>
        <w:r>
          <w:rPr>
            <w:webHidden/>
          </w:rPr>
        </w:r>
        <w:r>
          <w:rPr>
            <w:webHidden/>
          </w:rPr>
          <w:fldChar w:fldCharType="separate"/>
        </w:r>
        <w:r>
          <w:rPr>
            <w:webHidden/>
          </w:rPr>
          <w:t>5-13</w:t>
        </w:r>
        <w:r>
          <w:rPr>
            <w:webHidden/>
          </w:rPr>
          <w:fldChar w:fldCharType="end"/>
        </w:r>
      </w:hyperlink>
    </w:p>
    <w:p w14:paraId="24096DC1" w14:textId="220F86D2" w:rsidR="0037551D" w:rsidRDefault="0037551D">
      <w:pPr>
        <w:pStyle w:val="TOC3"/>
        <w:rPr>
          <w:rFonts w:asciiTheme="minorHAnsi" w:eastAsiaTheme="minorEastAsia" w:hAnsiTheme="minorHAnsi" w:cstheme="minorBidi"/>
          <w:sz w:val="22"/>
          <w:szCs w:val="22"/>
          <w:lang w:eastAsia="zh-CN"/>
        </w:rPr>
      </w:pPr>
      <w:hyperlink w:anchor="_Toc472066897" w:history="1">
        <w:r w:rsidRPr="0094175E">
          <w:rPr>
            <w:rStyle w:val="Hyperlink"/>
          </w:rPr>
          <w:t>5.6.6</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_Toc472066897 \h </w:instrText>
        </w:r>
        <w:r>
          <w:rPr>
            <w:webHidden/>
          </w:rPr>
        </w:r>
        <w:r>
          <w:rPr>
            <w:webHidden/>
          </w:rPr>
          <w:fldChar w:fldCharType="separate"/>
        </w:r>
        <w:r>
          <w:rPr>
            <w:webHidden/>
          </w:rPr>
          <w:t>5-13</w:t>
        </w:r>
        <w:r>
          <w:rPr>
            <w:webHidden/>
          </w:rPr>
          <w:fldChar w:fldCharType="end"/>
        </w:r>
      </w:hyperlink>
    </w:p>
    <w:p w14:paraId="18C438D1" w14:textId="608E2E59" w:rsidR="0037551D" w:rsidRDefault="0037551D">
      <w:pPr>
        <w:pStyle w:val="TOC4"/>
        <w:rPr>
          <w:rFonts w:asciiTheme="minorHAnsi" w:eastAsiaTheme="minorEastAsia" w:hAnsiTheme="minorHAnsi" w:cstheme="minorBidi"/>
          <w:sz w:val="22"/>
          <w:szCs w:val="22"/>
          <w:lang w:eastAsia="zh-CN"/>
        </w:rPr>
      </w:pPr>
      <w:hyperlink w:anchor="_Toc472066898" w:history="1">
        <w:r w:rsidRPr="0094175E">
          <w:rPr>
            <w:rStyle w:val="Hyperlink"/>
          </w:rPr>
          <w:t>5.6.6.1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_Toc472066898 \h </w:instrText>
        </w:r>
        <w:r>
          <w:rPr>
            <w:webHidden/>
          </w:rPr>
        </w:r>
        <w:r>
          <w:rPr>
            <w:webHidden/>
          </w:rPr>
          <w:fldChar w:fldCharType="separate"/>
        </w:r>
        <w:r>
          <w:rPr>
            <w:webHidden/>
          </w:rPr>
          <w:t>5-13</w:t>
        </w:r>
        <w:r>
          <w:rPr>
            <w:webHidden/>
          </w:rPr>
          <w:fldChar w:fldCharType="end"/>
        </w:r>
      </w:hyperlink>
    </w:p>
    <w:p w14:paraId="3AC46A24" w14:textId="68501286" w:rsidR="0037551D" w:rsidRDefault="0037551D">
      <w:pPr>
        <w:pStyle w:val="TOC4"/>
        <w:rPr>
          <w:rFonts w:asciiTheme="minorHAnsi" w:eastAsiaTheme="minorEastAsia" w:hAnsiTheme="minorHAnsi" w:cstheme="minorBidi"/>
          <w:sz w:val="22"/>
          <w:szCs w:val="22"/>
          <w:lang w:eastAsia="zh-CN"/>
        </w:rPr>
      </w:pPr>
      <w:hyperlink w:anchor="_Toc472066899" w:history="1">
        <w:r w:rsidRPr="0094175E">
          <w:rPr>
            <w:rStyle w:val="Hyperlink"/>
          </w:rPr>
          <w:t>5.6.6.2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_Toc472066899 \h </w:instrText>
        </w:r>
        <w:r>
          <w:rPr>
            <w:webHidden/>
          </w:rPr>
        </w:r>
        <w:r>
          <w:rPr>
            <w:webHidden/>
          </w:rPr>
          <w:fldChar w:fldCharType="separate"/>
        </w:r>
        <w:r>
          <w:rPr>
            <w:webHidden/>
          </w:rPr>
          <w:t>5-13</w:t>
        </w:r>
        <w:r>
          <w:rPr>
            <w:webHidden/>
          </w:rPr>
          <w:fldChar w:fldCharType="end"/>
        </w:r>
      </w:hyperlink>
    </w:p>
    <w:p w14:paraId="1C28B41B" w14:textId="7DF47C50" w:rsidR="0037551D" w:rsidRDefault="0037551D">
      <w:pPr>
        <w:pStyle w:val="TOC2"/>
        <w:rPr>
          <w:rFonts w:asciiTheme="minorHAnsi" w:eastAsiaTheme="minorEastAsia" w:hAnsiTheme="minorHAnsi" w:cstheme="minorBidi"/>
          <w:sz w:val="22"/>
          <w:szCs w:val="22"/>
          <w:lang w:eastAsia="zh-CN"/>
        </w:rPr>
      </w:pPr>
      <w:hyperlink w:anchor="_Toc472066900" w:history="1">
        <w:r w:rsidRPr="0094175E">
          <w:rPr>
            <w:rStyle w:val="Hyperlink"/>
          </w:rPr>
          <w:t>5.7</w:t>
        </w:r>
        <w:r>
          <w:rPr>
            <w:rFonts w:asciiTheme="minorHAnsi" w:eastAsiaTheme="minorEastAsia" w:hAnsiTheme="minorHAnsi" w:cstheme="minorBidi"/>
            <w:sz w:val="22"/>
            <w:szCs w:val="22"/>
            <w:lang w:eastAsia="zh-CN"/>
          </w:rPr>
          <w:tab/>
        </w:r>
        <w:r w:rsidRPr="0094175E">
          <w:rPr>
            <w:rStyle w:val="Hyperlink"/>
          </w:rPr>
          <w:t>Software Verification Process</w:t>
        </w:r>
        <w:r>
          <w:rPr>
            <w:webHidden/>
          </w:rPr>
          <w:tab/>
        </w:r>
        <w:r>
          <w:rPr>
            <w:webHidden/>
          </w:rPr>
          <w:fldChar w:fldCharType="begin"/>
        </w:r>
        <w:r>
          <w:rPr>
            <w:webHidden/>
          </w:rPr>
          <w:instrText xml:space="preserve"> PAGEREF _Toc472066900 \h </w:instrText>
        </w:r>
        <w:r>
          <w:rPr>
            <w:webHidden/>
          </w:rPr>
        </w:r>
        <w:r>
          <w:rPr>
            <w:webHidden/>
          </w:rPr>
          <w:fldChar w:fldCharType="separate"/>
        </w:r>
        <w:r>
          <w:rPr>
            <w:webHidden/>
          </w:rPr>
          <w:t>5-14</w:t>
        </w:r>
        <w:r>
          <w:rPr>
            <w:webHidden/>
          </w:rPr>
          <w:fldChar w:fldCharType="end"/>
        </w:r>
      </w:hyperlink>
    </w:p>
    <w:p w14:paraId="60923F28" w14:textId="694DAA05" w:rsidR="0037551D" w:rsidRDefault="0037551D">
      <w:pPr>
        <w:pStyle w:val="TOC3"/>
        <w:rPr>
          <w:rFonts w:asciiTheme="minorHAnsi" w:eastAsiaTheme="minorEastAsia" w:hAnsiTheme="minorHAnsi" w:cstheme="minorBidi"/>
          <w:sz w:val="22"/>
          <w:szCs w:val="22"/>
          <w:lang w:eastAsia="zh-CN"/>
        </w:rPr>
      </w:pPr>
      <w:hyperlink w:anchor="_Toc472066901" w:history="1">
        <w:r w:rsidRPr="0094175E">
          <w:rPr>
            <w:rStyle w:val="Hyperlink"/>
          </w:rPr>
          <w:t>5.7.1</w:t>
        </w:r>
        <w:r>
          <w:rPr>
            <w:rFonts w:asciiTheme="minorHAnsi" w:eastAsiaTheme="minorEastAsia" w:hAnsiTheme="minorHAnsi" w:cstheme="minorBidi"/>
            <w:sz w:val="22"/>
            <w:szCs w:val="22"/>
            <w:lang w:eastAsia="zh-CN"/>
          </w:rPr>
          <w:tab/>
        </w:r>
        <w:r w:rsidRPr="0094175E">
          <w:rPr>
            <w:rStyle w:val="Hyperlink"/>
          </w:rPr>
          <w:t>Software Verification Process Overview</w:t>
        </w:r>
        <w:r>
          <w:rPr>
            <w:webHidden/>
          </w:rPr>
          <w:tab/>
        </w:r>
        <w:r>
          <w:rPr>
            <w:webHidden/>
          </w:rPr>
          <w:fldChar w:fldCharType="begin"/>
        </w:r>
        <w:r>
          <w:rPr>
            <w:webHidden/>
          </w:rPr>
          <w:instrText xml:space="preserve"> PAGEREF _Toc472066901 \h </w:instrText>
        </w:r>
        <w:r>
          <w:rPr>
            <w:webHidden/>
          </w:rPr>
        </w:r>
        <w:r>
          <w:rPr>
            <w:webHidden/>
          </w:rPr>
          <w:fldChar w:fldCharType="separate"/>
        </w:r>
        <w:r>
          <w:rPr>
            <w:webHidden/>
          </w:rPr>
          <w:t>5-14</w:t>
        </w:r>
        <w:r>
          <w:rPr>
            <w:webHidden/>
          </w:rPr>
          <w:fldChar w:fldCharType="end"/>
        </w:r>
      </w:hyperlink>
    </w:p>
    <w:p w14:paraId="658DC915" w14:textId="6E71E536" w:rsidR="0037551D" w:rsidRDefault="0037551D">
      <w:pPr>
        <w:pStyle w:val="TOC3"/>
        <w:rPr>
          <w:rFonts w:asciiTheme="minorHAnsi" w:eastAsiaTheme="minorEastAsia" w:hAnsiTheme="minorHAnsi" w:cstheme="minorBidi"/>
          <w:sz w:val="22"/>
          <w:szCs w:val="22"/>
          <w:lang w:eastAsia="zh-CN"/>
        </w:rPr>
      </w:pPr>
      <w:hyperlink w:anchor="_Toc472066902" w:history="1">
        <w:r w:rsidRPr="0094175E">
          <w:rPr>
            <w:rStyle w:val="Hyperlink"/>
          </w:rPr>
          <w:t>5.7.2</w:t>
        </w:r>
        <w:r>
          <w:rPr>
            <w:rFonts w:asciiTheme="minorHAnsi" w:eastAsiaTheme="minorEastAsia" w:hAnsiTheme="minorHAnsi" w:cstheme="minorBidi"/>
            <w:sz w:val="22"/>
            <w:szCs w:val="22"/>
            <w:lang w:eastAsia="zh-CN"/>
          </w:rPr>
          <w:tab/>
        </w:r>
        <w:r w:rsidRPr="0094175E">
          <w:rPr>
            <w:rStyle w:val="Hyperlink"/>
          </w:rPr>
          <w:t>Reviews and Analyses</w:t>
        </w:r>
        <w:r>
          <w:rPr>
            <w:webHidden/>
          </w:rPr>
          <w:tab/>
        </w:r>
        <w:r>
          <w:rPr>
            <w:webHidden/>
          </w:rPr>
          <w:fldChar w:fldCharType="begin"/>
        </w:r>
        <w:r>
          <w:rPr>
            <w:webHidden/>
          </w:rPr>
          <w:instrText xml:space="preserve"> PAGEREF _Toc472066902 \h </w:instrText>
        </w:r>
        <w:r>
          <w:rPr>
            <w:webHidden/>
          </w:rPr>
        </w:r>
        <w:r>
          <w:rPr>
            <w:webHidden/>
          </w:rPr>
          <w:fldChar w:fldCharType="separate"/>
        </w:r>
        <w:r>
          <w:rPr>
            <w:webHidden/>
          </w:rPr>
          <w:t>5-14</w:t>
        </w:r>
        <w:r>
          <w:rPr>
            <w:webHidden/>
          </w:rPr>
          <w:fldChar w:fldCharType="end"/>
        </w:r>
      </w:hyperlink>
    </w:p>
    <w:p w14:paraId="0B680585" w14:textId="38CEE74B" w:rsidR="0037551D" w:rsidRDefault="0037551D">
      <w:pPr>
        <w:pStyle w:val="TOC4"/>
        <w:rPr>
          <w:rFonts w:asciiTheme="minorHAnsi" w:eastAsiaTheme="minorEastAsia" w:hAnsiTheme="minorHAnsi" w:cstheme="minorBidi"/>
          <w:sz w:val="22"/>
          <w:szCs w:val="22"/>
          <w:lang w:eastAsia="zh-CN"/>
        </w:rPr>
      </w:pPr>
      <w:hyperlink w:anchor="_Toc472066903" w:history="1">
        <w:r w:rsidRPr="0094175E">
          <w:rPr>
            <w:rStyle w:val="Hyperlink"/>
          </w:rPr>
          <w:t>5.7.2.1</w:t>
        </w:r>
        <w:r>
          <w:rPr>
            <w:rFonts w:asciiTheme="minorHAnsi" w:eastAsiaTheme="minorEastAsia" w:hAnsiTheme="minorHAnsi" w:cstheme="minorBidi"/>
            <w:sz w:val="22"/>
            <w:szCs w:val="22"/>
            <w:lang w:eastAsia="zh-CN"/>
          </w:rPr>
          <w:tab/>
        </w:r>
        <w:r w:rsidRPr="0094175E">
          <w:rPr>
            <w:rStyle w:val="Hyperlink"/>
          </w:rPr>
          <w:t>Review and Analysis of Software Planning Process</w:t>
        </w:r>
        <w:r>
          <w:rPr>
            <w:webHidden/>
          </w:rPr>
          <w:tab/>
        </w:r>
        <w:r>
          <w:rPr>
            <w:webHidden/>
          </w:rPr>
          <w:fldChar w:fldCharType="begin"/>
        </w:r>
        <w:r>
          <w:rPr>
            <w:webHidden/>
          </w:rPr>
          <w:instrText xml:space="preserve"> PAGEREF _Toc472066903 \h </w:instrText>
        </w:r>
        <w:r>
          <w:rPr>
            <w:webHidden/>
          </w:rPr>
        </w:r>
        <w:r>
          <w:rPr>
            <w:webHidden/>
          </w:rPr>
          <w:fldChar w:fldCharType="separate"/>
        </w:r>
        <w:r>
          <w:rPr>
            <w:webHidden/>
          </w:rPr>
          <w:t>5-14</w:t>
        </w:r>
        <w:r>
          <w:rPr>
            <w:webHidden/>
          </w:rPr>
          <w:fldChar w:fldCharType="end"/>
        </w:r>
      </w:hyperlink>
    </w:p>
    <w:p w14:paraId="30A87F75" w14:textId="0F5D3EC6" w:rsidR="0037551D" w:rsidRDefault="0037551D">
      <w:pPr>
        <w:pStyle w:val="TOC4"/>
        <w:rPr>
          <w:rFonts w:asciiTheme="minorHAnsi" w:eastAsiaTheme="minorEastAsia" w:hAnsiTheme="minorHAnsi" w:cstheme="minorBidi"/>
          <w:sz w:val="22"/>
          <w:szCs w:val="22"/>
          <w:lang w:eastAsia="zh-CN"/>
        </w:rPr>
      </w:pPr>
      <w:hyperlink w:anchor="_Toc472066904" w:history="1">
        <w:r w:rsidRPr="0094175E">
          <w:rPr>
            <w:rStyle w:val="Hyperlink"/>
          </w:rPr>
          <w:t>5.7.2.2</w:t>
        </w:r>
        <w:r>
          <w:rPr>
            <w:rFonts w:asciiTheme="minorHAnsi" w:eastAsiaTheme="minorEastAsia" w:hAnsiTheme="minorHAnsi" w:cstheme="minorBidi"/>
            <w:sz w:val="22"/>
            <w:szCs w:val="22"/>
            <w:lang w:eastAsia="zh-CN"/>
          </w:rPr>
          <w:tab/>
        </w:r>
        <w:r w:rsidRPr="0094175E">
          <w:rPr>
            <w:rStyle w:val="Hyperlink"/>
          </w:rPr>
          <w:t>Review and Analysis of Software High-Level Requirements</w:t>
        </w:r>
        <w:r>
          <w:rPr>
            <w:webHidden/>
          </w:rPr>
          <w:tab/>
        </w:r>
        <w:r>
          <w:rPr>
            <w:webHidden/>
          </w:rPr>
          <w:fldChar w:fldCharType="begin"/>
        </w:r>
        <w:r>
          <w:rPr>
            <w:webHidden/>
          </w:rPr>
          <w:instrText xml:space="preserve"> PAGEREF _Toc472066904 \h </w:instrText>
        </w:r>
        <w:r>
          <w:rPr>
            <w:webHidden/>
          </w:rPr>
        </w:r>
        <w:r>
          <w:rPr>
            <w:webHidden/>
          </w:rPr>
          <w:fldChar w:fldCharType="separate"/>
        </w:r>
        <w:r>
          <w:rPr>
            <w:webHidden/>
          </w:rPr>
          <w:t>5-14</w:t>
        </w:r>
        <w:r>
          <w:rPr>
            <w:webHidden/>
          </w:rPr>
          <w:fldChar w:fldCharType="end"/>
        </w:r>
      </w:hyperlink>
    </w:p>
    <w:p w14:paraId="4B2E7190" w14:textId="4759E064" w:rsidR="0037551D" w:rsidRDefault="0037551D">
      <w:pPr>
        <w:pStyle w:val="TOC4"/>
        <w:rPr>
          <w:rFonts w:asciiTheme="minorHAnsi" w:eastAsiaTheme="minorEastAsia" w:hAnsiTheme="minorHAnsi" w:cstheme="minorBidi"/>
          <w:sz w:val="22"/>
          <w:szCs w:val="22"/>
          <w:lang w:eastAsia="zh-CN"/>
        </w:rPr>
      </w:pPr>
      <w:hyperlink w:anchor="_Toc472066905" w:history="1">
        <w:r w:rsidRPr="0094175E">
          <w:rPr>
            <w:rStyle w:val="Hyperlink"/>
          </w:rPr>
          <w:t>5.7.2.3</w:t>
        </w:r>
        <w:r>
          <w:rPr>
            <w:rFonts w:asciiTheme="minorHAnsi" w:eastAsiaTheme="minorEastAsia" w:hAnsiTheme="minorHAnsi" w:cstheme="minorBidi"/>
            <w:sz w:val="22"/>
            <w:szCs w:val="22"/>
            <w:lang w:eastAsia="zh-CN"/>
          </w:rPr>
          <w:tab/>
        </w:r>
        <w:r w:rsidRPr="0094175E">
          <w:rPr>
            <w:rStyle w:val="Hyperlink"/>
          </w:rPr>
          <w:t>Review and Analysis of Specification Model</w:t>
        </w:r>
        <w:r>
          <w:rPr>
            <w:webHidden/>
          </w:rPr>
          <w:tab/>
        </w:r>
        <w:r>
          <w:rPr>
            <w:webHidden/>
          </w:rPr>
          <w:fldChar w:fldCharType="begin"/>
        </w:r>
        <w:r>
          <w:rPr>
            <w:webHidden/>
          </w:rPr>
          <w:instrText xml:space="preserve"> PAGEREF _Toc472066905 \h </w:instrText>
        </w:r>
        <w:r>
          <w:rPr>
            <w:webHidden/>
          </w:rPr>
        </w:r>
        <w:r>
          <w:rPr>
            <w:webHidden/>
          </w:rPr>
          <w:fldChar w:fldCharType="separate"/>
        </w:r>
        <w:r>
          <w:rPr>
            <w:webHidden/>
          </w:rPr>
          <w:t>5-14</w:t>
        </w:r>
        <w:r>
          <w:rPr>
            <w:webHidden/>
          </w:rPr>
          <w:fldChar w:fldCharType="end"/>
        </w:r>
      </w:hyperlink>
    </w:p>
    <w:p w14:paraId="4FC774C8" w14:textId="2EC10E74" w:rsidR="0037551D" w:rsidRDefault="0037551D">
      <w:pPr>
        <w:pStyle w:val="TOC4"/>
        <w:rPr>
          <w:rFonts w:asciiTheme="minorHAnsi" w:eastAsiaTheme="minorEastAsia" w:hAnsiTheme="minorHAnsi" w:cstheme="minorBidi"/>
          <w:sz w:val="22"/>
          <w:szCs w:val="22"/>
          <w:lang w:eastAsia="zh-CN"/>
        </w:rPr>
      </w:pPr>
      <w:hyperlink w:anchor="_Toc472066906" w:history="1">
        <w:r w:rsidRPr="0094175E">
          <w:rPr>
            <w:rStyle w:val="Hyperlink"/>
          </w:rPr>
          <w:t>5.7.2.4</w:t>
        </w:r>
        <w:r>
          <w:rPr>
            <w:rFonts w:asciiTheme="minorHAnsi" w:eastAsiaTheme="minorEastAsia" w:hAnsiTheme="minorHAnsi" w:cstheme="minorBidi"/>
            <w:sz w:val="22"/>
            <w:szCs w:val="22"/>
            <w:lang w:eastAsia="zh-CN"/>
          </w:rPr>
          <w:tab/>
        </w:r>
        <w:r w:rsidRPr="0094175E">
          <w:rPr>
            <w:rStyle w:val="Hyperlink"/>
          </w:rPr>
          <w:t>Review and Analysis of Software Design Description</w:t>
        </w:r>
        <w:r>
          <w:rPr>
            <w:webHidden/>
          </w:rPr>
          <w:tab/>
        </w:r>
        <w:r>
          <w:rPr>
            <w:webHidden/>
          </w:rPr>
          <w:fldChar w:fldCharType="begin"/>
        </w:r>
        <w:r>
          <w:rPr>
            <w:webHidden/>
          </w:rPr>
          <w:instrText xml:space="preserve"> PAGEREF _Toc472066906 \h </w:instrText>
        </w:r>
        <w:r>
          <w:rPr>
            <w:webHidden/>
          </w:rPr>
        </w:r>
        <w:r>
          <w:rPr>
            <w:webHidden/>
          </w:rPr>
          <w:fldChar w:fldCharType="separate"/>
        </w:r>
        <w:r>
          <w:rPr>
            <w:webHidden/>
          </w:rPr>
          <w:t>5-15</w:t>
        </w:r>
        <w:r>
          <w:rPr>
            <w:webHidden/>
          </w:rPr>
          <w:fldChar w:fldCharType="end"/>
        </w:r>
      </w:hyperlink>
    </w:p>
    <w:p w14:paraId="31D803D5" w14:textId="381C59C7" w:rsidR="0037551D" w:rsidRDefault="0037551D">
      <w:pPr>
        <w:pStyle w:val="TOC4"/>
        <w:rPr>
          <w:rFonts w:asciiTheme="minorHAnsi" w:eastAsiaTheme="minorEastAsia" w:hAnsiTheme="minorHAnsi" w:cstheme="minorBidi"/>
          <w:sz w:val="22"/>
          <w:szCs w:val="22"/>
          <w:lang w:eastAsia="zh-CN"/>
        </w:rPr>
      </w:pPr>
      <w:hyperlink w:anchor="_Toc472066907" w:history="1">
        <w:r w:rsidRPr="0094175E">
          <w:rPr>
            <w:rStyle w:val="Hyperlink"/>
          </w:rPr>
          <w:t>5.7.2.5</w:t>
        </w:r>
        <w:r>
          <w:rPr>
            <w:rFonts w:asciiTheme="minorHAnsi" w:eastAsiaTheme="minorEastAsia" w:hAnsiTheme="minorHAnsi" w:cstheme="minorBidi"/>
            <w:sz w:val="22"/>
            <w:szCs w:val="22"/>
            <w:lang w:eastAsia="zh-CN"/>
          </w:rPr>
          <w:tab/>
        </w:r>
        <w:r w:rsidRPr="0094175E">
          <w:rPr>
            <w:rStyle w:val="Hyperlink"/>
          </w:rPr>
          <w:t>Review and Analysis of Design Model</w:t>
        </w:r>
        <w:r>
          <w:rPr>
            <w:webHidden/>
          </w:rPr>
          <w:tab/>
        </w:r>
        <w:r>
          <w:rPr>
            <w:webHidden/>
          </w:rPr>
          <w:fldChar w:fldCharType="begin"/>
        </w:r>
        <w:r>
          <w:rPr>
            <w:webHidden/>
          </w:rPr>
          <w:instrText xml:space="preserve"> PAGEREF _Toc472066907 \h </w:instrText>
        </w:r>
        <w:r>
          <w:rPr>
            <w:webHidden/>
          </w:rPr>
        </w:r>
        <w:r>
          <w:rPr>
            <w:webHidden/>
          </w:rPr>
          <w:fldChar w:fldCharType="separate"/>
        </w:r>
        <w:r>
          <w:rPr>
            <w:webHidden/>
          </w:rPr>
          <w:t>5-15</w:t>
        </w:r>
        <w:r>
          <w:rPr>
            <w:webHidden/>
          </w:rPr>
          <w:fldChar w:fldCharType="end"/>
        </w:r>
      </w:hyperlink>
    </w:p>
    <w:p w14:paraId="4717E0CA" w14:textId="18964DED" w:rsidR="0037551D" w:rsidRDefault="0037551D">
      <w:pPr>
        <w:pStyle w:val="TOC4"/>
        <w:rPr>
          <w:rFonts w:asciiTheme="minorHAnsi" w:eastAsiaTheme="minorEastAsia" w:hAnsiTheme="minorHAnsi" w:cstheme="minorBidi"/>
          <w:sz w:val="22"/>
          <w:szCs w:val="22"/>
          <w:lang w:eastAsia="zh-CN"/>
        </w:rPr>
      </w:pPr>
      <w:hyperlink w:anchor="_Toc472066908" w:history="1">
        <w:r w:rsidRPr="0094175E">
          <w:rPr>
            <w:rStyle w:val="Hyperlink"/>
          </w:rPr>
          <w:t>5.7.2.6</w:t>
        </w:r>
        <w:r>
          <w:rPr>
            <w:rFonts w:asciiTheme="minorHAnsi" w:eastAsiaTheme="minorEastAsia" w:hAnsiTheme="minorHAnsi" w:cstheme="minorBidi"/>
            <w:sz w:val="22"/>
            <w:szCs w:val="22"/>
            <w:lang w:eastAsia="zh-CN"/>
          </w:rPr>
          <w:tab/>
        </w:r>
        <w:r w:rsidRPr="0094175E">
          <w:rPr>
            <w:rStyle w:val="Hyperlink"/>
          </w:rPr>
          <w:t>Review and Analysis of Source Code</w:t>
        </w:r>
        <w:r>
          <w:rPr>
            <w:webHidden/>
          </w:rPr>
          <w:tab/>
        </w:r>
        <w:r>
          <w:rPr>
            <w:webHidden/>
          </w:rPr>
          <w:fldChar w:fldCharType="begin"/>
        </w:r>
        <w:r>
          <w:rPr>
            <w:webHidden/>
          </w:rPr>
          <w:instrText xml:space="preserve"> PAGEREF _Toc472066908 \h </w:instrText>
        </w:r>
        <w:r>
          <w:rPr>
            <w:webHidden/>
          </w:rPr>
        </w:r>
        <w:r>
          <w:rPr>
            <w:webHidden/>
          </w:rPr>
          <w:fldChar w:fldCharType="separate"/>
        </w:r>
        <w:r>
          <w:rPr>
            <w:webHidden/>
          </w:rPr>
          <w:t>5-15</w:t>
        </w:r>
        <w:r>
          <w:rPr>
            <w:webHidden/>
          </w:rPr>
          <w:fldChar w:fldCharType="end"/>
        </w:r>
      </w:hyperlink>
    </w:p>
    <w:p w14:paraId="7A177A20" w14:textId="0DABA250" w:rsidR="0037551D" w:rsidRDefault="0037551D">
      <w:pPr>
        <w:pStyle w:val="TOC4"/>
        <w:rPr>
          <w:rFonts w:asciiTheme="minorHAnsi" w:eastAsiaTheme="minorEastAsia" w:hAnsiTheme="minorHAnsi" w:cstheme="minorBidi"/>
          <w:sz w:val="22"/>
          <w:szCs w:val="22"/>
          <w:lang w:eastAsia="zh-CN"/>
        </w:rPr>
      </w:pPr>
      <w:hyperlink w:anchor="_Toc472066909" w:history="1">
        <w:r w:rsidRPr="0094175E">
          <w:rPr>
            <w:rStyle w:val="Hyperlink"/>
          </w:rPr>
          <w:t>5.7.2.7</w:t>
        </w:r>
        <w:r>
          <w:rPr>
            <w:rFonts w:asciiTheme="minorHAnsi" w:eastAsiaTheme="minorEastAsia" w:hAnsiTheme="minorHAnsi" w:cstheme="minorBidi"/>
            <w:sz w:val="22"/>
            <w:szCs w:val="22"/>
            <w:lang w:eastAsia="zh-CN"/>
          </w:rPr>
          <w:tab/>
        </w:r>
        <w:r w:rsidRPr="0094175E">
          <w:rPr>
            <w:rStyle w:val="Hyperlink"/>
          </w:rPr>
          <w:t>Test Coverage Analysis</w:t>
        </w:r>
        <w:r>
          <w:rPr>
            <w:webHidden/>
          </w:rPr>
          <w:tab/>
        </w:r>
        <w:r>
          <w:rPr>
            <w:webHidden/>
          </w:rPr>
          <w:fldChar w:fldCharType="begin"/>
        </w:r>
        <w:r>
          <w:rPr>
            <w:webHidden/>
          </w:rPr>
          <w:instrText xml:space="preserve"> PAGEREF _Toc472066909 \h </w:instrText>
        </w:r>
        <w:r>
          <w:rPr>
            <w:webHidden/>
          </w:rPr>
        </w:r>
        <w:r>
          <w:rPr>
            <w:webHidden/>
          </w:rPr>
          <w:fldChar w:fldCharType="separate"/>
        </w:r>
        <w:r>
          <w:rPr>
            <w:webHidden/>
          </w:rPr>
          <w:t>5-15</w:t>
        </w:r>
        <w:r>
          <w:rPr>
            <w:webHidden/>
          </w:rPr>
          <w:fldChar w:fldCharType="end"/>
        </w:r>
      </w:hyperlink>
    </w:p>
    <w:p w14:paraId="71B5082C" w14:textId="6CBB3DA6" w:rsidR="0037551D" w:rsidRDefault="0037551D">
      <w:pPr>
        <w:pStyle w:val="TOC3"/>
        <w:rPr>
          <w:rFonts w:asciiTheme="minorHAnsi" w:eastAsiaTheme="minorEastAsia" w:hAnsiTheme="minorHAnsi" w:cstheme="minorBidi"/>
          <w:sz w:val="22"/>
          <w:szCs w:val="22"/>
          <w:lang w:eastAsia="zh-CN"/>
        </w:rPr>
      </w:pPr>
      <w:hyperlink w:anchor="_Toc472066910" w:history="1">
        <w:r w:rsidRPr="0094175E">
          <w:rPr>
            <w:rStyle w:val="Hyperlink"/>
          </w:rPr>
          <w:t>5.7.3</w:t>
        </w:r>
        <w:r>
          <w:rPr>
            <w:rFonts w:asciiTheme="minorHAnsi" w:eastAsiaTheme="minorEastAsia" w:hAnsiTheme="minorHAnsi" w:cstheme="minorBidi"/>
            <w:sz w:val="22"/>
            <w:szCs w:val="22"/>
            <w:lang w:eastAsia="zh-CN"/>
          </w:rPr>
          <w:tab/>
        </w:r>
        <w:r w:rsidRPr="0094175E">
          <w:rPr>
            <w:rStyle w:val="Hyperlink"/>
          </w:rPr>
          <w:t>Model Simulation</w:t>
        </w:r>
        <w:r>
          <w:rPr>
            <w:webHidden/>
          </w:rPr>
          <w:tab/>
        </w:r>
        <w:r>
          <w:rPr>
            <w:webHidden/>
          </w:rPr>
          <w:fldChar w:fldCharType="begin"/>
        </w:r>
        <w:r>
          <w:rPr>
            <w:webHidden/>
          </w:rPr>
          <w:instrText xml:space="preserve"> PAGEREF _Toc472066910 \h </w:instrText>
        </w:r>
        <w:r>
          <w:rPr>
            <w:webHidden/>
          </w:rPr>
        </w:r>
        <w:r>
          <w:rPr>
            <w:webHidden/>
          </w:rPr>
          <w:fldChar w:fldCharType="separate"/>
        </w:r>
        <w:r>
          <w:rPr>
            <w:webHidden/>
          </w:rPr>
          <w:t>5-16</w:t>
        </w:r>
        <w:r>
          <w:rPr>
            <w:webHidden/>
          </w:rPr>
          <w:fldChar w:fldCharType="end"/>
        </w:r>
      </w:hyperlink>
    </w:p>
    <w:p w14:paraId="49076536" w14:textId="3484BFFE" w:rsidR="0037551D" w:rsidRDefault="0037551D">
      <w:pPr>
        <w:pStyle w:val="TOC3"/>
        <w:rPr>
          <w:rFonts w:asciiTheme="minorHAnsi" w:eastAsiaTheme="minorEastAsia" w:hAnsiTheme="minorHAnsi" w:cstheme="minorBidi"/>
          <w:sz w:val="22"/>
          <w:szCs w:val="22"/>
          <w:lang w:eastAsia="zh-CN"/>
        </w:rPr>
      </w:pPr>
      <w:hyperlink w:anchor="_Toc472066911" w:history="1">
        <w:r w:rsidRPr="0094175E">
          <w:rPr>
            <w:rStyle w:val="Hyperlink"/>
          </w:rPr>
          <w:t>5.7.4</w:t>
        </w:r>
        <w:r>
          <w:rPr>
            <w:rFonts w:asciiTheme="minorHAnsi" w:eastAsiaTheme="minorEastAsia" w:hAnsiTheme="minorHAnsi" w:cstheme="minorBidi"/>
            <w:sz w:val="22"/>
            <w:szCs w:val="22"/>
            <w:lang w:eastAsia="zh-CN"/>
          </w:rPr>
          <w:tab/>
        </w:r>
        <w:r w:rsidRPr="0094175E">
          <w:rPr>
            <w:rStyle w:val="Hyperlink"/>
          </w:rPr>
          <w:t>Testing</w:t>
        </w:r>
        <w:r>
          <w:rPr>
            <w:webHidden/>
          </w:rPr>
          <w:tab/>
        </w:r>
        <w:r>
          <w:rPr>
            <w:webHidden/>
          </w:rPr>
          <w:fldChar w:fldCharType="begin"/>
        </w:r>
        <w:r>
          <w:rPr>
            <w:webHidden/>
          </w:rPr>
          <w:instrText xml:space="preserve"> PAGEREF _Toc472066911 \h </w:instrText>
        </w:r>
        <w:r>
          <w:rPr>
            <w:webHidden/>
          </w:rPr>
        </w:r>
        <w:r>
          <w:rPr>
            <w:webHidden/>
          </w:rPr>
          <w:fldChar w:fldCharType="separate"/>
        </w:r>
        <w:r>
          <w:rPr>
            <w:webHidden/>
          </w:rPr>
          <w:t>5-16</w:t>
        </w:r>
        <w:r>
          <w:rPr>
            <w:webHidden/>
          </w:rPr>
          <w:fldChar w:fldCharType="end"/>
        </w:r>
      </w:hyperlink>
    </w:p>
    <w:p w14:paraId="3BC2B1BE" w14:textId="64CF5AD1" w:rsidR="0037551D" w:rsidRDefault="0037551D">
      <w:pPr>
        <w:pStyle w:val="TOC3"/>
        <w:rPr>
          <w:rFonts w:asciiTheme="minorHAnsi" w:eastAsiaTheme="minorEastAsia" w:hAnsiTheme="minorHAnsi" w:cstheme="minorBidi"/>
          <w:sz w:val="22"/>
          <w:szCs w:val="22"/>
          <w:lang w:eastAsia="zh-CN"/>
        </w:rPr>
      </w:pPr>
      <w:hyperlink w:anchor="_Toc472066912" w:history="1">
        <w:r w:rsidRPr="0094175E">
          <w:rPr>
            <w:rStyle w:val="Hyperlink"/>
          </w:rPr>
          <w:t>5.7.5</w:t>
        </w:r>
        <w:r>
          <w:rPr>
            <w:rFonts w:asciiTheme="minorHAnsi" w:eastAsiaTheme="minorEastAsia" w:hAnsiTheme="minorHAnsi" w:cstheme="minorBidi"/>
            <w:sz w:val="22"/>
            <w:szCs w:val="22"/>
            <w:lang w:eastAsia="zh-CN"/>
          </w:rPr>
          <w:tab/>
        </w:r>
        <w:r w:rsidRPr="0094175E">
          <w:rPr>
            <w:rStyle w:val="Hyperlink"/>
          </w:rPr>
          <w:t>Additional Verification Requirements</w:t>
        </w:r>
        <w:r>
          <w:rPr>
            <w:webHidden/>
          </w:rPr>
          <w:tab/>
        </w:r>
        <w:r>
          <w:rPr>
            <w:webHidden/>
          </w:rPr>
          <w:fldChar w:fldCharType="begin"/>
        </w:r>
        <w:r>
          <w:rPr>
            <w:webHidden/>
          </w:rPr>
          <w:instrText xml:space="preserve"> PAGEREF _Toc472066912 \h </w:instrText>
        </w:r>
        <w:r>
          <w:rPr>
            <w:webHidden/>
          </w:rPr>
        </w:r>
        <w:r>
          <w:rPr>
            <w:webHidden/>
          </w:rPr>
          <w:fldChar w:fldCharType="separate"/>
        </w:r>
        <w:r>
          <w:rPr>
            <w:webHidden/>
          </w:rPr>
          <w:t>5-17</w:t>
        </w:r>
        <w:r>
          <w:rPr>
            <w:webHidden/>
          </w:rPr>
          <w:fldChar w:fldCharType="end"/>
        </w:r>
      </w:hyperlink>
    </w:p>
    <w:p w14:paraId="372999CB" w14:textId="669EB978" w:rsidR="0037551D" w:rsidRDefault="0037551D">
      <w:pPr>
        <w:pStyle w:val="TOC4"/>
        <w:rPr>
          <w:rFonts w:asciiTheme="minorHAnsi" w:eastAsiaTheme="minorEastAsia" w:hAnsiTheme="minorHAnsi" w:cstheme="minorBidi"/>
          <w:sz w:val="22"/>
          <w:szCs w:val="22"/>
          <w:lang w:eastAsia="zh-CN"/>
        </w:rPr>
      </w:pPr>
      <w:hyperlink w:anchor="_Toc472066913" w:history="1">
        <w:r w:rsidRPr="0094175E">
          <w:rPr>
            <w:rStyle w:val="Hyperlink"/>
          </w:rPr>
          <w:t>5.7.5.1</w:t>
        </w:r>
        <w:r>
          <w:rPr>
            <w:rFonts w:asciiTheme="minorHAnsi" w:eastAsiaTheme="minorEastAsia" w:hAnsiTheme="minorHAnsi" w:cstheme="minorBidi"/>
            <w:sz w:val="22"/>
            <w:szCs w:val="22"/>
            <w:lang w:eastAsia="zh-CN"/>
          </w:rPr>
          <w:tab/>
        </w:r>
        <w:r w:rsidRPr="0094175E">
          <w:rPr>
            <w:rStyle w:val="Hyperlink"/>
          </w:rPr>
          <w:t>Traceability</w:t>
        </w:r>
        <w:r>
          <w:rPr>
            <w:webHidden/>
          </w:rPr>
          <w:tab/>
        </w:r>
        <w:r>
          <w:rPr>
            <w:webHidden/>
          </w:rPr>
          <w:fldChar w:fldCharType="begin"/>
        </w:r>
        <w:r>
          <w:rPr>
            <w:webHidden/>
          </w:rPr>
          <w:instrText xml:space="preserve"> PAGEREF _Toc472066913 \h </w:instrText>
        </w:r>
        <w:r>
          <w:rPr>
            <w:webHidden/>
          </w:rPr>
        </w:r>
        <w:r>
          <w:rPr>
            <w:webHidden/>
          </w:rPr>
          <w:fldChar w:fldCharType="separate"/>
        </w:r>
        <w:r>
          <w:rPr>
            <w:webHidden/>
          </w:rPr>
          <w:t>5-17</w:t>
        </w:r>
        <w:r>
          <w:rPr>
            <w:webHidden/>
          </w:rPr>
          <w:fldChar w:fldCharType="end"/>
        </w:r>
      </w:hyperlink>
    </w:p>
    <w:p w14:paraId="51FDDD6E" w14:textId="442E80F5" w:rsidR="0037551D" w:rsidRDefault="0037551D">
      <w:pPr>
        <w:pStyle w:val="TOC3"/>
        <w:rPr>
          <w:rFonts w:asciiTheme="minorHAnsi" w:eastAsiaTheme="minorEastAsia" w:hAnsiTheme="minorHAnsi" w:cstheme="minorBidi"/>
          <w:sz w:val="22"/>
          <w:szCs w:val="22"/>
          <w:lang w:eastAsia="zh-CN"/>
        </w:rPr>
      </w:pPr>
      <w:hyperlink w:anchor="_Toc472066914" w:history="1">
        <w:r w:rsidRPr="0094175E">
          <w:rPr>
            <w:rStyle w:val="Hyperlink"/>
          </w:rPr>
          <w:t>5.7.6</w:t>
        </w:r>
        <w:r>
          <w:rPr>
            <w:rFonts w:asciiTheme="minorHAnsi" w:eastAsiaTheme="minorEastAsia" w:hAnsiTheme="minorHAnsi" w:cstheme="minorBidi"/>
            <w:sz w:val="22"/>
            <w:szCs w:val="22"/>
            <w:lang w:eastAsia="zh-CN"/>
          </w:rPr>
          <w:tab/>
        </w:r>
        <w:r w:rsidRPr="0094175E">
          <w:rPr>
            <w:rStyle w:val="Hyperlink"/>
          </w:rPr>
          <w:t>Derived Requirements</w:t>
        </w:r>
        <w:r>
          <w:rPr>
            <w:webHidden/>
          </w:rPr>
          <w:tab/>
        </w:r>
        <w:r>
          <w:rPr>
            <w:webHidden/>
          </w:rPr>
          <w:fldChar w:fldCharType="begin"/>
        </w:r>
        <w:r>
          <w:rPr>
            <w:webHidden/>
          </w:rPr>
          <w:instrText xml:space="preserve"> PAGEREF _Toc472066914 \h </w:instrText>
        </w:r>
        <w:r>
          <w:rPr>
            <w:webHidden/>
          </w:rPr>
        </w:r>
        <w:r>
          <w:rPr>
            <w:webHidden/>
          </w:rPr>
          <w:fldChar w:fldCharType="separate"/>
        </w:r>
        <w:r>
          <w:rPr>
            <w:webHidden/>
          </w:rPr>
          <w:t>5-17</w:t>
        </w:r>
        <w:r>
          <w:rPr>
            <w:webHidden/>
          </w:rPr>
          <w:fldChar w:fldCharType="end"/>
        </w:r>
      </w:hyperlink>
    </w:p>
    <w:p w14:paraId="1324B941" w14:textId="3C5ADA35" w:rsidR="0037551D" w:rsidRDefault="0037551D">
      <w:pPr>
        <w:pStyle w:val="TOC3"/>
        <w:rPr>
          <w:rFonts w:asciiTheme="minorHAnsi" w:eastAsiaTheme="minorEastAsia" w:hAnsiTheme="minorHAnsi" w:cstheme="minorBidi"/>
          <w:sz w:val="22"/>
          <w:szCs w:val="22"/>
          <w:lang w:eastAsia="zh-CN"/>
        </w:rPr>
      </w:pPr>
      <w:hyperlink w:anchor="_Toc472066915" w:history="1">
        <w:r w:rsidRPr="0094175E">
          <w:rPr>
            <w:rStyle w:val="Hyperlink"/>
          </w:rPr>
          <w:t>5.7.7</w:t>
        </w:r>
        <w:r>
          <w:rPr>
            <w:rFonts w:asciiTheme="minorHAnsi" w:eastAsiaTheme="minorEastAsia" w:hAnsiTheme="minorHAnsi" w:cstheme="minorBidi"/>
            <w:sz w:val="22"/>
            <w:szCs w:val="22"/>
            <w:lang w:eastAsia="zh-CN"/>
          </w:rPr>
          <w:tab/>
        </w:r>
        <w:r w:rsidRPr="0094175E">
          <w:rPr>
            <w:rStyle w:val="Hyperlink"/>
          </w:rPr>
          <w:t>Independence of Verification</w:t>
        </w:r>
        <w:r>
          <w:rPr>
            <w:webHidden/>
          </w:rPr>
          <w:tab/>
        </w:r>
        <w:r>
          <w:rPr>
            <w:webHidden/>
          </w:rPr>
          <w:fldChar w:fldCharType="begin"/>
        </w:r>
        <w:r>
          <w:rPr>
            <w:webHidden/>
          </w:rPr>
          <w:instrText xml:space="preserve"> PAGEREF _Toc472066915 \h </w:instrText>
        </w:r>
        <w:r>
          <w:rPr>
            <w:webHidden/>
          </w:rPr>
        </w:r>
        <w:r>
          <w:rPr>
            <w:webHidden/>
          </w:rPr>
          <w:fldChar w:fldCharType="separate"/>
        </w:r>
        <w:r>
          <w:rPr>
            <w:webHidden/>
          </w:rPr>
          <w:t>5-17</w:t>
        </w:r>
        <w:r>
          <w:rPr>
            <w:webHidden/>
          </w:rPr>
          <w:fldChar w:fldCharType="end"/>
        </w:r>
      </w:hyperlink>
    </w:p>
    <w:p w14:paraId="02E3A27F" w14:textId="1507DBD9" w:rsidR="0037551D" w:rsidRDefault="0037551D">
      <w:pPr>
        <w:pStyle w:val="TOC3"/>
        <w:rPr>
          <w:rFonts w:asciiTheme="minorHAnsi" w:eastAsiaTheme="minorEastAsia" w:hAnsiTheme="minorHAnsi" w:cstheme="minorBidi"/>
          <w:sz w:val="22"/>
          <w:szCs w:val="22"/>
          <w:lang w:eastAsia="zh-CN"/>
        </w:rPr>
      </w:pPr>
      <w:hyperlink w:anchor="_Toc472066916" w:history="1">
        <w:r w:rsidRPr="0094175E">
          <w:rPr>
            <w:rStyle w:val="Hyperlink"/>
          </w:rPr>
          <w:t>5.7.8</w:t>
        </w:r>
        <w:r>
          <w:rPr>
            <w:rFonts w:asciiTheme="minorHAnsi" w:eastAsiaTheme="minorEastAsia" w:hAnsiTheme="minorHAnsi" w:cstheme="minorBidi"/>
            <w:sz w:val="22"/>
            <w:szCs w:val="22"/>
            <w:lang w:eastAsia="zh-CN"/>
          </w:rPr>
          <w:tab/>
        </w:r>
        <w:r w:rsidRPr="0094175E">
          <w:rPr>
            <w:rStyle w:val="Hyperlink"/>
          </w:rPr>
          <w:t>Integral Processes</w:t>
        </w:r>
        <w:r>
          <w:rPr>
            <w:webHidden/>
          </w:rPr>
          <w:tab/>
        </w:r>
        <w:r>
          <w:rPr>
            <w:webHidden/>
          </w:rPr>
          <w:fldChar w:fldCharType="begin"/>
        </w:r>
        <w:r>
          <w:rPr>
            <w:webHidden/>
          </w:rPr>
          <w:instrText xml:space="preserve"> PAGEREF _Toc472066916 \h </w:instrText>
        </w:r>
        <w:r>
          <w:rPr>
            <w:webHidden/>
          </w:rPr>
        </w:r>
        <w:r>
          <w:rPr>
            <w:webHidden/>
          </w:rPr>
          <w:fldChar w:fldCharType="separate"/>
        </w:r>
        <w:r>
          <w:rPr>
            <w:webHidden/>
          </w:rPr>
          <w:t>5-18</w:t>
        </w:r>
        <w:r>
          <w:rPr>
            <w:webHidden/>
          </w:rPr>
          <w:fldChar w:fldCharType="end"/>
        </w:r>
      </w:hyperlink>
    </w:p>
    <w:p w14:paraId="71DD983B" w14:textId="53A8F935" w:rsidR="0037551D" w:rsidRDefault="0037551D">
      <w:pPr>
        <w:pStyle w:val="TOC4"/>
        <w:rPr>
          <w:rFonts w:asciiTheme="minorHAnsi" w:eastAsiaTheme="minorEastAsia" w:hAnsiTheme="minorHAnsi" w:cstheme="minorBidi"/>
          <w:sz w:val="22"/>
          <w:szCs w:val="22"/>
          <w:lang w:eastAsia="zh-CN"/>
        </w:rPr>
      </w:pPr>
      <w:hyperlink w:anchor="_Toc472066917" w:history="1">
        <w:r w:rsidRPr="0094175E">
          <w:rPr>
            <w:rStyle w:val="Hyperlink"/>
          </w:rPr>
          <w:t>5.7.8.1</w:t>
        </w:r>
        <w:r>
          <w:rPr>
            <w:rFonts w:asciiTheme="minorHAnsi" w:eastAsiaTheme="minorEastAsia" w:hAnsiTheme="minorHAnsi" w:cstheme="minorBidi"/>
            <w:sz w:val="22"/>
            <w:szCs w:val="22"/>
            <w:lang w:eastAsia="zh-CN"/>
          </w:rPr>
          <w:tab/>
        </w:r>
        <w:r w:rsidRPr="0094175E">
          <w:rPr>
            <w:rStyle w:val="Hyperlink"/>
          </w:rPr>
          <w:t>Software Configuration Management Activities</w:t>
        </w:r>
        <w:r>
          <w:rPr>
            <w:webHidden/>
          </w:rPr>
          <w:tab/>
        </w:r>
        <w:r>
          <w:rPr>
            <w:webHidden/>
          </w:rPr>
          <w:fldChar w:fldCharType="begin"/>
        </w:r>
        <w:r>
          <w:rPr>
            <w:webHidden/>
          </w:rPr>
          <w:instrText xml:space="preserve"> PAGEREF _Toc472066917 \h </w:instrText>
        </w:r>
        <w:r>
          <w:rPr>
            <w:webHidden/>
          </w:rPr>
        </w:r>
        <w:r>
          <w:rPr>
            <w:webHidden/>
          </w:rPr>
          <w:fldChar w:fldCharType="separate"/>
        </w:r>
        <w:r>
          <w:rPr>
            <w:webHidden/>
          </w:rPr>
          <w:t>5-18</w:t>
        </w:r>
        <w:r>
          <w:rPr>
            <w:webHidden/>
          </w:rPr>
          <w:fldChar w:fldCharType="end"/>
        </w:r>
      </w:hyperlink>
    </w:p>
    <w:p w14:paraId="5D26152E" w14:textId="33C5E16B" w:rsidR="0037551D" w:rsidRDefault="0037551D">
      <w:pPr>
        <w:pStyle w:val="TOC4"/>
        <w:rPr>
          <w:rFonts w:asciiTheme="minorHAnsi" w:eastAsiaTheme="minorEastAsia" w:hAnsiTheme="minorHAnsi" w:cstheme="minorBidi"/>
          <w:sz w:val="22"/>
          <w:szCs w:val="22"/>
          <w:lang w:eastAsia="zh-CN"/>
        </w:rPr>
      </w:pPr>
      <w:hyperlink w:anchor="_Toc472066918" w:history="1">
        <w:r w:rsidRPr="0094175E">
          <w:rPr>
            <w:rStyle w:val="Hyperlink"/>
          </w:rPr>
          <w:t>5.7.8.2</w:t>
        </w:r>
        <w:r>
          <w:rPr>
            <w:rFonts w:asciiTheme="minorHAnsi" w:eastAsiaTheme="minorEastAsia" w:hAnsiTheme="minorHAnsi" w:cstheme="minorBidi"/>
            <w:sz w:val="22"/>
            <w:szCs w:val="22"/>
            <w:lang w:eastAsia="zh-CN"/>
          </w:rPr>
          <w:tab/>
        </w:r>
        <w:r w:rsidRPr="0094175E">
          <w:rPr>
            <w:rStyle w:val="Hyperlink"/>
          </w:rPr>
          <w:t>Software Quality Assurance Activities</w:t>
        </w:r>
        <w:r>
          <w:rPr>
            <w:webHidden/>
          </w:rPr>
          <w:tab/>
        </w:r>
        <w:r>
          <w:rPr>
            <w:webHidden/>
          </w:rPr>
          <w:fldChar w:fldCharType="begin"/>
        </w:r>
        <w:r>
          <w:rPr>
            <w:webHidden/>
          </w:rPr>
          <w:instrText xml:space="preserve"> PAGEREF _Toc472066918 \h </w:instrText>
        </w:r>
        <w:r>
          <w:rPr>
            <w:webHidden/>
          </w:rPr>
        </w:r>
        <w:r>
          <w:rPr>
            <w:webHidden/>
          </w:rPr>
          <w:fldChar w:fldCharType="separate"/>
        </w:r>
        <w:r>
          <w:rPr>
            <w:webHidden/>
          </w:rPr>
          <w:t>5-18</w:t>
        </w:r>
        <w:r>
          <w:rPr>
            <w:webHidden/>
          </w:rPr>
          <w:fldChar w:fldCharType="end"/>
        </w:r>
      </w:hyperlink>
    </w:p>
    <w:p w14:paraId="19077F52" w14:textId="0BA31C67" w:rsidR="0037551D" w:rsidRDefault="0037551D">
      <w:pPr>
        <w:pStyle w:val="TOC1"/>
        <w:rPr>
          <w:rFonts w:asciiTheme="minorHAnsi" w:eastAsiaTheme="minorEastAsia" w:hAnsiTheme="minorHAnsi" w:cstheme="minorBidi"/>
          <w:sz w:val="22"/>
          <w:szCs w:val="22"/>
          <w:lang w:eastAsia="zh-CN"/>
        </w:rPr>
      </w:pPr>
      <w:hyperlink w:anchor="_Toc472066919" w:history="1">
        <w:r w:rsidRPr="0094175E">
          <w:rPr>
            <w:rStyle w:val="Hyperlink"/>
          </w:rPr>
          <w:t>6</w:t>
        </w:r>
        <w:r>
          <w:rPr>
            <w:rFonts w:asciiTheme="minorHAnsi" w:eastAsiaTheme="minorEastAsia" w:hAnsiTheme="minorHAnsi" w:cstheme="minorBidi"/>
            <w:sz w:val="22"/>
            <w:szCs w:val="22"/>
            <w:lang w:eastAsia="zh-CN"/>
          </w:rPr>
          <w:tab/>
        </w:r>
        <w:r w:rsidRPr="0094175E">
          <w:rPr>
            <w:rStyle w:val="Hyperlink"/>
          </w:rPr>
          <w:t>Additional Considerations</w:t>
        </w:r>
        <w:r>
          <w:rPr>
            <w:webHidden/>
          </w:rPr>
          <w:tab/>
        </w:r>
        <w:r>
          <w:rPr>
            <w:webHidden/>
          </w:rPr>
          <w:fldChar w:fldCharType="begin"/>
        </w:r>
        <w:r>
          <w:rPr>
            <w:webHidden/>
          </w:rPr>
          <w:instrText xml:space="preserve"> PAGEREF _Toc472066919 \h </w:instrText>
        </w:r>
        <w:r>
          <w:rPr>
            <w:webHidden/>
          </w:rPr>
        </w:r>
        <w:r>
          <w:rPr>
            <w:webHidden/>
          </w:rPr>
          <w:fldChar w:fldCharType="separate"/>
        </w:r>
        <w:r>
          <w:rPr>
            <w:webHidden/>
          </w:rPr>
          <w:t>6-1</w:t>
        </w:r>
        <w:r>
          <w:rPr>
            <w:webHidden/>
          </w:rPr>
          <w:fldChar w:fldCharType="end"/>
        </w:r>
      </w:hyperlink>
    </w:p>
    <w:p w14:paraId="4FAC3F0F" w14:textId="6A389619" w:rsidR="0037551D" w:rsidRDefault="0037551D">
      <w:pPr>
        <w:pStyle w:val="TOC2"/>
        <w:rPr>
          <w:rFonts w:asciiTheme="minorHAnsi" w:eastAsiaTheme="minorEastAsia" w:hAnsiTheme="minorHAnsi" w:cstheme="minorBidi"/>
          <w:sz w:val="22"/>
          <w:szCs w:val="22"/>
          <w:lang w:eastAsia="zh-CN"/>
        </w:rPr>
      </w:pPr>
      <w:hyperlink w:anchor="_Toc472066920" w:history="1">
        <w:r w:rsidRPr="0094175E">
          <w:rPr>
            <w:rStyle w:val="Hyperlink"/>
          </w:rPr>
          <w:t>6.1</w:t>
        </w:r>
        <w:r>
          <w:rPr>
            <w:rFonts w:asciiTheme="minorHAnsi" w:eastAsiaTheme="minorEastAsia" w:hAnsiTheme="minorHAnsi" w:cstheme="minorBidi"/>
            <w:sz w:val="22"/>
            <w:szCs w:val="22"/>
            <w:lang w:eastAsia="zh-CN"/>
          </w:rPr>
          <w:tab/>
        </w:r>
        <w:r w:rsidRPr="0094175E">
          <w:rPr>
            <w:rStyle w:val="Hyperlink"/>
          </w:rPr>
          <w:t>Tool Use and Qualification</w:t>
        </w:r>
        <w:r>
          <w:rPr>
            <w:webHidden/>
          </w:rPr>
          <w:tab/>
        </w:r>
        <w:r>
          <w:rPr>
            <w:webHidden/>
          </w:rPr>
          <w:fldChar w:fldCharType="begin"/>
        </w:r>
        <w:r>
          <w:rPr>
            <w:webHidden/>
          </w:rPr>
          <w:instrText xml:space="preserve"> PAGEREF _Toc472066920 \h </w:instrText>
        </w:r>
        <w:r>
          <w:rPr>
            <w:webHidden/>
          </w:rPr>
        </w:r>
        <w:r>
          <w:rPr>
            <w:webHidden/>
          </w:rPr>
          <w:fldChar w:fldCharType="separate"/>
        </w:r>
        <w:r>
          <w:rPr>
            <w:webHidden/>
          </w:rPr>
          <w:t>6-1</w:t>
        </w:r>
        <w:r>
          <w:rPr>
            <w:webHidden/>
          </w:rPr>
          <w:fldChar w:fldCharType="end"/>
        </w:r>
      </w:hyperlink>
    </w:p>
    <w:p w14:paraId="1DFC0D39" w14:textId="46B1F133" w:rsidR="0037551D" w:rsidRDefault="0037551D">
      <w:pPr>
        <w:pStyle w:val="TOC3"/>
        <w:rPr>
          <w:rFonts w:asciiTheme="minorHAnsi" w:eastAsiaTheme="minorEastAsia" w:hAnsiTheme="minorHAnsi" w:cstheme="minorBidi"/>
          <w:sz w:val="22"/>
          <w:szCs w:val="22"/>
          <w:lang w:eastAsia="zh-CN"/>
        </w:rPr>
      </w:pPr>
      <w:hyperlink w:anchor="_Toc472066921" w:history="1">
        <w:r w:rsidRPr="0094175E">
          <w:rPr>
            <w:rStyle w:val="Hyperlink"/>
          </w:rPr>
          <w:t>6.1.1</w:t>
        </w:r>
        <w:r>
          <w:rPr>
            <w:rFonts w:asciiTheme="minorHAnsi" w:eastAsiaTheme="minorEastAsia" w:hAnsiTheme="minorHAnsi" w:cstheme="minorBidi"/>
            <w:sz w:val="22"/>
            <w:szCs w:val="22"/>
            <w:lang w:eastAsia="zh-CN"/>
          </w:rPr>
          <w:tab/>
        </w:r>
        <w:r w:rsidRPr="0094175E">
          <w:rPr>
            <w:rStyle w:val="Hyperlink"/>
          </w:rPr>
          <w:t>General</w:t>
        </w:r>
        <w:r>
          <w:rPr>
            <w:webHidden/>
          </w:rPr>
          <w:tab/>
        </w:r>
        <w:r>
          <w:rPr>
            <w:webHidden/>
          </w:rPr>
          <w:fldChar w:fldCharType="begin"/>
        </w:r>
        <w:r>
          <w:rPr>
            <w:webHidden/>
          </w:rPr>
          <w:instrText xml:space="preserve"> PAGEREF _Toc472066921 \h </w:instrText>
        </w:r>
        <w:r>
          <w:rPr>
            <w:webHidden/>
          </w:rPr>
        </w:r>
        <w:r>
          <w:rPr>
            <w:webHidden/>
          </w:rPr>
          <w:fldChar w:fldCharType="separate"/>
        </w:r>
        <w:r>
          <w:rPr>
            <w:webHidden/>
          </w:rPr>
          <w:t>6-1</w:t>
        </w:r>
        <w:r>
          <w:rPr>
            <w:webHidden/>
          </w:rPr>
          <w:fldChar w:fldCharType="end"/>
        </w:r>
      </w:hyperlink>
    </w:p>
    <w:p w14:paraId="69941753" w14:textId="7D2A404D" w:rsidR="0037551D" w:rsidRDefault="0037551D">
      <w:pPr>
        <w:pStyle w:val="TOC3"/>
        <w:rPr>
          <w:rFonts w:asciiTheme="minorHAnsi" w:eastAsiaTheme="minorEastAsia" w:hAnsiTheme="minorHAnsi" w:cstheme="minorBidi"/>
          <w:sz w:val="22"/>
          <w:szCs w:val="22"/>
          <w:lang w:eastAsia="zh-CN"/>
        </w:rPr>
      </w:pPr>
      <w:hyperlink w:anchor="_Toc472066922" w:history="1">
        <w:r w:rsidRPr="0094175E">
          <w:rPr>
            <w:rStyle w:val="Hyperlink"/>
          </w:rPr>
          <w:t>6.1.2</w:t>
        </w:r>
        <w:r>
          <w:rPr>
            <w:rFonts w:asciiTheme="minorHAnsi" w:eastAsiaTheme="minorEastAsia" w:hAnsiTheme="minorHAnsi" w:cstheme="minorBidi"/>
            <w:sz w:val="22"/>
            <w:szCs w:val="22"/>
            <w:lang w:eastAsia="zh-CN"/>
          </w:rPr>
          <w:tab/>
        </w:r>
        <w:r w:rsidRPr="0094175E">
          <w:rPr>
            <w:rStyle w:val="Hyperlink"/>
          </w:rPr>
          <w:t>Tools Used in Software Planning Process</w:t>
        </w:r>
        <w:r>
          <w:rPr>
            <w:webHidden/>
          </w:rPr>
          <w:tab/>
        </w:r>
        <w:r>
          <w:rPr>
            <w:webHidden/>
          </w:rPr>
          <w:fldChar w:fldCharType="begin"/>
        </w:r>
        <w:r>
          <w:rPr>
            <w:webHidden/>
          </w:rPr>
          <w:instrText xml:space="preserve"> PAGEREF _Toc472066922 \h </w:instrText>
        </w:r>
        <w:r>
          <w:rPr>
            <w:webHidden/>
          </w:rPr>
        </w:r>
        <w:r>
          <w:rPr>
            <w:webHidden/>
          </w:rPr>
          <w:fldChar w:fldCharType="separate"/>
        </w:r>
        <w:r>
          <w:rPr>
            <w:webHidden/>
          </w:rPr>
          <w:t>6-1</w:t>
        </w:r>
        <w:r>
          <w:rPr>
            <w:webHidden/>
          </w:rPr>
          <w:fldChar w:fldCharType="end"/>
        </w:r>
      </w:hyperlink>
    </w:p>
    <w:p w14:paraId="714FC043" w14:textId="71FF5033" w:rsidR="0037551D" w:rsidRDefault="0037551D">
      <w:pPr>
        <w:pStyle w:val="TOC3"/>
        <w:rPr>
          <w:rFonts w:asciiTheme="minorHAnsi" w:eastAsiaTheme="minorEastAsia" w:hAnsiTheme="minorHAnsi" w:cstheme="minorBidi"/>
          <w:sz w:val="22"/>
          <w:szCs w:val="22"/>
          <w:lang w:eastAsia="zh-CN"/>
        </w:rPr>
      </w:pPr>
      <w:hyperlink w:anchor="_Toc472066923" w:history="1">
        <w:r w:rsidRPr="0094175E">
          <w:rPr>
            <w:rStyle w:val="Hyperlink"/>
          </w:rPr>
          <w:t>6.1.3</w:t>
        </w:r>
        <w:r>
          <w:rPr>
            <w:rFonts w:asciiTheme="minorHAnsi" w:eastAsiaTheme="minorEastAsia" w:hAnsiTheme="minorHAnsi" w:cstheme="minorBidi"/>
            <w:sz w:val="22"/>
            <w:szCs w:val="22"/>
            <w:lang w:eastAsia="zh-CN"/>
          </w:rPr>
          <w:tab/>
        </w:r>
        <w:r w:rsidRPr="0094175E">
          <w:rPr>
            <w:rStyle w:val="Hyperlink"/>
          </w:rPr>
          <w:t>Tools Used in Software Development Process</w:t>
        </w:r>
        <w:r>
          <w:rPr>
            <w:webHidden/>
          </w:rPr>
          <w:tab/>
        </w:r>
        <w:r>
          <w:rPr>
            <w:webHidden/>
          </w:rPr>
          <w:fldChar w:fldCharType="begin"/>
        </w:r>
        <w:r>
          <w:rPr>
            <w:webHidden/>
          </w:rPr>
          <w:instrText xml:space="preserve"> PAGEREF _Toc472066923 \h </w:instrText>
        </w:r>
        <w:r>
          <w:rPr>
            <w:webHidden/>
          </w:rPr>
        </w:r>
        <w:r>
          <w:rPr>
            <w:webHidden/>
          </w:rPr>
          <w:fldChar w:fldCharType="separate"/>
        </w:r>
        <w:r>
          <w:rPr>
            <w:webHidden/>
          </w:rPr>
          <w:t>6-1</w:t>
        </w:r>
        <w:r>
          <w:rPr>
            <w:webHidden/>
          </w:rPr>
          <w:fldChar w:fldCharType="end"/>
        </w:r>
      </w:hyperlink>
    </w:p>
    <w:p w14:paraId="1B8FC6E0" w14:textId="0F2ED518" w:rsidR="0037551D" w:rsidRDefault="0037551D">
      <w:pPr>
        <w:pStyle w:val="TOC3"/>
        <w:rPr>
          <w:rFonts w:asciiTheme="minorHAnsi" w:eastAsiaTheme="minorEastAsia" w:hAnsiTheme="minorHAnsi" w:cstheme="minorBidi"/>
          <w:sz w:val="22"/>
          <w:szCs w:val="22"/>
          <w:lang w:eastAsia="zh-CN"/>
        </w:rPr>
      </w:pPr>
      <w:hyperlink w:anchor="_Toc472066924" w:history="1">
        <w:r w:rsidRPr="0094175E">
          <w:rPr>
            <w:rStyle w:val="Hyperlink"/>
          </w:rPr>
          <w:t>6.1.4</w:t>
        </w:r>
        <w:r>
          <w:rPr>
            <w:rFonts w:asciiTheme="minorHAnsi" w:eastAsiaTheme="minorEastAsia" w:hAnsiTheme="minorHAnsi" w:cstheme="minorBidi"/>
            <w:sz w:val="22"/>
            <w:szCs w:val="22"/>
            <w:lang w:eastAsia="zh-CN"/>
          </w:rPr>
          <w:tab/>
        </w:r>
        <w:r w:rsidRPr="0094175E">
          <w:rPr>
            <w:rStyle w:val="Hyperlink"/>
          </w:rPr>
          <w:t>Tools Used in Software Verification Process</w:t>
        </w:r>
        <w:r>
          <w:rPr>
            <w:webHidden/>
          </w:rPr>
          <w:tab/>
        </w:r>
        <w:r>
          <w:rPr>
            <w:webHidden/>
          </w:rPr>
          <w:fldChar w:fldCharType="begin"/>
        </w:r>
        <w:r>
          <w:rPr>
            <w:webHidden/>
          </w:rPr>
          <w:instrText xml:space="preserve"> PAGEREF _Toc472066924 \h </w:instrText>
        </w:r>
        <w:r>
          <w:rPr>
            <w:webHidden/>
          </w:rPr>
        </w:r>
        <w:r>
          <w:rPr>
            <w:webHidden/>
          </w:rPr>
          <w:fldChar w:fldCharType="separate"/>
        </w:r>
        <w:r>
          <w:rPr>
            <w:webHidden/>
          </w:rPr>
          <w:t>6-2</w:t>
        </w:r>
        <w:r>
          <w:rPr>
            <w:webHidden/>
          </w:rPr>
          <w:fldChar w:fldCharType="end"/>
        </w:r>
      </w:hyperlink>
    </w:p>
    <w:p w14:paraId="75CD2EA7" w14:textId="0586FAA9" w:rsidR="0037551D" w:rsidRDefault="0037551D">
      <w:pPr>
        <w:pStyle w:val="TOC3"/>
        <w:rPr>
          <w:rFonts w:asciiTheme="minorHAnsi" w:eastAsiaTheme="minorEastAsia" w:hAnsiTheme="minorHAnsi" w:cstheme="minorBidi"/>
          <w:sz w:val="22"/>
          <w:szCs w:val="22"/>
          <w:lang w:eastAsia="zh-CN"/>
        </w:rPr>
      </w:pPr>
      <w:hyperlink w:anchor="_Toc472066925" w:history="1">
        <w:r w:rsidRPr="0094175E">
          <w:rPr>
            <w:rStyle w:val="Hyperlink"/>
          </w:rPr>
          <w:t>6.1.5</w:t>
        </w:r>
        <w:r>
          <w:rPr>
            <w:rFonts w:asciiTheme="minorHAnsi" w:eastAsiaTheme="minorEastAsia" w:hAnsiTheme="minorHAnsi" w:cstheme="minorBidi"/>
            <w:sz w:val="22"/>
            <w:szCs w:val="22"/>
            <w:lang w:eastAsia="zh-CN"/>
          </w:rPr>
          <w:tab/>
        </w:r>
        <w:r w:rsidRPr="0094175E">
          <w:rPr>
            <w:rStyle w:val="Hyperlink"/>
          </w:rPr>
          <w:t>Development Environment and Documentation Tools</w:t>
        </w:r>
        <w:r>
          <w:rPr>
            <w:webHidden/>
          </w:rPr>
          <w:tab/>
        </w:r>
        <w:r>
          <w:rPr>
            <w:webHidden/>
          </w:rPr>
          <w:fldChar w:fldCharType="begin"/>
        </w:r>
        <w:r>
          <w:rPr>
            <w:webHidden/>
          </w:rPr>
          <w:instrText xml:space="preserve"> PAGEREF _Toc472066925 \h </w:instrText>
        </w:r>
        <w:r>
          <w:rPr>
            <w:webHidden/>
          </w:rPr>
        </w:r>
        <w:r>
          <w:rPr>
            <w:webHidden/>
          </w:rPr>
          <w:fldChar w:fldCharType="separate"/>
        </w:r>
        <w:r>
          <w:rPr>
            <w:webHidden/>
          </w:rPr>
          <w:t>6-3</w:t>
        </w:r>
        <w:r>
          <w:rPr>
            <w:webHidden/>
          </w:rPr>
          <w:fldChar w:fldCharType="end"/>
        </w:r>
      </w:hyperlink>
    </w:p>
    <w:p w14:paraId="5B83AE1C" w14:textId="7C5125B6" w:rsidR="0037551D" w:rsidRDefault="0037551D">
      <w:pPr>
        <w:pStyle w:val="TOC2"/>
        <w:rPr>
          <w:rFonts w:asciiTheme="minorHAnsi" w:eastAsiaTheme="minorEastAsia" w:hAnsiTheme="minorHAnsi" w:cstheme="minorBidi"/>
          <w:sz w:val="22"/>
          <w:szCs w:val="22"/>
          <w:lang w:eastAsia="zh-CN"/>
        </w:rPr>
      </w:pPr>
      <w:hyperlink w:anchor="_Toc472066926" w:history="1">
        <w:r w:rsidRPr="0094175E">
          <w:rPr>
            <w:rStyle w:val="Hyperlink"/>
          </w:rPr>
          <w:t>6.2</w:t>
        </w:r>
        <w:r>
          <w:rPr>
            <w:rFonts w:asciiTheme="minorHAnsi" w:eastAsiaTheme="minorEastAsia" w:hAnsiTheme="minorHAnsi" w:cstheme="minorBidi"/>
            <w:sz w:val="22"/>
            <w:szCs w:val="22"/>
            <w:lang w:eastAsia="zh-CN"/>
          </w:rPr>
          <w:tab/>
        </w:r>
        <w:r w:rsidRPr="0094175E">
          <w:rPr>
            <w:rStyle w:val="Hyperlink"/>
          </w:rPr>
          <w:t>Use of Floating Point Numbers</w:t>
        </w:r>
        <w:r>
          <w:rPr>
            <w:webHidden/>
          </w:rPr>
          <w:tab/>
        </w:r>
        <w:r>
          <w:rPr>
            <w:webHidden/>
          </w:rPr>
          <w:fldChar w:fldCharType="begin"/>
        </w:r>
        <w:r>
          <w:rPr>
            <w:webHidden/>
          </w:rPr>
          <w:instrText xml:space="preserve"> PAGEREF _Toc472066926 \h </w:instrText>
        </w:r>
        <w:r>
          <w:rPr>
            <w:webHidden/>
          </w:rPr>
        </w:r>
        <w:r>
          <w:rPr>
            <w:webHidden/>
          </w:rPr>
          <w:fldChar w:fldCharType="separate"/>
        </w:r>
        <w:r>
          <w:rPr>
            <w:webHidden/>
          </w:rPr>
          <w:t>6-4</w:t>
        </w:r>
        <w:r>
          <w:rPr>
            <w:webHidden/>
          </w:rPr>
          <w:fldChar w:fldCharType="end"/>
        </w:r>
      </w:hyperlink>
    </w:p>
    <w:p w14:paraId="65BB424F" w14:textId="529B8DE9" w:rsidR="0037551D" w:rsidRDefault="0037551D">
      <w:pPr>
        <w:pStyle w:val="TOC2"/>
        <w:rPr>
          <w:rFonts w:asciiTheme="minorHAnsi" w:eastAsiaTheme="minorEastAsia" w:hAnsiTheme="minorHAnsi" w:cstheme="minorBidi"/>
          <w:sz w:val="22"/>
          <w:szCs w:val="22"/>
          <w:lang w:eastAsia="zh-CN"/>
        </w:rPr>
      </w:pPr>
      <w:hyperlink w:anchor="_Toc472066927" w:history="1">
        <w:r w:rsidRPr="0094175E">
          <w:rPr>
            <w:rStyle w:val="Hyperlink"/>
          </w:rPr>
          <w:t>6.3</w:t>
        </w:r>
        <w:r>
          <w:rPr>
            <w:rFonts w:asciiTheme="minorHAnsi" w:eastAsiaTheme="minorEastAsia" w:hAnsiTheme="minorHAnsi" w:cstheme="minorBidi"/>
            <w:sz w:val="22"/>
            <w:szCs w:val="22"/>
            <w:lang w:eastAsia="zh-CN"/>
          </w:rPr>
          <w:tab/>
        </w:r>
        <w:r w:rsidRPr="0094175E">
          <w:rPr>
            <w:rStyle w:val="Hyperlink"/>
          </w:rPr>
          <w:t>Use of Software Libraries</w:t>
        </w:r>
        <w:r>
          <w:rPr>
            <w:webHidden/>
          </w:rPr>
          <w:tab/>
        </w:r>
        <w:r>
          <w:rPr>
            <w:webHidden/>
          </w:rPr>
          <w:fldChar w:fldCharType="begin"/>
        </w:r>
        <w:r>
          <w:rPr>
            <w:webHidden/>
          </w:rPr>
          <w:instrText xml:space="preserve"> PAGEREF _Toc472066927 \h </w:instrText>
        </w:r>
        <w:r>
          <w:rPr>
            <w:webHidden/>
          </w:rPr>
        </w:r>
        <w:r>
          <w:rPr>
            <w:webHidden/>
          </w:rPr>
          <w:fldChar w:fldCharType="separate"/>
        </w:r>
        <w:r>
          <w:rPr>
            <w:webHidden/>
          </w:rPr>
          <w:t>6-4</w:t>
        </w:r>
        <w:r>
          <w:rPr>
            <w:webHidden/>
          </w:rPr>
          <w:fldChar w:fldCharType="end"/>
        </w:r>
      </w:hyperlink>
    </w:p>
    <w:p w14:paraId="5BEBBE3E" w14:textId="07481646" w:rsidR="0037551D" w:rsidRDefault="0037551D">
      <w:pPr>
        <w:pStyle w:val="TOC2"/>
        <w:rPr>
          <w:rFonts w:asciiTheme="minorHAnsi" w:eastAsiaTheme="minorEastAsia" w:hAnsiTheme="minorHAnsi" w:cstheme="minorBidi"/>
          <w:sz w:val="22"/>
          <w:szCs w:val="22"/>
          <w:lang w:eastAsia="zh-CN"/>
        </w:rPr>
      </w:pPr>
      <w:hyperlink w:anchor="_Toc472066928" w:history="1">
        <w:r w:rsidRPr="0094175E">
          <w:rPr>
            <w:rStyle w:val="Hyperlink"/>
          </w:rPr>
          <w:t>6.4</w:t>
        </w:r>
        <w:r>
          <w:rPr>
            <w:rFonts w:asciiTheme="minorHAnsi" w:eastAsiaTheme="minorEastAsia" w:hAnsiTheme="minorHAnsi" w:cstheme="minorBidi"/>
            <w:sz w:val="22"/>
            <w:szCs w:val="22"/>
            <w:lang w:eastAsia="zh-CN"/>
          </w:rPr>
          <w:tab/>
        </w:r>
        <w:r w:rsidRPr="0094175E">
          <w:rPr>
            <w:rStyle w:val="Hyperlink"/>
          </w:rPr>
          <w:t>Compiler Considerations</w:t>
        </w:r>
        <w:r>
          <w:rPr>
            <w:webHidden/>
          </w:rPr>
          <w:tab/>
        </w:r>
        <w:r>
          <w:rPr>
            <w:webHidden/>
          </w:rPr>
          <w:fldChar w:fldCharType="begin"/>
        </w:r>
        <w:r>
          <w:rPr>
            <w:webHidden/>
          </w:rPr>
          <w:instrText xml:space="preserve"> PAGEREF _Toc472066928 \h </w:instrText>
        </w:r>
        <w:r>
          <w:rPr>
            <w:webHidden/>
          </w:rPr>
        </w:r>
        <w:r>
          <w:rPr>
            <w:webHidden/>
          </w:rPr>
          <w:fldChar w:fldCharType="separate"/>
        </w:r>
        <w:r>
          <w:rPr>
            <w:webHidden/>
          </w:rPr>
          <w:t>6-4</w:t>
        </w:r>
        <w:r>
          <w:rPr>
            <w:webHidden/>
          </w:rPr>
          <w:fldChar w:fldCharType="end"/>
        </w:r>
      </w:hyperlink>
    </w:p>
    <w:p w14:paraId="7DEE3FCA" w14:textId="481D5BCB" w:rsidR="0037551D" w:rsidRDefault="0037551D">
      <w:pPr>
        <w:pStyle w:val="TOC2"/>
        <w:rPr>
          <w:rFonts w:asciiTheme="minorHAnsi" w:eastAsiaTheme="minorEastAsia" w:hAnsiTheme="minorHAnsi" w:cstheme="minorBidi"/>
          <w:sz w:val="22"/>
          <w:szCs w:val="22"/>
          <w:lang w:eastAsia="zh-CN"/>
        </w:rPr>
      </w:pPr>
      <w:hyperlink w:anchor="_Toc472066929" w:history="1">
        <w:r w:rsidRPr="0094175E">
          <w:rPr>
            <w:rStyle w:val="Hyperlink"/>
          </w:rPr>
          <w:t>6.5</w:t>
        </w:r>
        <w:r>
          <w:rPr>
            <w:rFonts w:asciiTheme="minorHAnsi" w:eastAsiaTheme="minorEastAsia" w:hAnsiTheme="minorHAnsi" w:cstheme="minorBidi"/>
            <w:sz w:val="22"/>
            <w:szCs w:val="22"/>
            <w:lang w:eastAsia="zh-CN"/>
          </w:rPr>
          <w:tab/>
        </w:r>
        <w:r w:rsidRPr="0094175E">
          <w:rPr>
            <w:rStyle w:val="Hyperlink"/>
          </w:rPr>
          <w:t>Programming Languages</w:t>
        </w:r>
        <w:r>
          <w:rPr>
            <w:webHidden/>
          </w:rPr>
          <w:tab/>
        </w:r>
        <w:r>
          <w:rPr>
            <w:webHidden/>
          </w:rPr>
          <w:fldChar w:fldCharType="begin"/>
        </w:r>
        <w:r>
          <w:rPr>
            <w:webHidden/>
          </w:rPr>
          <w:instrText xml:space="preserve"> PAGEREF _Toc472066929 \h </w:instrText>
        </w:r>
        <w:r>
          <w:rPr>
            <w:webHidden/>
          </w:rPr>
        </w:r>
        <w:r>
          <w:rPr>
            <w:webHidden/>
          </w:rPr>
          <w:fldChar w:fldCharType="separate"/>
        </w:r>
        <w:r>
          <w:rPr>
            <w:webHidden/>
          </w:rPr>
          <w:t>6-4</w:t>
        </w:r>
        <w:r>
          <w:rPr>
            <w:webHidden/>
          </w:rPr>
          <w:fldChar w:fldCharType="end"/>
        </w:r>
      </w:hyperlink>
    </w:p>
    <w:p w14:paraId="38121E78" w14:textId="041CD016" w:rsidR="0037551D" w:rsidRDefault="0037551D">
      <w:pPr>
        <w:pStyle w:val="TOC1"/>
        <w:rPr>
          <w:rFonts w:asciiTheme="minorHAnsi" w:eastAsiaTheme="minorEastAsia" w:hAnsiTheme="minorHAnsi" w:cstheme="minorBidi"/>
          <w:sz w:val="22"/>
          <w:szCs w:val="22"/>
          <w:lang w:eastAsia="zh-CN"/>
        </w:rPr>
      </w:pPr>
      <w:hyperlink w:anchor="_Toc472066930" w:history="1">
        <w:r w:rsidRPr="0094175E">
          <w:rPr>
            <w:rStyle w:val="Hyperlink"/>
          </w:rPr>
          <w:t>7</w:t>
        </w:r>
        <w:r>
          <w:rPr>
            <w:rFonts w:asciiTheme="minorHAnsi" w:eastAsiaTheme="minorEastAsia" w:hAnsiTheme="minorHAnsi" w:cstheme="minorBidi"/>
            <w:sz w:val="22"/>
            <w:szCs w:val="22"/>
            <w:lang w:eastAsia="zh-CN"/>
          </w:rPr>
          <w:tab/>
        </w:r>
        <w:r w:rsidRPr="0094175E">
          <w:rPr>
            <w:rStyle w:val="Hyperlink"/>
          </w:rPr>
          <w:t>Software Configuration Management Process</w:t>
        </w:r>
        <w:r>
          <w:rPr>
            <w:webHidden/>
          </w:rPr>
          <w:tab/>
        </w:r>
        <w:r>
          <w:rPr>
            <w:webHidden/>
          </w:rPr>
          <w:fldChar w:fldCharType="begin"/>
        </w:r>
        <w:r>
          <w:rPr>
            <w:webHidden/>
          </w:rPr>
          <w:instrText xml:space="preserve"> PAGEREF _Toc472066930 \h </w:instrText>
        </w:r>
        <w:r>
          <w:rPr>
            <w:webHidden/>
          </w:rPr>
        </w:r>
        <w:r>
          <w:rPr>
            <w:webHidden/>
          </w:rPr>
          <w:fldChar w:fldCharType="separate"/>
        </w:r>
        <w:r>
          <w:rPr>
            <w:webHidden/>
          </w:rPr>
          <w:t>7-1</w:t>
        </w:r>
        <w:r>
          <w:rPr>
            <w:webHidden/>
          </w:rPr>
          <w:fldChar w:fldCharType="end"/>
        </w:r>
      </w:hyperlink>
    </w:p>
    <w:p w14:paraId="2A27C5A0" w14:textId="056FAB58" w:rsidR="0037551D" w:rsidRDefault="0037551D">
      <w:pPr>
        <w:pStyle w:val="TOC1"/>
        <w:rPr>
          <w:rFonts w:asciiTheme="minorHAnsi" w:eastAsiaTheme="minorEastAsia" w:hAnsiTheme="minorHAnsi" w:cstheme="minorBidi"/>
          <w:sz w:val="22"/>
          <w:szCs w:val="22"/>
          <w:lang w:eastAsia="zh-CN"/>
        </w:rPr>
      </w:pPr>
      <w:hyperlink w:anchor="_Toc472066931" w:history="1">
        <w:r w:rsidRPr="0094175E">
          <w:rPr>
            <w:rStyle w:val="Hyperlink"/>
          </w:rPr>
          <w:t>8</w:t>
        </w:r>
        <w:r>
          <w:rPr>
            <w:rFonts w:asciiTheme="minorHAnsi" w:eastAsiaTheme="minorEastAsia" w:hAnsiTheme="minorHAnsi" w:cstheme="minorBidi"/>
            <w:sz w:val="22"/>
            <w:szCs w:val="22"/>
            <w:lang w:eastAsia="zh-CN"/>
          </w:rPr>
          <w:tab/>
        </w:r>
        <w:r w:rsidRPr="0094175E">
          <w:rPr>
            <w:rStyle w:val="Hyperlink"/>
          </w:rPr>
          <w:t>Software Quality Assurance Process</w:t>
        </w:r>
        <w:r>
          <w:rPr>
            <w:webHidden/>
          </w:rPr>
          <w:tab/>
        </w:r>
        <w:r>
          <w:rPr>
            <w:webHidden/>
          </w:rPr>
          <w:fldChar w:fldCharType="begin"/>
        </w:r>
        <w:r>
          <w:rPr>
            <w:webHidden/>
          </w:rPr>
          <w:instrText xml:space="preserve"> PAGEREF _Toc472066931 \h </w:instrText>
        </w:r>
        <w:r>
          <w:rPr>
            <w:webHidden/>
          </w:rPr>
        </w:r>
        <w:r>
          <w:rPr>
            <w:webHidden/>
          </w:rPr>
          <w:fldChar w:fldCharType="separate"/>
        </w:r>
        <w:r>
          <w:rPr>
            <w:webHidden/>
          </w:rPr>
          <w:t>8-1</w:t>
        </w:r>
        <w:r>
          <w:rPr>
            <w:webHidden/>
          </w:rPr>
          <w:fldChar w:fldCharType="end"/>
        </w:r>
      </w:hyperlink>
    </w:p>
    <w:p w14:paraId="52D55168" w14:textId="5F841C0F" w:rsidR="0037551D" w:rsidRDefault="0037551D">
      <w:pPr>
        <w:pStyle w:val="TOC1"/>
        <w:rPr>
          <w:rFonts w:asciiTheme="minorHAnsi" w:eastAsiaTheme="minorEastAsia" w:hAnsiTheme="minorHAnsi" w:cstheme="minorBidi"/>
          <w:sz w:val="22"/>
          <w:szCs w:val="22"/>
          <w:lang w:eastAsia="zh-CN"/>
        </w:rPr>
      </w:pPr>
      <w:hyperlink w:anchor="_Toc472066932" w:history="1">
        <w:r w:rsidRPr="0094175E">
          <w:rPr>
            <w:rStyle w:val="Hyperlink"/>
          </w:rPr>
          <w:t>9</w:t>
        </w:r>
        <w:r>
          <w:rPr>
            <w:rFonts w:asciiTheme="minorHAnsi" w:eastAsiaTheme="minorEastAsia" w:hAnsiTheme="minorHAnsi" w:cstheme="minorBidi"/>
            <w:sz w:val="22"/>
            <w:szCs w:val="22"/>
            <w:lang w:eastAsia="zh-CN"/>
          </w:rPr>
          <w:tab/>
        </w:r>
        <w:r w:rsidRPr="0094175E">
          <w:rPr>
            <w:rStyle w:val="Hyperlink"/>
          </w:rPr>
          <w:t>Certification Liaison Process</w:t>
        </w:r>
        <w:r>
          <w:rPr>
            <w:webHidden/>
          </w:rPr>
          <w:tab/>
        </w:r>
        <w:r>
          <w:rPr>
            <w:webHidden/>
          </w:rPr>
          <w:fldChar w:fldCharType="begin"/>
        </w:r>
        <w:r>
          <w:rPr>
            <w:webHidden/>
          </w:rPr>
          <w:instrText xml:space="preserve"> PAGEREF _Toc472066932 \h </w:instrText>
        </w:r>
        <w:r>
          <w:rPr>
            <w:webHidden/>
          </w:rPr>
        </w:r>
        <w:r>
          <w:rPr>
            <w:webHidden/>
          </w:rPr>
          <w:fldChar w:fldCharType="separate"/>
        </w:r>
        <w:r>
          <w:rPr>
            <w:webHidden/>
          </w:rPr>
          <w:t>9-1</w:t>
        </w:r>
        <w:r>
          <w:rPr>
            <w:webHidden/>
          </w:rPr>
          <w:fldChar w:fldCharType="end"/>
        </w:r>
      </w:hyperlink>
    </w:p>
    <w:p w14:paraId="5CA0EB28" w14:textId="4DEBEB29" w:rsidR="0037551D" w:rsidRDefault="0037551D">
      <w:pPr>
        <w:pStyle w:val="TOC1"/>
        <w:rPr>
          <w:rFonts w:asciiTheme="minorHAnsi" w:eastAsiaTheme="minorEastAsia" w:hAnsiTheme="minorHAnsi" w:cstheme="minorBidi"/>
          <w:sz w:val="22"/>
          <w:szCs w:val="22"/>
          <w:lang w:eastAsia="zh-CN"/>
        </w:rPr>
      </w:pPr>
      <w:hyperlink w:anchor="_Toc472066933" w:history="1">
        <w:r w:rsidRPr="0094175E">
          <w:rPr>
            <w:rStyle w:val="Hyperlink"/>
          </w:rPr>
          <w:t>10</w:t>
        </w:r>
        <w:r>
          <w:rPr>
            <w:rFonts w:asciiTheme="minorHAnsi" w:eastAsiaTheme="minorEastAsia" w:hAnsiTheme="minorHAnsi" w:cstheme="minorBidi"/>
            <w:sz w:val="22"/>
            <w:szCs w:val="22"/>
            <w:lang w:eastAsia="zh-CN"/>
          </w:rPr>
          <w:tab/>
        </w:r>
        <w:r w:rsidRPr="0094175E">
          <w:rPr>
            <w:rStyle w:val="Hyperlink"/>
          </w:rPr>
          <w:t>Software Life Cycle Data</w:t>
        </w:r>
        <w:r>
          <w:rPr>
            <w:webHidden/>
          </w:rPr>
          <w:tab/>
        </w:r>
        <w:r>
          <w:rPr>
            <w:webHidden/>
          </w:rPr>
          <w:fldChar w:fldCharType="begin"/>
        </w:r>
        <w:r>
          <w:rPr>
            <w:webHidden/>
          </w:rPr>
          <w:instrText xml:space="preserve"> PAGEREF _Toc472066933 \h </w:instrText>
        </w:r>
        <w:r>
          <w:rPr>
            <w:webHidden/>
          </w:rPr>
        </w:r>
        <w:r>
          <w:rPr>
            <w:webHidden/>
          </w:rPr>
          <w:fldChar w:fldCharType="separate"/>
        </w:r>
        <w:r>
          <w:rPr>
            <w:webHidden/>
          </w:rPr>
          <w:t>10-1</w:t>
        </w:r>
        <w:r>
          <w:rPr>
            <w:webHidden/>
          </w:rPr>
          <w:fldChar w:fldCharType="end"/>
        </w:r>
      </w:hyperlink>
    </w:p>
    <w:p w14:paraId="246A3859" w14:textId="4D4058AE" w:rsidR="0037551D" w:rsidRDefault="0037551D">
      <w:pPr>
        <w:pStyle w:val="TOC1"/>
        <w:rPr>
          <w:rFonts w:asciiTheme="minorHAnsi" w:eastAsiaTheme="minorEastAsia" w:hAnsiTheme="minorHAnsi" w:cstheme="minorBidi"/>
          <w:sz w:val="22"/>
          <w:szCs w:val="22"/>
          <w:lang w:eastAsia="zh-CN"/>
        </w:rPr>
      </w:pPr>
      <w:hyperlink w:anchor="_Toc472066934" w:history="1">
        <w:r w:rsidRPr="0094175E">
          <w:rPr>
            <w:rStyle w:val="Hyperlink"/>
          </w:rPr>
          <w:t>11</w:t>
        </w:r>
        <w:r>
          <w:rPr>
            <w:rFonts w:asciiTheme="minorHAnsi" w:eastAsiaTheme="minorEastAsia" w:hAnsiTheme="minorHAnsi" w:cstheme="minorBidi"/>
            <w:sz w:val="22"/>
            <w:szCs w:val="22"/>
            <w:lang w:eastAsia="zh-CN"/>
          </w:rPr>
          <w:tab/>
        </w:r>
        <w:r w:rsidRPr="0094175E">
          <w:rPr>
            <w:rStyle w:val="Hyperlink"/>
          </w:rPr>
          <w:t>Organization and Responsibilities</w:t>
        </w:r>
        <w:r>
          <w:rPr>
            <w:webHidden/>
          </w:rPr>
          <w:tab/>
        </w:r>
        <w:r>
          <w:rPr>
            <w:webHidden/>
          </w:rPr>
          <w:fldChar w:fldCharType="begin"/>
        </w:r>
        <w:r>
          <w:rPr>
            <w:webHidden/>
          </w:rPr>
          <w:instrText xml:space="preserve"> PAGEREF _Toc472066934 \h </w:instrText>
        </w:r>
        <w:r>
          <w:rPr>
            <w:webHidden/>
          </w:rPr>
        </w:r>
        <w:r>
          <w:rPr>
            <w:webHidden/>
          </w:rPr>
          <w:fldChar w:fldCharType="separate"/>
        </w:r>
        <w:r>
          <w:rPr>
            <w:webHidden/>
          </w:rPr>
          <w:t>11-1</w:t>
        </w:r>
        <w:r>
          <w:rPr>
            <w:webHidden/>
          </w:rPr>
          <w:fldChar w:fldCharType="end"/>
        </w:r>
      </w:hyperlink>
    </w:p>
    <w:p w14:paraId="1A006781" w14:textId="77F0CED9" w:rsidR="0037551D" w:rsidRDefault="0037551D">
      <w:pPr>
        <w:pStyle w:val="TOC1"/>
        <w:rPr>
          <w:rFonts w:asciiTheme="minorHAnsi" w:eastAsiaTheme="minorEastAsia" w:hAnsiTheme="minorHAnsi" w:cstheme="minorBidi"/>
          <w:sz w:val="22"/>
          <w:szCs w:val="22"/>
          <w:lang w:eastAsia="zh-CN"/>
        </w:rPr>
      </w:pPr>
      <w:hyperlink w:anchor="_Toc472066935" w:history="1">
        <w:r w:rsidRPr="0094175E">
          <w:rPr>
            <w:rStyle w:val="Hyperlink"/>
          </w:rPr>
          <w:t>12</w:t>
        </w:r>
        <w:r>
          <w:rPr>
            <w:rFonts w:asciiTheme="minorHAnsi" w:eastAsiaTheme="minorEastAsia" w:hAnsiTheme="minorHAnsi" w:cstheme="minorBidi"/>
            <w:sz w:val="22"/>
            <w:szCs w:val="22"/>
            <w:lang w:eastAsia="zh-CN"/>
          </w:rPr>
          <w:tab/>
        </w:r>
        <w:r w:rsidRPr="0094175E">
          <w:rPr>
            <w:rStyle w:val="Hyperlink"/>
          </w:rPr>
          <w:t>Milestones and Schedule</w:t>
        </w:r>
        <w:r>
          <w:rPr>
            <w:webHidden/>
          </w:rPr>
          <w:tab/>
        </w:r>
        <w:r>
          <w:rPr>
            <w:webHidden/>
          </w:rPr>
          <w:fldChar w:fldCharType="begin"/>
        </w:r>
        <w:r>
          <w:rPr>
            <w:webHidden/>
          </w:rPr>
          <w:instrText xml:space="preserve"> PAGEREF _Toc472066935 \h </w:instrText>
        </w:r>
        <w:r>
          <w:rPr>
            <w:webHidden/>
          </w:rPr>
        </w:r>
        <w:r>
          <w:rPr>
            <w:webHidden/>
          </w:rPr>
          <w:fldChar w:fldCharType="separate"/>
        </w:r>
        <w:r>
          <w:rPr>
            <w:webHidden/>
          </w:rPr>
          <w:t>12-1</w:t>
        </w:r>
        <w:r>
          <w:rPr>
            <w:webHidden/>
          </w:rPr>
          <w:fldChar w:fldCharType="end"/>
        </w:r>
      </w:hyperlink>
    </w:p>
    <w:p w14:paraId="09FC3A54" w14:textId="3208A0EC"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6821"/>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6822"/>
      <w:bookmarkEnd w:id="11"/>
      <w:bookmarkEnd w:id="12"/>
      <w:bookmarkEnd w:id="13"/>
      <w:r w:rsidR="00C652D6" w:rsidRPr="00C652D6">
        <w:lastRenderedPageBreak/>
        <w:t>Purpose</w:t>
      </w:r>
      <w:r w:rsidR="00A21081">
        <w:t xml:space="preserve"> and Scope</w:t>
      </w:r>
      <w:bookmarkEnd w:id="14"/>
    </w:p>
    <w:p w14:paraId="07327E72" w14:textId="3EF04B3B" w:rsidR="00A21081" w:rsidRDefault="00C652D6" w:rsidP="00A21081">
      <w:pPr>
        <w:pStyle w:val="BodyText"/>
        <w:rPr>
          <w:szCs w:val="20"/>
        </w:rPr>
      </w:pPr>
      <w:r w:rsidRPr="00956928">
        <w:t>The purpose of this document is to provide the Plan for Software Aspects of Certification</w:t>
      </w:r>
      <w:r w:rsidR="00357C10">
        <w:t xml:space="preserve"> (PSAC)</w:t>
      </w:r>
      <w:r w:rsidRPr="00956928">
        <w:t xml:space="preserve"> for the</w:t>
      </w:r>
      <w:r w:rsidR="00A21081">
        <w:t xml:space="preserve"> project</w:t>
      </w:r>
      <w:r w:rsidRPr="00956928">
        <w:t xml:space="preserve">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956928">
        <w:t>. This document provides the planning data defined in DO-178</w:t>
      </w:r>
      <w:r w:rsidR="007F1CE5">
        <w:t>C</w:t>
      </w:r>
      <w:r w:rsidR="009A2580">
        <w:t xml:space="preserve">, Section 11.1. </w:t>
      </w:r>
      <w:r w:rsidR="00A21081">
        <w:rPr>
          <w:szCs w:val="20"/>
        </w:rPr>
        <w:t>T</w:t>
      </w:r>
      <w:r w:rsidR="00A21081" w:rsidRPr="0048363E">
        <w:rPr>
          <w:szCs w:val="20"/>
        </w:rPr>
        <w:t xml:space="preserve">he </w:t>
      </w:r>
      <w:r w:rsidR="00043322">
        <w:rPr>
          <w:szCs w:val="20"/>
        </w:rPr>
        <w:t xml:space="preserve">certification authority uses the </w:t>
      </w:r>
      <w:r w:rsidR="00A21081" w:rsidRPr="0048363E">
        <w:rPr>
          <w:szCs w:val="20"/>
        </w:rPr>
        <w:t>PSAC</w:t>
      </w:r>
      <w:r w:rsidR="00A21081">
        <w:rPr>
          <w:szCs w:val="20"/>
        </w:rPr>
        <w:t xml:space="preserve"> </w:t>
      </w:r>
      <w:r w:rsidR="00A21081" w:rsidRPr="0048363E">
        <w:rPr>
          <w:szCs w:val="20"/>
        </w:rPr>
        <w:t xml:space="preserve">for a project </w:t>
      </w:r>
      <w:r w:rsidR="00E86287">
        <w:rPr>
          <w:szCs w:val="20"/>
        </w:rPr>
        <w:t>a</w:t>
      </w:r>
      <w:r w:rsidR="00A21081" w:rsidRPr="0048363E">
        <w:rPr>
          <w:szCs w:val="20"/>
        </w:rPr>
        <w:t>s the primary</w:t>
      </w:r>
      <w:r w:rsidR="00A21081">
        <w:rPr>
          <w:szCs w:val="20"/>
        </w:rPr>
        <w:t xml:space="preserve"> </w:t>
      </w:r>
      <w:r w:rsidR="00A21081" w:rsidRPr="0048363E">
        <w:rPr>
          <w:szCs w:val="20"/>
        </w:rPr>
        <w:t xml:space="preserve">means </w:t>
      </w:r>
      <w:r w:rsidR="00A21081">
        <w:rPr>
          <w:szCs w:val="20"/>
        </w:rPr>
        <w:t xml:space="preserve">to </w:t>
      </w:r>
      <w:r w:rsidR="00A21081" w:rsidRPr="0048363E">
        <w:rPr>
          <w:szCs w:val="20"/>
        </w:rPr>
        <w:t>determ</w:t>
      </w:r>
      <w:r w:rsidR="00A21081">
        <w:rPr>
          <w:szCs w:val="20"/>
        </w:rPr>
        <w:t>ine</w:t>
      </w:r>
      <w:r w:rsidR="00A21081" w:rsidRPr="0048363E">
        <w:rPr>
          <w:szCs w:val="20"/>
        </w:rPr>
        <w:t xml:space="preserve"> whether an applicant is proposing a software life cycl</w:t>
      </w:r>
      <w:r w:rsidR="00A21081">
        <w:rPr>
          <w:szCs w:val="20"/>
        </w:rPr>
        <w:t xml:space="preserve">e that is commensurate with the </w:t>
      </w:r>
      <w:r w:rsidR="00A21081" w:rsidRPr="0048363E">
        <w:rPr>
          <w:szCs w:val="20"/>
        </w:rPr>
        <w:t>rigor required for the level of software being developed.</w:t>
      </w:r>
    </w:p>
    <w:p w14:paraId="19246010" w14:textId="06F46F83" w:rsidR="003D6EEF" w:rsidRPr="004A31AD" w:rsidRDefault="00A21081">
      <w:pPr>
        <w:autoSpaceDE w:val="0"/>
        <w:autoSpaceDN w:val="0"/>
        <w:adjustRightInd w:val="0"/>
        <w:ind w:left="562"/>
        <w:rPr>
          <w:rStyle w:val="BodyTextChar"/>
        </w:rPr>
      </w:pPr>
      <w:r w:rsidRPr="004A31AD">
        <w:rPr>
          <w:rStyle w:val="BodyTextChar"/>
          <w:szCs w:val="20"/>
        </w:rPr>
        <w:t>Therefore</w:t>
      </w:r>
      <w:r w:rsidR="00357C10" w:rsidRPr="004A31AD">
        <w:rPr>
          <w:rStyle w:val="BodyTextChar"/>
          <w:szCs w:val="20"/>
        </w:rPr>
        <w:t>,</w:t>
      </w:r>
      <w:r w:rsidRPr="004A31AD">
        <w:rPr>
          <w:rStyle w:val="BodyTextChar"/>
          <w:szCs w:val="20"/>
        </w:rPr>
        <w:t xml:space="preserve"> this document contains an overview of the project </w:t>
      </w:r>
      <w:r w:rsidR="003F1398" w:rsidRPr="004A31AD">
        <w:rPr>
          <w:rStyle w:val="BodyTextChar"/>
          <w:i/>
          <w:color w:val="365F91" w:themeColor="accent1" w:themeShade="BF"/>
          <w:sz w:val="20"/>
          <w:szCs w:val="20"/>
        </w:rPr>
        <w:t>&lt;Project&gt;</w:t>
      </w:r>
      <w:r w:rsidR="00357C10" w:rsidRPr="004A31AD">
        <w:rPr>
          <w:rStyle w:val="BodyTextChar"/>
          <w:szCs w:val="20"/>
        </w:rPr>
        <w:t>,</w:t>
      </w:r>
      <w:r w:rsidRPr="004A31AD">
        <w:rPr>
          <w:rStyle w:val="BodyTextChar"/>
          <w:szCs w:val="20"/>
        </w:rPr>
        <w:t xml:space="preserve"> including</w:t>
      </w:r>
      <w:r w:rsidRPr="0048363E">
        <w:rPr>
          <w:sz w:val="20"/>
        </w:rPr>
        <w:t>:</w:t>
      </w:r>
    </w:p>
    <w:p w14:paraId="4F673D7E" w14:textId="06F531E6" w:rsidR="00A21081" w:rsidRPr="00520FF6" w:rsidRDefault="00357C10" w:rsidP="004A31AD">
      <w:pPr>
        <w:pStyle w:val="BulletList1"/>
        <w:numPr>
          <w:ilvl w:val="0"/>
          <w:numId w:val="17"/>
        </w:numPr>
        <w:spacing w:after="0"/>
        <w:ind w:left="778" w:hanging="216"/>
      </w:pPr>
      <w:r w:rsidRPr="004A31AD">
        <w:rPr>
          <w:i w:val="0"/>
        </w:rPr>
        <w:t>O</w:t>
      </w:r>
      <w:r w:rsidR="00A21081" w:rsidRPr="004A31AD">
        <w:rPr>
          <w:i w:val="0"/>
        </w:rPr>
        <w:t>verview of system and its software</w:t>
      </w:r>
      <w:r w:rsidR="009271AF" w:rsidRPr="004A31AD">
        <w:rPr>
          <w:i w:val="0"/>
        </w:rPr>
        <w:t>.</w:t>
      </w:r>
    </w:p>
    <w:p w14:paraId="46AEE92F" w14:textId="2872573C" w:rsidR="00A21081" w:rsidRPr="00520FF6" w:rsidRDefault="00357C10" w:rsidP="004A31AD">
      <w:pPr>
        <w:pStyle w:val="BulletList1"/>
        <w:numPr>
          <w:ilvl w:val="0"/>
          <w:numId w:val="17"/>
        </w:numPr>
        <w:spacing w:after="0"/>
        <w:ind w:left="778" w:hanging="216"/>
      </w:pPr>
      <w:r w:rsidRPr="004A31AD">
        <w:rPr>
          <w:i w:val="0"/>
        </w:rPr>
        <w:t>S</w:t>
      </w:r>
      <w:r w:rsidR="00A21081" w:rsidRPr="004A31AD">
        <w:rPr>
          <w:i w:val="0"/>
        </w:rPr>
        <w:t>tatement of certification considerations</w:t>
      </w:r>
      <w:r w:rsidR="009271AF" w:rsidRPr="004A31AD">
        <w:rPr>
          <w:i w:val="0"/>
        </w:rPr>
        <w:t>.</w:t>
      </w:r>
    </w:p>
    <w:p w14:paraId="3F3484D2" w14:textId="42310938" w:rsidR="00A21081" w:rsidRPr="00520FF6" w:rsidRDefault="00357C10" w:rsidP="004A31AD">
      <w:pPr>
        <w:pStyle w:val="BulletList1"/>
        <w:numPr>
          <w:ilvl w:val="0"/>
          <w:numId w:val="17"/>
        </w:numPr>
        <w:spacing w:after="0"/>
        <w:ind w:left="778" w:hanging="216"/>
      </w:pPr>
      <w:r w:rsidRPr="004A31AD">
        <w:rPr>
          <w:i w:val="0"/>
        </w:rPr>
        <w:t>D</w:t>
      </w:r>
      <w:r w:rsidR="00A21081" w:rsidRPr="004A31AD">
        <w:rPr>
          <w:i w:val="0"/>
        </w:rPr>
        <w:t>iscussion of the software development plan, including the software life cycle processes and corresponding data</w:t>
      </w:r>
      <w:r w:rsidR="009271AF" w:rsidRPr="004A31AD">
        <w:rPr>
          <w:i w:val="0"/>
        </w:rPr>
        <w:t>.</w:t>
      </w:r>
    </w:p>
    <w:p w14:paraId="5CD83079" w14:textId="27782886" w:rsidR="00A21081" w:rsidRPr="00520FF6" w:rsidRDefault="00357C10" w:rsidP="004A31AD">
      <w:pPr>
        <w:pStyle w:val="BulletList1"/>
        <w:numPr>
          <w:ilvl w:val="0"/>
          <w:numId w:val="17"/>
        </w:numPr>
        <w:spacing w:after="0"/>
        <w:ind w:left="778" w:hanging="216"/>
      </w:pPr>
      <w:r w:rsidRPr="004A31AD">
        <w:rPr>
          <w:i w:val="0"/>
        </w:rPr>
        <w:t>P</w:t>
      </w:r>
      <w:r w:rsidR="00A21081" w:rsidRPr="004A31AD">
        <w:rPr>
          <w:i w:val="0"/>
        </w:rPr>
        <w:t>roject milestones and schedule</w:t>
      </w:r>
      <w:r w:rsidR="009271AF" w:rsidRPr="004A31AD">
        <w:rPr>
          <w:i w:val="0"/>
        </w:rPr>
        <w:t>.</w:t>
      </w:r>
    </w:p>
    <w:p w14:paraId="77EE3CF5" w14:textId="77777777" w:rsidR="005B30EF" w:rsidRPr="005B30EF" w:rsidRDefault="005B30EF" w:rsidP="005B30EF">
      <w:pPr>
        <w:autoSpaceDE w:val="0"/>
        <w:autoSpaceDN w:val="0"/>
        <w:adjustRightInd w:val="0"/>
        <w:rPr>
          <w:sz w:val="20"/>
        </w:rPr>
      </w:pPr>
    </w:p>
    <w:p w14:paraId="6CC87708" w14:textId="25258141" w:rsidR="00A21081" w:rsidRDefault="00A21081" w:rsidP="00A21081">
      <w:pPr>
        <w:pStyle w:val="BodyText"/>
        <w:rPr>
          <w:lang w:val="en-GB"/>
        </w:rPr>
      </w:pPr>
      <w:r w:rsidRPr="003B2303">
        <w:rPr>
          <w:lang w:val="en-GB"/>
        </w:rPr>
        <w:t>The purpose of th</w:t>
      </w:r>
      <w:r w:rsidR="00357C10">
        <w:rPr>
          <w:lang w:val="en-GB"/>
        </w:rPr>
        <w:t xml:space="preserve">e PSAC </w:t>
      </w:r>
      <w:r w:rsidRPr="003B2303">
        <w:rPr>
          <w:lang w:val="en-GB"/>
        </w:rPr>
        <w:t xml:space="preserve">is to describe the software life cycle for the </w:t>
      </w:r>
      <w:r>
        <w:rPr>
          <w:lang w:val="en-GB"/>
        </w:rPr>
        <w:t xml:space="preserve">project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3B2303">
        <w:rPr>
          <w:lang w:val="en-GB"/>
        </w:rPr>
        <w:t xml:space="preserve">, </w:t>
      </w:r>
      <w:r>
        <w:rPr>
          <w:lang w:val="en-GB"/>
        </w:rPr>
        <w:t>its</w:t>
      </w:r>
      <w:r w:rsidRPr="003B2303">
        <w:rPr>
          <w:lang w:val="en-GB"/>
        </w:rPr>
        <w:t xml:space="preserve"> development process</w:t>
      </w:r>
      <w:r w:rsidR="00357C10">
        <w:rPr>
          <w:lang w:val="en-GB"/>
        </w:rPr>
        <w:t>,</w:t>
      </w:r>
      <w:r w:rsidRPr="003B2303">
        <w:rPr>
          <w:lang w:val="en-GB"/>
        </w:rPr>
        <w:t xml:space="preserve"> and all integral processes. </w:t>
      </w:r>
    </w:p>
    <w:p w14:paraId="618B6F61" w14:textId="060E6CE5"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11.1 and [DO-331] </w:t>
      </w:r>
      <w:r w:rsidR="00CC1CAF">
        <w:t>Section</w:t>
      </w:r>
      <w:r>
        <w:t xml:space="preserve"> MB.11.1</w:t>
      </w:r>
      <w:r w:rsidR="00357C10">
        <w:t>,</w:t>
      </w:r>
      <w:r>
        <w:t xml:space="preserve"> respectively. It summarizes or references the software development, verification, configuration management, and quality assurance activities for the project </w:t>
      </w:r>
      <w:r w:rsidRPr="00A33B21">
        <w:rPr>
          <w:color w:val="1F497D" w:themeColor="text2"/>
          <w:szCs w:val="20"/>
        </w:rPr>
        <w:t>&lt;</w:t>
      </w:r>
      <w:r>
        <w:rPr>
          <w:i/>
          <w:iCs/>
          <w:color w:val="1F497D" w:themeColor="text2"/>
          <w:szCs w:val="20"/>
        </w:rPr>
        <w:t>Project</w:t>
      </w:r>
      <w:r w:rsidRPr="00A33B21">
        <w:rPr>
          <w:color w:val="1F497D" w:themeColor="text2"/>
          <w:szCs w:val="20"/>
        </w:rPr>
        <w:t>&gt;</w:t>
      </w:r>
      <w:r>
        <w:t>.</w:t>
      </w:r>
    </w:p>
    <w:p w14:paraId="466BEA92" w14:textId="3EFADE2B" w:rsidR="0001720A" w:rsidRDefault="0001720A" w:rsidP="00A21081">
      <w:pPr>
        <w:pStyle w:val="BodyText"/>
      </w:pPr>
      <w:r>
        <w:t xml:space="preserve">You can use this PSAC template as a </w:t>
      </w:r>
      <w:r w:rsidR="007D0947">
        <w:t xml:space="preserve">resource when creating a PSAC. If you are updating an existing PSAC to support Model-Based Design (MBD), you can use this template as a </w:t>
      </w:r>
      <w:r>
        <w:t>reference document.</w:t>
      </w:r>
      <w:r w:rsidR="004418FD">
        <w:t xml:space="preserve"> Although representative of PSACs used in the industry, this PSAC template has not been revi</w:t>
      </w:r>
      <w:r w:rsidR="00B3109C">
        <w:t xml:space="preserve">ewed, approved, or accepted by </w:t>
      </w:r>
      <w:r w:rsidR="004418FD">
        <w:t>any certification authority.  It is the user’s responsibility to gain approval and acceptance of their PSAC by the appropriate certification authority.</w:t>
      </w:r>
    </w:p>
    <w:p w14:paraId="3D3CD7A5" w14:textId="77777777" w:rsidR="00A21081" w:rsidRPr="004A46A6" w:rsidRDefault="00A21081" w:rsidP="00A21081">
      <w:pPr>
        <w:pStyle w:val="BodyText"/>
        <w:pBdr>
          <w:top w:val="single" w:sz="4" w:space="1" w:color="auto"/>
          <w:bottom w:val="single" w:sz="4" w:space="1" w:color="auto"/>
        </w:pBdr>
      </w:pPr>
      <w:r>
        <w:rPr>
          <w:b/>
        </w:rPr>
        <w:t>Note</w:t>
      </w:r>
      <w:r>
        <w:t xml:space="preserve"> This document </w:t>
      </w:r>
      <w:r>
        <w:rPr>
          <w:color w:val="000000"/>
          <w:szCs w:val="20"/>
        </w:rPr>
        <w:t xml:space="preserve">does not include the systems or hardware aspects of certification for </w:t>
      </w:r>
      <w:r>
        <w:t xml:space="preserve">the project </w:t>
      </w:r>
      <w:r w:rsidRPr="00A33B21">
        <w:rPr>
          <w:color w:val="1F497D" w:themeColor="text2"/>
          <w:szCs w:val="20"/>
        </w:rPr>
        <w:t>&lt;</w:t>
      </w:r>
      <w:r>
        <w:rPr>
          <w:i/>
          <w:iCs/>
          <w:color w:val="1F497D" w:themeColor="text2"/>
          <w:szCs w:val="20"/>
        </w:rPr>
        <w:t>Project</w:t>
      </w:r>
      <w:r w:rsidRPr="00A33B21">
        <w:rPr>
          <w:color w:val="1F497D" w:themeColor="text2"/>
          <w:szCs w:val="20"/>
        </w:rPr>
        <w:t>&gt;</w:t>
      </w:r>
      <w:r>
        <w:t>.</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6823"/>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6824"/>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6825"/>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72883EC7" w:rsidR="00BF13E5" w:rsidRPr="00662293" w:rsidRDefault="00BF13E5" w:rsidP="00B70C6C">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r>
              <w:rPr>
                <w:rFonts w:cs="Times New Roman"/>
                <w:color w:val="1F497D" w:themeColor="text2"/>
                <w:sz w:val="20"/>
                <w:szCs w:val="20"/>
              </w:rPr>
              <w:t xml:space="preserve"> This document.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7B0441C9" w:rsidR="00BF13E5" w:rsidRPr="00662293" w:rsidRDefault="00BF13E5" w:rsidP="00CA3AE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1EE8F074"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89187B">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19ECE59C" w:rsidR="00BF13E5" w:rsidRPr="00662293" w:rsidRDefault="00CA3AE3"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3BA0606C"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89187B">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6D629BEA" w:rsidR="00BF13E5" w:rsidRPr="00662293" w:rsidRDefault="00CA3AE3"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0806A3F9" w:rsidR="00BF13E5" w:rsidRPr="00662293" w:rsidRDefault="0089187B"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71DC9EEF" w:rsidR="005B30EF" w:rsidRPr="00662293" w:rsidRDefault="00CA3AE3"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0F8F0FF6"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89187B">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6826"/>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0F1BC0E1" w:rsidR="009D6AB2" w:rsidRPr="00AF3F9D" w:rsidRDefault="00A57E28" w:rsidP="00AF3F9D">
      <w:pPr>
        <w:pStyle w:val="Heading1"/>
      </w:pPr>
      <w:bookmarkStart w:id="27" w:name="_Toc472066827"/>
      <w:bookmarkEnd w:id="21"/>
      <w:bookmarkEnd w:id="22"/>
      <w:bookmarkEnd w:id="23"/>
      <w:bookmarkEnd w:id="24"/>
      <w:bookmarkEnd w:id="25"/>
      <w:bookmarkEnd w:id="26"/>
      <w:r w:rsidRPr="00AF3F9D">
        <w:lastRenderedPageBreak/>
        <w:t>System Overview</w:t>
      </w:r>
      <w:bookmarkEnd w:id="27"/>
    </w:p>
    <w:p w14:paraId="09FC3A6E" w14:textId="791E45FC" w:rsidR="00A57E28" w:rsidRDefault="00A57E28">
      <w:pPr>
        <w:rPr>
          <w:sz w:val="20"/>
        </w:rPr>
      </w:pPr>
      <w:r>
        <w:br w:type="page"/>
      </w:r>
    </w:p>
    <w:p w14:paraId="196FCCBC" w14:textId="2723D3CC" w:rsidR="009D6AB2" w:rsidRPr="006D6BFD" w:rsidRDefault="00A57E28" w:rsidP="006D6BFD">
      <w:pPr>
        <w:pStyle w:val="Heading2"/>
      </w:pPr>
      <w:bookmarkStart w:id="28" w:name="_Toc472066828"/>
      <w:r w:rsidRPr="00956928">
        <w:lastRenderedPageBreak/>
        <w:t>System Description</w:t>
      </w:r>
      <w:bookmarkEnd w:id="28"/>
    </w:p>
    <w:p w14:paraId="710E0942" w14:textId="1449EBD6" w:rsidR="00A57E28" w:rsidRDefault="00A57E28">
      <w:pPr>
        <w:pStyle w:val="ApplicantText"/>
      </w:pPr>
      <w:r w:rsidRPr="00956928">
        <w:t>&lt;Insert your system description here</w:t>
      </w:r>
      <w:r w:rsidR="003A649D">
        <w:t>.</w:t>
      </w:r>
      <w:r w:rsidRPr="00956928">
        <w:t>&gt;</w:t>
      </w:r>
    </w:p>
    <w:p w14:paraId="0F656382" w14:textId="77777777" w:rsidR="006D6BFD" w:rsidRPr="006D6BFD" w:rsidRDefault="006D6BFD" w:rsidP="006D6BFD">
      <w:pPr>
        <w:pStyle w:val="BodyText"/>
      </w:pPr>
    </w:p>
    <w:p w14:paraId="77DA4B21" w14:textId="0C81268E" w:rsidR="00A57E28" w:rsidRDefault="00A57E28">
      <w:pPr>
        <w:rPr>
          <w:sz w:val="20"/>
        </w:rPr>
      </w:pPr>
      <w:r>
        <w:br w:type="page"/>
      </w:r>
    </w:p>
    <w:p w14:paraId="254F4EDD" w14:textId="1380A65D" w:rsidR="00A57E28" w:rsidRPr="006D6BFD" w:rsidRDefault="00A57E28" w:rsidP="006D6BFD">
      <w:pPr>
        <w:pStyle w:val="Heading2"/>
      </w:pPr>
      <w:bookmarkStart w:id="29" w:name="_Toc472066829"/>
      <w:r w:rsidRPr="00956928">
        <w:lastRenderedPageBreak/>
        <w:t>System Architecture</w:t>
      </w:r>
      <w:bookmarkEnd w:id="29"/>
    </w:p>
    <w:p w14:paraId="42861553" w14:textId="72E91A66" w:rsidR="00A57E28" w:rsidRDefault="00A57E28">
      <w:pPr>
        <w:pStyle w:val="ApplicantText"/>
      </w:pPr>
      <w:r w:rsidRPr="00956928">
        <w:t>&lt;Insert your system architecture here, including any</w:t>
      </w:r>
      <w:r w:rsidRPr="00A57E28">
        <w:t xml:space="preserve"> block diagrams</w:t>
      </w:r>
      <w:r w:rsidR="003A649D">
        <w:t>.</w:t>
      </w:r>
      <w:r w:rsidRPr="00A57E28">
        <w:t>&gt;</w:t>
      </w:r>
    </w:p>
    <w:p w14:paraId="58C8189F" w14:textId="77777777" w:rsidR="006D6BFD" w:rsidRPr="006D6BFD" w:rsidRDefault="006D6BFD" w:rsidP="006D6BFD">
      <w:pPr>
        <w:pStyle w:val="BodyText"/>
      </w:pPr>
    </w:p>
    <w:p w14:paraId="06187CBF" w14:textId="747666A7" w:rsidR="00A57E28" w:rsidRDefault="00A57E28">
      <w:pPr>
        <w:rPr>
          <w:sz w:val="20"/>
        </w:rPr>
      </w:pPr>
      <w:r>
        <w:br w:type="page"/>
      </w:r>
    </w:p>
    <w:p w14:paraId="317618C6" w14:textId="09543827" w:rsidR="00A57E28" w:rsidRPr="006D6BFD" w:rsidRDefault="00A57E28" w:rsidP="006D6BFD">
      <w:pPr>
        <w:pStyle w:val="Heading2"/>
      </w:pPr>
      <w:bookmarkStart w:id="30" w:name="_Toc472066830"/>
      <w:r w:rsidRPr="006D6BFD">
        <w:lastRenderedPageBreak/>
        <w:t>System Functions</w:t>
      </w:r>
      <w:bookmarkEnd w:id="30"/>
    </w:p>
    <w:p w14:paraId="2CECDDA8" w14:textId="73A6BAF4" w:rsidR="00A57E28" w:rsidRDefault="00A57E28">
      <w:pPr>
        <w:pStyle w:val="ApplicantText"/>
      </w:pPr>
      <w:r w:rsidRPr="00956928">
        <w:t>&lt;Insert a list of your system functions here</w:t>
      </w:r>
      <w:r w:rsidR="003A649D">
        <w:t>.</w:t>
      </w:r>
      <w:r w:rsidRPr="00956928">
        <w:t>&gt;</w:t>
      </w:r>
    </w:p>
    <w:p w14:paraId="5F72F905" w14:textId="77777777" w:rsidR="006D6BFD" w:rsidRPr="006D6BFD" w:rsidRDefault="006D6BFD" w:rsidP="006D6BFD">
      <w:pPr>
        <w:pStyle w:val="BodyText"/>
      </w:pPr>
    </w:p>
    <w:p w14:paraId="0F4C3607" w14:textId="79C15313" w:rsidR="00A57E28" w:rsidRDefault="00A57E28">
      <w:pPr>
        <w:rPr>
          <w:sz w:val="20"/>
        </w:rPr>
      </w:pPr>
      <w:r>
        <w:br w:type="page"/>
      </w:r>
    </w:p>
    <w:p w14:paraId="16003AF8" w14:textId="69C5FA57" w:rsidR="00A57E28" w:rsidRPr="006D6BFD" w:rsidRDefault="00A57E28" w:rsidP="006D6BFD">
      <w:pPr>
        <w:pStyle w:val="Heading3"/>
      </w:pPr>
      <w:bookmarkStart w:id="31" w:name="_Toc472066831"/>
      <w:r w:rsidRPr="00956928">
        <w:lastRenderedPageBreak/>
        <w:t>Function All</w:t>
      </w:r>
      <w:r w:rsidRPr="006D6BFD">
        <w:t>ocation to Hardware</w:t>
      </w:r>
      <w:bookmarkEnd w:id="31"/>
    </w:p>
    <w:p w14:paraId="21E2F3C5" w14:textId="05A57B7F" w:rsidR="00A57E28" w:rsidRDefault="00A57E28">
      <w:pPr>
        <w:pStyle w:val="ApplicantText"/>
      </w:pPr>
      <w:r w:rsidRPr="00A57E28">
        <w:t xml:space="preserve">&lt;List the functions here from </w:t>
      </w:r>
      <w:r w:rsidR="00CC1CAF">
        <w:t>Section</w:t>
      </w:r>
      <w:r w:rsidRPr="00A57E28">
        <w:t xml:space="preserve"> 2.3 that are </w:t>
      </w:r>
      <w:r w:rsidRPr="00956928">
        <w:t>all</w:t>
      </w:r>
      <w:r w:rsidRPr="00A57E28">
        <w:t>ocated to hardware</w:t>
      </w:r>
      <w:r w:rsidR="003A649D">
        <w:t>.</w:t>
      </w:r>
      <w:r w:rsidRPr="00A57E28">
        <w:t>&gt;</w:t>
      </w:r>
    </w:p>
    <w:p w14:paraId="2DBA4EEF" w14:textId="77777777" w:rsidR="006D6BFD" w:rsidRPr="006D6BFD" w:rsidRDefault="006D6BFD" w:rsidP="006D6BFD">
      <w:pPr>
        <w:pStyle w:val="BodyText"/>
      </w:pPr>
    </w:p>
    <w:p w14:paraId="1AAE7E79" w14:textId="69CB7896" w:rsidR="00A57E28" w:rsidRPr="006D6BFD" w:rsidRDefault="00A57E28" w:rsidP="006D6BFD">
      <w:pPr>
        <w:pStyle w:val="Heading3"/>
      </w:pPr>
      <w:bookmarkStart w:id="32" w:name="_Toc472066832"/>
      <w:r w:rsidRPr="00956928">
        <w:t>Function All</w:t>
      </w:r>
      <w:r w:rsidRPr="006D6BFD">
        <w:t>ocation to Software</w:t>
      </w:r>
      <w:bookmarkEnd w:id="32"/>
    </w:p>
    <w:p w14:paraId="33369A63" w14:textId="387F721B" w:rsidR="00A57E28" w:rsidRDefault="00A57E28">
      <w:pPr>
        <w:pStyle w:val="ApplicantText"/>
      </w:pPr>
      <w:r w:rsidRPr="00A57E28">
        <w:t xml:space="preserve">&lt;List the functions here from </w:t>
      </w:r>
      <w:r w:rsidR="00CC1CAF">
        <w:t>Section</w:t>
      </w:r>
      <w:r w:rsidRPr="00A57E28">
        <w:t xml:space="preserve"> 2.3 that are </w:t>
      </w:r>
      <w:r w:rsidRPr="00956928">
        <w:t>all</w:t>
      </w:r>
      <w:r w:rsidRPr="00A57E28">
        <w:t>ocated to software</w:t>
      </w:r>
      <w:r w:rsidR="003A649D">
        <w:t>.</w:t>
      </w:r>
      <w:r w:rsidRPr="00A57E28">
        <w:t>&gt;</w:t>
      </w:r>
    </w:p>
    <w:p w14:paraId="7BEF7DCE" w14:textId="77777777" w:rsidR="006D6BFD" w:rsidRPr="006D6BFD" w:rsidRDefault="006D6BFD" w:rsidP="006D6BFD">
      <w:pPr>
        <w:pStyle w:val="BodyText"/>
      </w:pPr>
    </w:p>
    <w:p w14:paraId="787F834A" w14:textId="4EDCB02F" w:rsidR="00A57E28" w:rsidRDefault="00A57E28">
      <w:pPr>
        <w:rPr>
          <w:sz w:val="20"/>
        </w:rPr>
      </w:pPr>
      <w:r>
        <w:br w:type="page"/>
      </w:r>
    </w:p>
    <w:p w14:paraId="5C923443" w14:textId="012B4CF3" w:rsidR="00A57E28" w:rsidRPr="006D6BFD" w:rsidRDefault="00A57E28" w:rsidP="006D6BFD">
      <w:pPr>
        <w:pStyle w:val="Heading2"/>
      </w:pPr>
      <w:bookmarkStart w:id="33" w:name="_Toc472066833"/>
      <w:r w:rsidRPr="006D6BFD">
        <w:lastRenderedPageBreak/>
        <w:t>Processor</w:t>
      </w:r>
      <w:r w:rsidR="00071325">
        <w:t xml:space="preserve"> </w:t>
      </w:r>
      <w:r w:rsidRPr="006D6BFD">
        <w:t>Used</w:t>
      </w:r>
      <w:bookmarkEnd w:id="33"/>
    </w:p>
    <w:p w14:paraId="776CBF8E" w14:textId="625CEE57" w:rsidR="00A57E28" w:rsidRDefault="00A57E28" w:rsidP="00C652D6">
      <w:pPr>
        <w:pStyle w:val="BodyText"/>
      </w:pPr>
      <w:r w:rsidRPr="00956928">
        <w:t xml:space="preserve">The microprocessor used in </w:t>
      </w:r>
      <w:r w:rsidR="00281C76">
        <w:t>&lt;</w:t>
      </w:r>
      <w:r w:rsidRPr="007370FB">
        <w:rPr>
          <w:i/>
        </w:rPr>
        <w:t>Project</w:t>
      </w:r>
      <w:r w:rsidR="00281C76">
        <w:t>&gt;</w:t>
      </w:r>
      <w:r w:rsidRPr="00956928">
        <w:t xml:space="preserve"> is </w:t>
      </w:r>
      <w:r w:rsidR="00A21081">
        <w:t>&lt;</w:t>
      </w:r>
      <w:r w:rsidRPr="00956928">
        <w:t>CPU</w:t>
      </w:r>
      <w:r w:rsidR="00A21081">
        <w:t xml:space="preserve"> Type&gt;</w:t>
      </w:r>
      <w:r w:rsidRPr="00956928">
        <w:t xml:space="preserve">, version </w:t>
      </w:r>
      <w:r w:rsidR="00A21081">
        <w:t>&lt;</w:t>
      </w:r>
      <w:r w:rsidRPr="00956928">
        <w:t>CPUVer</w:t>
      </w:r>
      <w:r w:rsidR="00A21081">
        <w:t>&gt;</w:t>
      </w:r>
      <w:r w:rsidRPr="00956928">
        <w:t>.</w:t>
      </w:r>
    </w:p>
    <w:p w14:paraId="015A2FFC" w14:textId="77777777" w:rsidR="006D6BFD" w:rsidRDefault="006D6BFD" w:rsidP="00C652D6">
      <w:pPr>
        <w:pStyle w:val="BodyText"/>
      </w:pPr>
    </w:p>
    <w:p w14:paraId="0DBFEEF6" w14:textId="173F019A" w:rsidR="00A57E28" w:rsidRDefault="00A57E28">
      <w:pPr>
        <w:rPr>
          <w:sz w:val="20"/>
        </w:rPr>
      </w:pPr>
      <w:r>
        <w:br w:type="page"/>
      </w:r>
    </w:p>
    <w:p w14:paraId="025CFEAE" w14:textId="7533A4C5" w:rsidR="00A57E28" w:rsidRPr="006D6BFD" w:rsidRDefault="00A57E28" w:rsidP="006D6BFD">
      <w:pPr>
        <w:pStyle w:val="Heading2"/>
      </w:pPr>
      <w:bookmarkStart w:id="34" w:name="_Toc472066834"/>
      <w:r w:rsidRPr="00956928">
        <w:lastRenderedPageBreak/>
        <w:t>Hardware</w:t>
      </w:r>
      <w:r w:rsidR="00446B6E">
        <w:t xml:space="preserve"> and </w:t>
      </w:r>
      <w:r w:rsidRPr="00956928">
        <w:t>Software Interfaces</w:t>
      </w:r>
      <w:bookmarkEnd w:id="34"/>
    </w:p>
    <w:p w14:paraId="21FD99EE" w14:textId="68BEFA90" w:rsidR="00A57E28" w:rsidRDefault="00A57E28">
      <w:pPr>
        <w:pStyle w:val="ApplicantText"/>
      </w:pPr>
      <w:r w:rsidRPr="00956928">
        <w:t>&lt;Describe your hardware/software interfaces here</w:t>
      </w:r>
      <w:r w:rsidR="00831A2A">
        <w:t>.</w:t>
      </w:r>
      <w:r w:rsidRPr="00956928">
        <w:t>&gt;</w:t>
      </w:r>
    </w:p>
    <w:p w14:paraId="222BB20C" w14:textId="77777777" w:rsidR="006D6BFD" w:rsidRPr="006D6BFD" w:rsidRDefault="006D6BFD" w:rsidP="006D6BFD">
      <w:pPr>
        <w:pStyle w:val="BodyText"/>
      </w:pPr>
    </w:p>
    <w:p w14:paraId="4A45701F" w14:textId="64EB2FA0" w:rsidR="00A57E28" w:rsidRDefault="00A57E28">
      <w:pPr>
        <w:rPr>
          <w:sz w:val="20"/>
        </w:rPr>
      </w:pPr>
      <w:r>
        <w:br w:type="page"/>
      </w:r>
    </w:p>
    <w:p w14:paraId="2855A59C" w14:textId="2A3BF98A" w:rsidR="00A57E28" w:rsidRPr="006D6BFD" w:rsidRDefault="00A57E28" w:rsidP="006D6BFD">
      <w:pPr>
        <w:pStyle w:val="Heading2"/>
      </w:pPr>
      <w:bookmarkStart w:id="35" w:name="_Toc472066835"/>
      <w:r w:rsidRPr="00956928">
        <w:lastRenderedPageBreak/>
        <w:t>Safe</w:t>
      </w:r>
      <w:r w:rsidRPr="006D6BFD">
        <w:t>ty Features</w:t>
      </w:r>
      <w:bookmarkEnd w:id="35"/>
    </w:p>
    <w:p w14:paraId="19071628" w14:textId="019F494C" w:rsidR="00A57E28" w:rsidRDefault="00A57E28">
      <w:pPr>
        <w:pStyle w:val="ApplicantText"/>
      </w:pPr>
      <w:r w:rsidRPr="00A57E28">
        <w:t xml:space="preserve">&lt;Describe your system </w:t>
      </w:r>
      <w:r w:rsidRPr="00956928">
        <w:t>safe</w:t>
      </w:r>
      <w:r w:rsidRPr="00A57E28">
        <w:t>ty features here</w:t>
      </w:r>
      <w:r w:rsidR="00831A2A">
        <w:t>.</w:t>
      </w:r>
      <w:r w:rsidRPr="00A57E28">
        <w:t>&gt;</w:t>
      </w:r>
    </w:p>
    <w:p w14:paraId="3FE9B614" w14:textId="77777777" w:rsidR="00A57E28" w:rsidRDefault="00A57E28" w:rsidP="00C652D6">
      <w:pPr>
        <w:pStyle w:val="BodyText"/>
      </w:pPr>
    </w:p>
    <w:p w14:paraId="3EB2B16A" w14:textId="6E7FE59A" w:rsidR="00AE0902" w:rsidRPr="00D77365" w:rsidRDefault="00AE0902"/>
    <w:p w14:paraId="0029A400" w14:textId="3B9836B0" w:rsidR="003C040E" w:rsidRPr="00D77365" w:rsidRDefault="003C040E">
      <w:pPr>
        <w:sectPr w:rsidR="003C040E" w:rsidRPr="00D77365"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p>
    <w:p w14:paraId="09FC3A92" w14:textId="172B8916" w:rsidR="00580F56" w:rsidRDefault="006D6BFD" w:rsidP="006D6BFD">
      <w:pPr>
        <w:pStyle w:val="Heading1"/>
      </w:pPr>
      <w:bookmarkStart w:id="36" w:name="_Toc354133196"/>
      <w:bookmarkStart w:id="37" w:name="_Toc354133739"/>
      <w:bookmarkStart w:id="38" w:name="_Toc354134315"/>
      <w:bookmarkStart w:id="39" w:name="_Toc354134426"/>
      <w:bookmarkStart w:id="40" w:name="_Toc354133197"/>
      <w:bookmarkStart w:id="41" w:name="_Toc354133740"/>
      <w:bookmarkStart w:id="42" w:name="_Toc354134316"/>
      <w:bookmarkStart w:id="43" w:name="_Toc354134427"/>
      <w:bookmarkStart w:id="44" w:name="_Toc354133198"/>
      <w:bookmarkStart w:id="45" w:name="_Toc354133741"/>
      <w:bookmarkStart w:id="46" w:name="_Toc354134317"/>
      <w:bookmarkStart w:id="47" w:name="_Toc354134428"/>
      <w:bookmarkStart w:id="48" w:name="_Toc472066836"/>
      <w:bookmarkEnd w:id="36"/>
      <w:bookmarkEnd w:id="37"/>
      <w:bookmarkEnd w:id="38"/>
      <w:bookmarkEnd w:id="39"/>
      <w:bookmarkEnd w:id="40"/>
      <w:bookmarkEnd w:id="41"/>
      <w:bookmarkEnd w:id="42"/>
      <w:bookmarkEnd w:id="43"/>
      <w:bookmarkEnd w:id="44"/>
      <w:bookmarkEnd w:id="45"/>
      <w:bookmarkEnd w:id="46"/>
      <w:bookmarkEnd w:id="47"/>
      <w:r w:rsidRPr="00956928">
        <w:lastRenderedPageBreak/>
        <w:t>Software Overview</w:t>
      </w:r>
      <w:bookmarkEnd w:id="48"/>
    </w:p>
    <w:p w14:paraId="3EC71D2B" w14:textId="77B6D2A9" w:rsidR="001C0202" w:rsidRDefault="001C0202">
      <w:pPr>
        <w:rPr>
          <w:sz w:val="20"/>
        </w:rPr>
      </w:pPr>
      <w:r>
        <w:br w:type="page"/>
      </w:r>
    </w:p>
    <w:p w14:paraId="09FC3AB2" w14:textId="0E781609" w:rsidR="00083379" w:rsidRDefault="006D64D0" w:rsidP="006D64D0">
      <w:pPr>
        <w:pStyle w:val="Heading2"/>
      </w:pPr>
      <w:bookmarkStart w:id="49" w:name="_Toc472066837"/>
      <w:r w:rsidRPr="00505801">
        <w:lastRenderedPageBreak/>
        <w:t>Software Description</w:t>
      </w:r>
      <w:bookmarkEnd w:id="49"/>
    </w:p>
    <w:p w14:paraId="75EBE387" w14:textId="49330224" w:rsidR="006D64D0" w:rsidRDefault="006D64D0">
      <w:pPr>
        <w:pStyle w:val="ApplicantText"/>
      </w:pPr>
      <w:r w:rsidRPr="00956928">
        <w:t>&lt;Insert your software description here</w:t>
      </w:r>
      <w:r w:rsidR="00A21081">
        <w:t xml:space="preserve">. Consider </w:t>
      </w:r>
      <w:r w:rsidR="00A21081" w:rsidRPr="00A355E3">
        <w:t>top</w:t>
      </w:r>
      <w:r w:rsidR="007761D4">
        <w:t>-</w:t>
      </w:r>
      <w:r w:rsidR="00A21081" w:rsidRPr="00A355E3">
        <w:t>level software architecture</w:t>
      </w:r>
      <w:r w:rsidR="00A21081">
        <w:t>, external interfaces, and inter</w:t>
      </w:r>
      <w:r w:rsidR="00A21081" w:rsidRPr="00A355E3">
        <w:t xml:space="preserve">faces between software </w:t>
      </w:r>
      <w:r w:rsidR="006E61F7" w:rsidRPr="00A355E3">
        <w:t>modules.</w:t>
      </w:r>
      <w:r w:rsidR="006E61F7">
        <w:t xml:space="preserve"> Define</w:t>
      </w:r>
      <w:r w:rsidR="00A21081">
        <w:t xml:space="preserve"> which modules will be developed using</w:t>
      </w:r>
      <w:r w:rsidR="004B378B">
        <w:t xml:space="preserve"> </w:t>
      </w:r>
      <w:r w:rsidR="00E43682">
        <w:t>Model-Based Design</w:t>
      </w:r>
      <w:r w:rsidR="00A21081">
        <w:t>.</w:t>
      </w:r>
      <w:r w:rsidR="00A21081" w:rsidRPr="00A355E3">
        <w:t xml:space="preserve"> </w:t>
      </w:r>
      <w:r w:rsidRPr="00956928">
        <w:t>&gt;</w:t>
      </w:r>
    </w:p>
    <w:p w14:paraId="7A8A3FE9" w14:textId="77777777" w:rsidR="00A21081" w:rsidRPr="00A21081" w:rsidRDefault="00A21081" w:rsidP="007370FB">
      <w:pPr>
        <w:pStyle w:val="BodyText"/>
      </w:pPr>
    </w:p>
    <w:p w14:paraId="7BB15250" w14:textId="77777777" w:rsidR="006D64D0" w:rsidRPr="006D64D0" w:rsidRDefault="006D64D0" w:rsidP="006D64D0">
      <w:pPr>
        <w:pStyle w:val="BodyText"/>
      </w:pPr>
    </w:p>
    <w:p w14:paraId="3B98A455" w14:textId="69E516DC" w:rsidR="006D64D0" w:rsidRDefault="006D64D0">
      <w:pPr>
        <w:rPr>
          <w:sz w:val="20"/>
        </w:rPr>
      </w:pPr>
      <w:r>
        <w:br w:type="page"/>
      </w:r>
    </w:p>
    <w:p w14:paraId="7A3C8A7C" w14:textId="1BBE9F09" w:rsidR="006D64D0" w:rsidRDefault="006D64D0" w:rsidP="006D64D0">
      <w:pPr>
        <w:pStyle w:val="Heading2"/>
      </w:pPr>
      <w:bookmarkStart w:id="50" w:name="_Toc472066838"/>
      <w:r w:rsidRPr="00956928">
        <w:lastRenderedPageBreak/>
        <w:t>Safe</w:t>
      </w:r>
      <w:r w:rsidRPr="006D64D0">
        <w:t>ty and Partitioning</w:t>
      </w:r>
      <w:bookmarkEnd w:id="50"/>
    </w:p>
    <w:p w14:paraId="18C0F3D9" w14:textId="56CB9A10" w:rsidR="006D64D0" w:rsidRDefault="006D64D0">
      <w:pPr>
        <w:pStyle w:val="ApplicantText"/>
      </w:pPr>
      <w:r w:rsidRPr="00956928">
        <w:t>&lt;Describe your safe</w:t>
      </w:r>
      <w:r w:rsidRPr="006D64D0">
        <w:t>ty and partitioning strategy here, including resource sharing, redundancy, multiple-version dissimilar software</w:t>
      </w:r>
      <w:r w:rsidR="00423D50">
        <w:t>,</w:t>
      </w:r>
      <w:r w:rsidRPr="006D64D0">
        <w:t xml:space="preserve"> and fault tolerances aspects</w:t>
      </w:r>
      <w:r w:rsidR="00831A2A">
        <w:t>.</w:t>
      </w:r>
      <w:r w:rsidRPr="006D64D0">
        <w:t>&gt;</w:t>
      </w:r>
    </w:p>
    <w:p w14:paraId="5CAFCB76" w14:textId="77777777" w:rsidR="006D64D0" w:rsidRDefault="006D64D0" w:rsidP="006D64D0">
      <w:pPr>
        <w:pStyle w:val="BodyText"/>
      </w:pPr>
    </w:p>
    <w:p w14:paraId="5F1D4635" w14:textId="011B3F04" w:rsidR="006D64D0" w:rsidRDefault="006D64D0">
      <w:pPr>
        <w:rPr>
          <w:sz w:val="20"/>
        </w:rPr>
      </w:pPr>
      <w:r>
        <w:br w:type="page"/>
      </w:r>
    </w:p>
    <w:p w14:paraId="3B2ABB0B" w14:textId="35B3A973" w:rsidR="006D64D0" w:rsidRDefault="006D64D0" w:rsidP="006D64D0">
      <w:pPr>
        <w:pStyle w:val="Heading2"/>
      </w:pPr>
      <w:bookmarkStart w:id="51" w:name="_Toc472066839"/>
      <w:r w:rsidRPr="00505801">
        <w:lastRenderedPageBreak/>
        <w:t>Timing and Scheduling Strategies</w:t>
      </w:r>
      <w:bookmarkEnd w:id="51"/>
    </w:p>
    <w:p w14:paraId="2703DE23" w14:textId="15A497AF" w:rsidR="006D64D0" w:rsidRDefault="006D64D0">
      <w:pPr>
        <w:pStyle w:val="ApplicantText"/>
      </w:pPr>
      <w:r w:rsidRPr="00956928">
        <w:t>&lt;Describe your software timing and scheduling strategies and techniques here</w:t>
      </w:r>
      <w:r w:rsidR="00A21081">
        <w:t>.</w:t>
      </w:r>
      <w:r w:rsidR="006E61F7">
        <w:t xml:space="preserve"> </w:t>
      </w:r>
      <w:r w:rsidR="009C6894">
        <w:t>Consider using</w:t>
      </w:r>
      <w:r w:rsidR="00A21081">
        <w:t xml:space="preserve"> </w:t>
      </w:r>
      <w:r w:rsidR="009E47A1">
        <w:t xml:space="preserve">Model-Based Design </w:t>
      </w:r>
      <w:r w:rsidR="00A21081">
        <w:t>for the implementa</w:t>
      </w:r>
      <w:r w:rsidR="009C6894">
        <w:t>t</w:t>
      </w:r>
      <w:r w:rsidR="00A21081">
        <w:t>ion of the scheduling algorithm</w:t>
      </w:r>
      <w:r w:rsidR="009C6894">
        <w:t>s</w:t>
      </w:r>
      <w:r w:rsidR="00A21081">
        <w:t xml:space="preserve"> (e.g. using Stateflow)</w:t>
      </w:r>
      <w:r w:rsidR="009C6894">
        <w:t>.</w:t>
      </w:r>
      <w:r w:rsidRPr="00956928">
        <w:t>&gt;</w:t>
      </w:r>
    </w:p>
    <w:p w14:paraId="65FDC614" w14:textId="77777777" w:rsidR="006D64D0" w:rsidRDefault="006D64D0" w:rsidP="006D64D0">
      <w:pPr>
        <w:pStyle w:val="BodyText"/>
      </w:pPr>
    </w:p>
    <w:p w14:paraId="0C745869" w14:textId="77777777" w:rsidR="00FE6C19" w:rsidRPr="00D77365" w:rsidRDefault="00FE6C19" w:rsidP="00F0412F">
      <w:pPr>
        <w:pStyle w:val="BodyText"/>
      </w:pPr>
    </w:p>
    <w:p w14:paraId="18583EF7" w14:textId="77777777" w:rsidR="00FE6C19" w:rsidRPr="00D77365" w:rsidRDefault="00FE6C19" w:rsidP="00FE6C19">
      <w:pPr>
        <w:pStyle w:val="BodyText"/>
        <w:sectPr w:rsidR="00FE6C19" w:rsidRPr="00D77365" w:rsidSect="004241ED">
          <w:type w:val="oddPage"/>
          <w:pgSz w:w="11201" w:h="13008"/>
          <w:pgMar w:top="965" w:right="1440" w:bottom="1699" w:left="1440" w:header="965" w:footer="72" w:gutter="0"/>
          <w:pgNumType w:start="1" w:chapStyle="1"/>
          <w:cols w:space="720"/>
          <w:noEndnote/>
          <w:titlePg/>
          <w:docGrid w:linePitch="326"/>
        </w:sectPr>
      </w:pPr>
    </w:p>
    <w:p w14:paraId="09FC3AB4" w14:textId="61F05BE6" w:rsidR="00083379" w:rsidRPr="006D64D0" w:rsidRDefault="006D64D0" w:rsidP="006D64D0">
      <w:pPr>
        <w:pStyle w:val="Heading1"/>
      </w:pPr>
      <w:bookmarkStart w:id="52" w:name="_Toc354133743"/>
      <w:bookmarkStart w:id="53" w:name="_Toc354134319"/>
      <w:bookmarkStart w:id="54" w:name="_Toc354134430"/>
      <w:bookmarkStart w:id="55" w:name="_Toc354133744"/>
      <w:bookmarkStart w:id="56" w:name="_Toc354134320"/>
      <w:bookmarkStart w:id="57" w:name="_Toc354134431"/>
      <w:bookmarkStart w:id="58" w:name="_Toc472066840"/>
      <w:bookmarkEnd w:id="52"/>
      <w:bookmarkEnd w:id="53"/>
      <w:bookmarkEnd w:id="54"/>
      <w:bookmarkEnd w:id="55"/>
      <w:bookmarkEnd w:id="56"/>
      <w:bookmarkEnd w:id="57"/>
      <w:r w:rsidRPr="00956928">
        <w:lastRenderedPageBreak/>
        <w:t>Certification Considerations</w:t>
      </w:r>
      <w:bookmarkEnd w:id="58"/>
    </w:p>
    <w:p w14:paraId="2EFD8AB5" w14:textId="77777777" w:rsidR="00505801" w:rsidRDefault="00505801" w:rsidP="00F0412F">
      <w:pPr>
        <w:pStyle w:val="BodyText"/>
      </w:pPr>
    </w:p>
    <w:p w14:paraId="6E4DED86" w14:textId="77777777" w:rsidR="00505801" w:rsidRDefault="00505801">
      <w:pPr>
        <w:rPr>
          <w:sz w:val="20"/>
        </w:rPr>
      </w:pPr>
      <w:r>
        <w:br w:type="page"/>
      </w:r>
    </w:p>
    <w:p w14:paraId="56D20B34" w14:textId="4FBF05CA" w:rsidR="00BA61A5" w:rsidRDefault="006D64D0" w:rsidP="00505801">
      <w:pPr>
        <w:pStyle w:val="Heading2"/>
      </w:pPr>
      <w:bookmarkStart w:id="59" w:name="_Toc472066841"/>
      <w:r w:rsidRPr="006D64D0">
        <w:lastRenderedPageBreak/>
        <w:t>Certification Basis and Means of Compliance</w:t>
      </w:r>
      <w:bookmarkEnd w:id="59"/>
    </w:p>
    <w:p w14:paraId="33077564" w14:textId="2046AF33" w:rsidR="006D64D0" w:rsidRPr="00131019" w:rsidRDefault="006D64D0">
      <w:pPr>
        <w:pStyle w:val="ApplicantText"/>
      </w:pPr>
      <w:r w:rsidRPr="00131019">
        <w:t>&lt;Describe the means of compliance to be used for this project</w:t>
      </w:r>
      <w:r w:rsidR="00695290">
        <w:t>. N</w:t>
      </w:r>
      <w:r w:rsidRPr="00131019">
        <w:t>ormally this</w:t>
      </w:r>
      <w:r w:rsidR="00695290">
        <w:t xml:space="preserve"> section</w:t>
      </w:r>
      <w:r w:rsidRPr="00131019">
        <w:t xml:space="preserve"> will reference DO-178</w:t>
      </w:r>
      <w:r w:rsidR="00C47D94" w:rsidRPr="00131019">
        <w:t>C</w:t>
      </w:r>
      <w:r w:rsidR="009C6894" w:rsidRPr="00131019">
        <w:t xml:space="preserve"> and supplements</w:t>
      </w:r>
      <w:r w:rsidRPr="00131019">
        <w:t xml:space="preserve">. This </w:t>
      </w:r>
      <w:r w:rsidR="00A56771">
        <w:t>s</w:t>
      </w:r>
      <w:r w:rsidR="00CC1CAF" w:rsidRPr="00131019">
        <w:t>ection</w:t>
      </w:r>
      <w:r w:rsidRPr="00131019">
        <w:t xml:space="preserve"> </w:t>
      </w:r>
      <w:r w:rsidR="00A56771">
        <w:t>must</w:t>
      </w:r>
      <w:r w:rsidRPr="00131019">
        <w:t xml:space="preserve"> also include references to TC, STC, TSO, Advisory Circulars, Special Conditions, </w:t>
      </w:r>
      <w:r w:rsidR="009C6894" w:rsidRPr="00131019">
        <w:t>Certification Memoranda, e</w:t>
      </w:r>
      <w:r w:rsidRPr="00131019">
        <w:t>tc.&gt;</w:t>
      </w:r>
    </w:p>
    <w:p w14:paraId="46C31CAC" w14:textId="11BB2467" w:rsidR="000F74D0" w:rsidRPr="00460D11" w:rsidRDefault="000F74D0" w:rsidP="004A31AD">
      <w:pPr>
        <w:pStyle w:val="BodyText"/>
      </w:pPr>
      <w:r w:rsidRPr="00357C10">
        <w:t>Means of compliance are based on the stringent application of [DO-</w:t>
      </w:r>
      <w:r w:rsidR="00370939" w:rsidRPr="00CC729F">
        <w:t>178C</w:t>
      </w:r>
      <w:r w:rsidRPr="00460D11">
        <w:t>] and [DO-331]. The development assurance strategy shall be ba</w:t>
      </w:r>
      <w:r w:rsidRPr="006B36B1">
        <w:t>sed on a structured software development approach</w:t>
      </w:r>
      <w:r w:rsidR="00CC1CAF" w:rsidRPr="00E43B39">
        <w:t>,</w:t>
      </w:r>
      <w:r w:rsidRPr="00E43B39">
        <w:t xml:space="preserve"> as described in </w:t>
      </w:r>
      <w:r w:rsidR="00CC1CAF" w:rsidRPr="001025C2">
        <w:rPr>
          <w:rStyle w:val="BodyTextChar"/>
        </w:rPr>
        <w:t xml:space="preserve">Chapter </w:t>
      </w:r>
      <w:r w:rsidR="00370939" w:rsidRPr="001025C2">
        <w:rPr>
          <w:rStyle w:val="BodyTextChar"/>
        </w:rPr>
        <w:fldChar w:fldCharType="begin"/>
      </w:r>
      <w:r w:rsidR="00370939" w:rsidRPr="001025C2">
        <w:rPr>
          <w:rStyle w:val="BodyTextChar"/>
        </w:rPr>
        <w:instrText xml:space="preserve"> REF  _Ref369703931 \h \r  \* MERGEFORMAT </w:instrText>
      </w:r>
      <w:r w:rsidR="00370939" w:rsidRPr="001025C2">
        <w:rPr>
          <w:rStyle w:val="BodyTextChar"/>
        </w:rPr>
      </w:r>
      <w:r w:rsidR="00370939" w:rsidRPr="001025C2">
        <w:rPr>
          <w:rStyle w:val="BodyTextChar"/>
        </w:rPr>
        <w:fldChar w:fldCharType="separate"/>
      </w:r>
      <w:r w:rsidR="001467AC">
        <w:rPr>
          <w:rStyle w:val="BodyTextChar"/>
        </w:rPr>
        <w:t>5</w:t>
      </w:r>
      <w:r w:rsidR="00370939" w:rsidRPr="001025C2">
        <w:rPr>
          <w:rStyle w:val="BodyTextChar"/>
        </w:rPr>
        <w:fldChar w:fldCharType="end"/>
      </w:r>
      <w:r w:rsidR="00370939" w:rsidRPr="001025C2">
        <w:rPr>
          <w:rStyle w:val="BodyTextChar"/>
        </w:rPr>
        <w:t>, “</w:t>
      </w:r>
      <w:r w:rsidR="00370939" w:rsidRPr="001025C2">
        <w:rPr>
          <w:rStyle w:val="BodyTextChar"/>
        </w:rPr>
        <w:fldChar w:fldCharType="begin"/>
      </w:r>
      <w:r w:rsidR="00370939" w:rsidRPr="001025C2">
        <w:rPr>
          <w:rStyle w:val="BodyTextChar"/>
        </w:rPr>
        <w:instrText xml:space="preserve"> REF _Ref369703931 \h  \* MERGEFORMAT </w:instrText>
      </w:r>
      <w:r w:rsidR="00370939" w:rsidRPr="001025C2">
        <w:rPr>
          <w:rStyle w:val="BodyTextChar"/>
        </w:rPr>
      </w:r>
      <w:r w:rsidR="00370939" w:rsidRPr="001025C2">
        <w:rPr>
          <w:rStyle w:val="BodyTextChar"/>
        </w:rPr>
        <w:fldChar w:fldCharType="separate"/>
      </w:r>
      <w:r w:rsidR="001467AC" w:rsidRPr="004B1712">
        <w:rPr>
          <w:rStyle w:val="BodyTextChar"/>
        </w:rPr>
        <w:t>Software Life Cycle</w:t>
      </w:r>
      <w:r w:rsidR="00370939" w:rsidRPr="001025C2">
        <w:rPr>
          <w:rStyle w:val="BodyTextChar"/>
        </w:rPr>
        <w:fldChar w:fldCharType="end"/>
      </w:r>
      <w:r w:rsidR="00370939" w:rsidRPr="00357C10">
        <w:rPr>
          <w:rStyle w:val="BodyTextChar"/>
        </w:rPr>
        <w:t>”</w:t>
      </w:r>
      <w:r w:rsidRPr="00CC729F">
        <w:t>.</w:t>
      </w:r>
    </w:p>
    <w:p w14:paraId="462FC774" w14:textId="38F98FD7" w:rsidR="000F74D0" w:rsidRPr="0086415A" w:rsidRDefault="00335CF5" w:rsidP="004A31AD">
      <w:pPr>
        <w:pStyle w:val="BodyText"/>
      </w:pPr>
      <w:r>
        <w:t xml:space="preserve"> For software development u</w:t>
      </w:r>
      <w:r w:rsidR="0086415A">
        <w:t xml:space="preserve">se </w:t>
      </w:r>
      <w:r w:rsidR="000F74D0" w:rsidRPr="0086415A">
        <w:t>the following development assurance methods:</w:t>
      </w:r>
    </w:p>
    <w:p w14:paraId="3203863B" w14:textId="590FF7C2" w:rsidR="000F74D0" w:rsidRPr="003C66B9" w:rsidRDefault="000F74D0" w:rsidP="004A31AD">
      <w:pPr>
        <w:pStyle w:val="BodyText"/>
        <w:numPr>
          <w:ilvl w:val="0"/>
          <w:numId w:val="18"/>
        </w:numPr>
        <w:spacing w:after="120"/>
        <w:ind w:left="778" w:hanging="216"/>
      </w:pPr>
      <w:r w:rsidRPr="003C66B9">
        <w:t>Traceability evidence: Traceability evidence will be generated during development to provide traceability between the applicable documents, the derived development artifacts (e.g. models, source code)</w:t>
      </w:r>
      <w:r w:rsidR="00CD795F">
        <w:t>,</w:t>
      </w:r>
      <w:r w:rsidRPr="003C66B9">
        <w:t xml:space="preserve"> </w:t>
      </w:r>
      <w:r w:rsidR="00CD795F">
        <w:t>through</w:t>
      </w:r>
      <w:r w:rsidRPr="003C66B9">
        <w:t xml:space="preserve"> to the verification items. </w:t>
      </w:r>
    </w:p>
    <w:p w14:paraId="16DAAF8D" w14:textId="25C34553" w:rsidR="002E38F8" w:rsidRPr="001C133B" w:rsidRDefault="000F74D0" w:rsidP="004A31AD">
      <w:pPr>
        <w:pStyle w:val="BodyText"/>
        <w:numPr>
          <w:ilvl w:val="0"/>
          <w:numId w:val="18"/>
        </w:numPr>
        <w:spacing w:after="120"/>
        <w:ind w:left="778" w:hanging="216"/>
      </w:pPr>
      <w:r w:rsidRPr="003C66B9">
        <w:t xml:space="preserve">Reviews and analysis: Reviews and </w:t>
      </w:r>
      <w:r>
        <w:t xml:space="preserve">static </w:t>
      </w:r>
      <w:r w:rsidRPr="003C66B9">
        <w:t>analysis activities shall provide the evidence of the accuracy, completeness</w:t>
      </w:r>
      <w:r w:rsidR="00D9047F">
        <w:t>,</w:t>
      </w:r>
      <w:r w:rsidRPr="003C66B9">
        <w:t xml:space="preserve"> and verifiability of the</w:t>
      </w:r>
      <w:r w:rsidR="008B6ECF">
        <w:t xml:space="preserve"> requirements, architecture,</w:t>
      </w:r>
      <w:r w:rsidRPr="003C66B9">
        <w:t xml:space="preserve"> design</w:t>
      </w:r>
      <w:r w:rsidR="00D9047F">
        <w:t>,</w:t>
      </w:r>
      <w:r w:rsidR="008B6ECF">
        <w:t xml:space="preserve"> and</w:t>
      </w:r>
      <w:r w:rsidRPr="003C66B9">
        <w:t xml:space="preserve"> implementation.</w:t>
      </w:r>
    </w:p>
    <w:p w14:paraId="26BF0C2E" w14:textId="41A70298" w:rsidR="001C0202" w:rsidRPr="00424A83" w:rsidRDefault="000F74D0" w:rsidP="004A31AD">
      <w:pPr>
        <w:pStyle w:val="BodyText"/>
        <w:numPr>
          <w:ilvl w:val="0"/>
          <w:numId w:val="18"/>
        </w:numPr>
        <w:spacing w:after="120"/>
        <w:ind w:left="778" w:hanging="216"/>
      </w:pPr>
      <w:r w:rsidRPr="007370FB">
        <w:t>Software testing: Dynamic testing will consist of systematic testing of all software functions of the project.</w:t>
      </w:r>
    </w:p>
    <w:p w14:paraId="79014858" w14:textId="0111A554" w:rsidR="002E38F8" w:rsidRPr="001C0202" w:rsidRDefault="00424A83" w:rsidP="004A31AD">
      <w:pPr>
        <w:pStyle w:val="BodyText"/>
        <w:numPr>
          <w:ilvl w:val="0"/>
          <w:numId w:val="18"/>
        </w:numPr>
        <w:spacing w:after="120"/>
        <w:ind w:left="778" w:hanging="216"/>
      </w:pPr>
      <w:r>
        <w:t>Model simulation:</w:t>
      </w:r>
      <w:r w:rsidR="002E38F8">
        <w:t xml:space="preserve"> Model simulation will be used to support model coverage analysis and </w:t>
      </w:r>
      <w:r w:rsidR="00C710AF">
        <w:t>to support the development of</w:t>
      </w:r>
      <w:r w:rsidR="002E38F8">
        <w:t xml:space="preserve"> requir</w:t>
      </w:r>
      <w:r w:rsidR="00C710AF">
        <w:t>ements</w:t>
      </w:r>
      <w:r w:rsidR="00D9047F">
        <w:t>-</w:t>
      </w:r>
      <w:r w:rsidR="00C710AF">
        <w:t>based functional test cases</w:t>
      </w:r>
      <w:r w:rsidR="002E38F8">
        <w:t xml:space="preserve">. </w:t>
      </w:r>
      <w:r w:rsidR="002E38F8" w:rsidRPr="001C133B">
        <w:t>It will not replace</w:t>
      </w:r>
      <w:r w:rsidR="00C710AF">
        <w:t xml:space="preserve"> software integration testing</w:t>
      </w:r>
      <w:r w:rsidR="00D9047F">
        <w:t>,</w:t>
      </w:r>
      <w:r w:rsidR="00C710AF">
        <w:t xml:space="preserve"> </w:t>
      </w:r>
      <w:r w:rsidR="002E38F8" w:rsidRPr="001C133B">
        <w:t>hardware software integration testing</w:t>
      </w:r>
      <w:r w:rsidR="00887F33">
        <w:t>,</w:t>
      </w:r>
      <w:r w:rsidR="002E38F8" w:rsidRPr="001C133B">
        <w:t xml:space="preserve"> or testing of the executable object code based on its requiremen</w:t>
      </w:r>
      <w:r w:rsidR="00734487">
        <w:t>ts.</w:t>
      </w:r>
    </w:p>
    <w:p w14:paraId="66BA7685" w14:textId="77777777" w:rsidR="002E38F8" w:rsidRDefault="002E38F8"/>
    <w:p w14:paraId="3E9E1109" w14:textId="4AAC8E25" w:rsidR="001C0202" w:rsidRDefault="001C0202">
      <w:pPr>
        <w:rPr>
          <w:sz w:val="20"/>
        </w:rPr>
      </w:pPr>
      <w:r>
        <w:br w:type="page"/>
      </w:r>
    </w:p>
    <w:p w14:paraId="402F42F0" w14:textId="3A006C4B" w:rsidR="006D64D0" w:rsidRDefault="006D64D0" w:rsidP="00505801">
      <w:pPr>
        <w:pStyle w:val="Heading2"/>
      </w:pPr>
      <w:bookmarkStart w:id="60" w:name="_Toc472066842"/>
      <w:r w:rsidRPr="006D64D0">
        <w:lastRenderedPageBreak/>
        <w:t>Software Level</w:t>
      </w:r>
      <w:bookmarkEnd w:id="60"/>
    </w:p>
    <w:p w14:paraId="7027C135" w14:textId="73E2596B" w:rsidR="006D64D0" w:rsidRDefault="009C6894" w:rsidP="004A31AD">
      <w:pPr>
        <w:pStyle w:val="BodyText"/>
      </w:pPr>
      <w:r>
        <w:t xml:space="preserve">The </w:t>
      </w:r>
      <w:r w:rsidR="006E61F7">
        <w:t>preliminary</w:t>
      </w:r>
      <w:r>
        <w:t xml:space="preserve"> safety assessment process for the system resulted in the determination of the </w:t>
      </w:r>
      <w:r w:rsidRPr="003B59E1">
        <w:t xml:space="preserve">software level </w:t>
      </w:r>
      <w:r w:rsidRPr="003B59E1">
        <w:rPr>
          <w:i/>
          <w:color w:val="1F497D" w:themeColor="text2"/>
        </w:rPr>
        <w:t>&lt;SoftwareLevel&gt;</w:t>
      </w:r>
      <w:r>
        <w:t xml:space="preserve"> </w:t>
      </w:r>
      <w:r w:rsidRPr="003B59E1">
        <w:t xml:space="preserve">for </w:t>
      </w:r>
      <w:r>
        <w:t xml:space="preserve">the project </w:t>
      </w:r>
      <w:r w:rsidRPr="003B59E1">
        <w:rPr>
          <w:i/>
          <w:color w:val="1F497D" w:themeColor="text2"/>
        </w:rPr>
        <w:t>&lt;Project&gt;</w:t>
      </w:r>
      <w:r>
        <w:t>.</w:t>
      </w:r>
    </w:p>
    <w:p w14:paraId="402C0E28" w14:textId="41427DFF" w:rsidR="006D64D0" w:rsidRPr="00505801" w:rsidRDefault="00505801">
      <w:pPr>
        <w:pStyle w:val="ApplicantText"/>
      </w:pPr>
      <w:r w:rsidRPr="00956928">
        <w:t>&lt;Insert a justification of the software level here, based on the preliminary system safe</w:t>
      </w:r>
      <w:r w:rsidRPr="00505801">
        <w:t>ty assessment</w:t>
      </w:r>
      <w:r w:rsidR="00E43B39">
        <w:t>.</w:t>
      </w:r>
      <w:r w:rsidRPr="00505801">
        <w:t>&gt;</w:t>
      </w:r>
    </w:p>
    <w:p w14:paraId="4B55A090" w14:textId="2F07CEEF" w:rsidR="001C0202" w:rsidRDefault="001C0202" w:rsidP="00505801">
      <w:pPr>
        <w:pStyle w:val="BodyText"/>
      </w:pPr>
    </w:p>
    <w:p w14:paraId="599A677C" w14:textId="77777777" w:rsidR="001C0202" w:rsidRDefault="001C0202">
      <w:pPr>
        <w:rPr>
          <w:sz w:val="20"/>
        </w:rPr>
      </w:pPr>
      <w:r>
        <w:br w:type="page"/>
      </w:r>
    </w:p>
    <w:p w14:paraId="48A9A410" w14:textId="77777777" w:rsidR="00505801" w:rsidRPr="00505801" w:rsidRDefault="00505801" w:rsidP="00505801">
      <w:pPr>
        <w:pStyle w:val="BodyText"/>
      </w:pPr>
    </w:p>
    <w:p w14:paraId="7F79E292" w14:textId="5976CD6F" w:rsidR="00246460" w:rsidRPr="00D77365" w:rsidRDefault="00246460" w:rsidP="00F0412F">
      <w:pPr>
        <w:pStyle w:val="BodyText"/>
      </w:pPr>
    </w:p>
    <w:p w14:paraId="25D273DC" w14:textId="77777777" w:rsidR="00282F0B" w:rsidRPr="00D77365" w:rsidRDefault="00282F0B" w:rsidP="00F0412F">
      <w:pPr>
        <w:pStyle w:val="BodyText"/>
        <w:sectPr w:rsidR="00282F0B" w:rsidRPr="00D77365" w:rsidSect="004241ED">
          <w:type w:val="oddPage"/>
          <w:pgSz w:w="11201" w:h="13008"/>
          <w:pgMar w:top="965" w:right="1440" w:bottom="1699" w:left="1440" w:header="965" w:footer="72" w:gutter="0"/>
          <w:pgNumType w:start="1" w:chapStyle="1"/>
          <w:cols w:space="720"/>
          <w:noEndnote/>
          <w:titlePg/>
          <w:docGrid w:linePitch="326"/>
        </w:sectPr>
      </w:pPr>
    </w:p>
    <w:p w14:paraId="4B150726" w14:textId="7418B764" w:rsidR="00C4661F" w:rsidRDefault="00505801" w:rsidP="00C4661F">
      <w:pPr>
        <w:pStyle w:val="Heading1"/>
      </w:pPr>
      <w:bookmarkStart w:id="61" w:name="_Ref369703931"/>
      <w:bookmarkStart w:id="62" w:name="_Toc472066843"/>
      <w:r>
        <w:lastRenderedPageBreak/>
        <w:t>Software Life Cycle</w:t>
      </w:r>
      <w:bookmarkEnd w:id="61"/>
      <w:bookmarkEnd w:id="62"/>
    </w:p>
    <w:p w14:paraId="0908C73F" w14:textId="77777777" w:rsidR="00505801" w:rsidRDefault="00505801" w:rsidP="00505801">
      <w:pPr>
        <w:pStyle w:val="BodyText"/>
      </w:pPr>
    </w:p>
    <w:p w14:paraId="30D06FD0" w14:textId="475E53AE" w:rsidR="00505801" w:rsidRDefault="00505801">
      <w:pPr>
        <w:rPr>
          <w:sz w:val="20"/>
        </w:rPr>
      </w:pPr>
      <w:r>
        <w:br w:type="page"/>
      </w:r>
    </w:p>
    <w:p w14:paraId="0D7F9F8E" w14:textId="734068FE" w:rsidR="00505801" w:rsidRDefault="00505801" w:rsidP="00505801">
      <w:pPr>
        <w:pStyle w:val="Heading2"/>
      </w:pPr>
      <w:bookmarkStart w:id="63" w:name="_Toc472066844"/>
      <w:r>
        <w:lastRenderedPageBreak/>
        <w:t>Software Life Cycle Description</w:t>
      </w:r>
      <w:bookmarkEnd w:id="63"/>
    </w:p>
    <w:p w14:paraId="683755E6" w14:textId="6625821E" w:rsidR="00605788" w:rsidRDefault="00605788">
      <w:pPr>
        <w:pStyle w:val="ApplicantText"/>
      </w:pPr>
      <w:r w:rsidRPr="00AC4DAD">
        <w:t>&lt;</w:t>
      </w:r>
      <w:r>
        <w:t>Provide a de</w:t>
      </w:r>
      <w:r w:rsidR="001E5597">
        <w:t>scri</w:t>
      </w:r>
      <w:r>
        <w:t>ption of the intended software life cycle here. Consider defining a unified life cycle for conventiona</w:t>
      </w:r>
      <w:r w:rsidR="001E5597">
        <w:t>l</w:t>
      </w:r>
      <w:r>
        <w:t xml:space="preserve"> and model</w:t>
      </w:r>
      <w:r w:rsidR="00DC2DB5">
        <w:t>-</w:t>
      </w:r>
      <w:r>
        <w:t xml:space="preserve">based </w:t>
      </w:r>
      <w:r w:rsidR="00017B44">
        <w:t>developed component</w:t>
      </w:r>
      <w:r w:rsidR="00FC4C52">
        <w:t>s</w:t>
      </w:r>
      <w:r w:rsidR="00017B44">
        <w:t xml:space="preserve">. Provide details for each workflow in the Software Development Plan and Software Verification Plan as </w:t>
      </w:r>
      <w:r w:rsidR="00DC2DB5">
        <w:t xml:space="preserve">described </w:t>
      </w:r>
      <w:r w:rsidR="00017B44">
        <w:t xml:space="preserve">in DO-331 MB4.0. </w:t>
      </w:r>
      <w:r w:rsidR="00DC2DB5">
        <w:t xml:space="preserve">You can use </w:t>
      </w:r>
      <w:r w:rsidR="00017B44">
        <w:t xml:space="preserve">MathWorks </w:t>
      </w:r>
      <w:r w:rsidR="00FC4C52">
        <w:t xml:space="preserve">"Model-Based Design Workflow for DO-178C" </w:t>
      </w:r>
      <w:r w:rsidR="00017B44">
        <w:t>d</w:t>
      </w:r>
      <w:r w:rsidR="00FC4C52">
        <w:t xml:space="preserve">ocument </w:t>
      </w:r>
      <w:r w:rsidR="00DC2DB5">
        <w:t>for</w:t>
      </w:r>
      <w:r w:rsidR="00FC4C52">
        <w:t xml:space="preserve"> support</w:t>
      </w:r>
      <w:r w:rsidR="00017B44">
        <w:t>.</w:t>
      </w:r>
      <w:r w:rsidR="00FC4C52">
        <w:t xml:space="preserve"> </w:t>
      </w:r>
      <w:r w:rsidR="00DC2DB5">
        <w:t>S</w:t>
      </w:r>
      <w:r w:rsidR="000214F9">
        <w:t>ee</w:t>
      </w:r>
      <w:r w:rsidR="00FC4C52">
        <w:t xml:space="preserve"> also</w:t>
      </w:r>
      <w:r w:rsidR="000214F9">
        <w:t xml:space="preserve"> DO-331 </w:t>
      </w:r>
      <w:r w:rsidR="00CC1CAF">
        <w:t>Section</w:t>
      </w:r>
      <w:r w:rsidR="000214F9">
        <w:t xml:space="preserve"> MB.11.1.d.</w:t>
      </w:r>
      <w:r w:rsidRPr="00AC4DAD">
        <w:t>&gt;</w:t>
      </w:r>
    </w:p>
    <w:p w14:paraId="55D37B76" w14:textId="77777777" w:rsidR="00180D14" w:rsidRPr="00180D14" w:rsidRDefault="00180D14" w:rsidP="00D67CFB">
      <w:pPr>
        <w:pStyle w:val="BodyText"/>
        <w:spacing w:after="120"/>
      </w:pPr>
    </w:p>
    <w:bookmarkEnd w:id="4"/>
    <w:p w14:paraId="63F96D85" w14:textId="53139ABE" w:rsidR="009920E9" w:rsidRDefault="00180D14" w:rsidP="007C3FC6">
      <w:pPr>
        <w:pStyle w:val="BodyText"/>
        <w:ind w:left="0"/>
      </w:pPr>
      <w:r>
        <w:rPr>
          <w:noProof/>
          <w:lang w:eastAsia="zh-CN"/>
        </w:rPr>
        <w:drawing>
          <wp:inline distT="0" distB="0" distL="0" distR="0" wp14:anchorId="32244A09" wp14:editId="68F27EA4">
            <wp:extent cx="5287992" cy="36403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summary_part2.png"/>
                    <pic:cNvPicPr/>
                  </pic:nvPicPr>
                  <pic:blipFill>
                    <a:blip r:embed="rId34">
                      <a:extLst>
                        <a:ext uri="{28A0092B-C50C-407E-A947-70E740481C1C}">
                          <a14:useLocalDpi xmlns:a14="http://schemas.microsoft.com/office/drawing/2010/main" val="0"/>
                        </a:ext>
                      </a:extLst>
                    </a:blip>
                    <a:stretch>
                      <a:fillRect/>
                    </a:stretch>
                  </pic:blipFill>
                  <pic:spPr>
                    <a:xfrm>
                      <a:off x="0" y="0"/>
                      <a:ext cx="5291839" cy="3642995"/>
                    </a:xfrm>
                    <a:prstGeom prst="rect">
                      <a:avLst/>
                    </a:prstGeom>
                  </pic:spPr>
                </pic:pic>
              </a:graphicData>
            </a:graphic>
          </wp:inline>
        </w:drawing>
      </w:r>
    </w:p>
    <w:p w14:paraId="2D344964" w14:textId="44FC853E" w:rsidR="00180D14" w:rsidRPr="009920E9" w:rsidRDefault="00180D14" w:rsidP="00180D14">
      <w:pPr>
        <w:pStyle w:val="Caption"/>
        <w:ind w:left="0"/>
      </w:pPr>
      <w:r>
        <w:t xml:space="preserve">Figure </w:t>
      </w:r>
      <w:r w:rsidR="00655B12">
        <w:rPr>
          <w:noProof/>
        </w:rPr>
        <w:t>5</w:t>
      </w:r>
      <w:r>
        <w:noBreakHyphen/>
      </w:r>
      <w:r w:rsidR="005A6023">
        <w:fldChar w:fldCharType="begin"/>
      </w:r>
      <w:r w:rsidR="005A6023">
        <w:instrText xml:space="preserve"> SEQ Figure \* ARABIC \s 1 </w:instrText>
      </w:r>
      <w:r w:rsidR="005A6023">
        <w:fldChar w:fldCharType="separate"/>
      </w:r>
      <w:r w:rsidR="001467AC">
        <w:rPr>
          <w:noProof/>
        </w:rPr>
        <w:t>1</w:t>
      </w:r>
      <w:r w:rsidR="005A6023">
        <w:rPr>
          <w:noProof/>
        </w:rPr>
        <w:fldChar w:fldCharType="end"/>
      </w:r>
      <w:r>
        <w:t xml:space="preserve"> Verification and Traceability Activities and Objectives</w:t>
      </w:r>
      <w:r w:rsidR="009970C2">
        <w:t xml:space="preserve"> (Model-Based Design Workflow for DO-178C)</w:t>
      </w:r>
    </w:p>
    <w:p w14:paraId="72EB6FEA" w14:textId="4D3153BA" w:rsidR="009920E9" w:rsidRPr="00AC4DAD" w:rsidRDefault="009920E9">
      <w:pPr>
        <w:rPr>
          <w:sz w:val="20"/>
        </w:rPr>
      </w:pPr>
      <w:r>
        <w:rPr>
          <w:color w:val="FF0000"/>
        </w:rPr>
        <w:br w:type="page"/>
      </w:r>
    </w:p>
    <w:p w14:paraId="5132B0D6" w14:textId="64E4BE10" w:rsidR="00505801" w:rsidRDefault="009920E9" w:rsidP="009920E9">
      <w:pPr>
        <w:pStyle w:val="Heading2"/>
      </w:pPr>
      <w:bookmarkStart w:id="64" w:name="_Toc472066845"/>
      <w:r w:rsidRPr="009920E9">
        <w:lastRenderedPageBreak/>
        <w:t>Software Planning Process</w:t>
      </w:r>
      <w:bookmarkEnd w:id="64"/>
    </w:p>
    <w:p w14:paraId="07BB230B" w14:textId="5F48E3B8" w:rsidR="00AC4DAD" w:rsidRDefault="00AC4DAD" w:rsidP="00AC4DAD">
      <w:pPr>
        <w:pStyle w:val="Heading3"/>
        <w:spacing w:after="240"/>
      </w:pPr>
      <w:bookmarkStart w:id="65" w:name="_Toc472066846"/>
      <w:r w:rsidRPr="00AC4DAD">
        <w:t>Software Planning Process Objectives</w:t>
      </w:r>
      <w:bookmarkEnd w:id="65"/>
    </w:p>
    <w:p w14:paraId="09B1C11E" w14:textId="700EB61A" w:rsidR="007370FB" w:rsidRDefault="007370FB">
      <w:pPr>
        <w:pStyle w:val="ApplicantText"/>
      </w:pPr>
      <w:r>
        <w:t xml:space="preserve">&lt;The objectives of the software planning process are defined in DO-178C </w:t>
      </w:r>
      <w:r w:rsidR="00CC1CAF">
        <w:t>Section</w:t>
      </w:r>
      <w:r w:rsidR="00924671">
        <w:t xml:space="preserve"> 4.1</w:t>
      </w:r>
      <w:r w:rsidR="00764C38">
        <w:t xml:space="preserve"> and DO-331 </w:t>
      </w:r>
      <w:r w:rsidR="00CC1CAF">
        <w:t>Section</w:t>
      </w:r>
      <w:r w:rsidR="00764C38">
        <w:t xml:space="preserve"> </w:t>
      </w:r>
      <w:r w:rsidR="00971684">
        <w:t>MB.</w:t>
      </w:r>
      <w:r w:rsidR="00764C38">
        <w:t>4.1.</w:t>
      </w:r>
      <w:r>
        <w:t>&gt;</w:t>
      </w:r>
    </w:p>
    <w:p w14:paraId="6B53A6E1" w14:textId="7F6CFE19" w:rsidR="00AC4DAD" w:rsidRDefault="00AC4DAD" w:rsidP="001F35E8">
      <w:pPr>
        <w:pStyle w:val="Heading3"/>
        <w:spacing w:after="240"/>
      </w:pPr>
      <w:bookmarkStart w:id="66" w:name="_Toc472066847"/>
      <w:r w:rsidRPr="00AC4DAD">
        <w:t>Software Planning Process Input</w:t>
      </w:r>
      <w:bookmarkEnd w:id="66"/>
    </w:p>
    <w:p w14:paraId="0335ED12" w14:textId="74A03C3E" w:rsidR="00AC4DAD" w:rsidRDefault="00AC4DAD" w:rsidP="00130270">
      <w:pPr>
        <w:pStyle w:val="BodyText"/>
      </w:pPr>
      <w:r w:rsidRPr="00130270">
        <w:t xml:space="preserve">The input to the software planning process </w:t>
      </w:r>
      <w:r w:rsidR="00425A51">
        <w:t>is</w:t>
      </w:r>
      <w:r w:rsidRPr="00130270">
        <w:t>:</w:t>
      </w:r>
    </w:p>
    <w:p w14:paraId="5D5B8346" w14:textId="67B0B962" w:rsidR="00C710AF" w:rsidRDefault="00130270" w:rsidP="004A31AD">
      <w:pPr>
        <w:pStyle w:val="BodyText"/>
        <w:numPr>
          <w:ilvl w:val="0"/>
          <w:numId w:val="19"/>
        </w:numPr>
        <w:spacing w:after="120"/>
        <w:ind w:left="778" w:hanging="216"/>
      </w:pPr>
      <w:r>
        <w:t>DO-178</w:t>
      </w:r>
      <w:r w:rsidR="007F1CE5">
        <w:t>C</w:t>
      </w:r>
      <w:r w:rsidR="00323D05">
        <w:t>, DO-330</w:t>
      </w:r>
      <w:r w:rsidR="00C710AF">
        <w:t>,</w:t>
      </w:r>
      <w:r w:rsidR="00323D05">
        <w:t xml:space="preserve"> DO-331 and DO-333</w:t>
      </w:r>
      <w:r w:rsidR="003D1009">
        <w:t>.</w:t>
      </w:r>
      <w:r w:rsidR="001B255F">
        <w:t xml:space="preserve"> </w:t>
      </w:r>
    </w:p>
    <w:p w14:paraId="74178D60" w14:textId="01C4D393" w:rsidR="00130270" w:rsidRDefault="00130270" w:rsidP="004A31AD">
      <w:pPr>
        <w:pStyle w:val="BodyText"/>
        <w:numPr>
          <w:ilvl w:val="0"/>
          <w:numId w:val="19"/>
        </w:numPr>
        <w:spacing w:after="120"/>
        <w:ind w:left="778" w:hanging="216"/>
      </w:pPr>
      <w:r>
        <w:t xml:space="preserve">The System Requirements for </w:t>
      </w:r>
      <w:r w:rsidR="00281C76">
        <w:t>&lt;</w:t>
      </w:r>
      <w:r w:rsidR="00281C76" w:rsidRPr="00C710AF">
        <w:rPr>
          <w:i/>
        </w:rPr>
        <w:t>Project</w:t>
      </w:r>
      <w:r w:rsidR="00281C76">
        <w:t>&gt;</w:t>
      </w:r>
      <w:r w:rsidR="003D1009">
        <w:t>.</w:t>
      </w:r>
      <w:r w:rsidR="00281C76" w:rsidRPr="00956928">
        <w:t xml:space="preserve"> </w:t>
      </w:r>
      <w:r>
        <w:t xml:space="preserve"> </w:t>
      </w:r>
    </w:p>
    <w:p w14:paraId="412B569C" w14:textId="76F56240" w:rsidR="00130270" w:rsidRPr="00130270" w:rsidRDefault="00130270" w:rsidP="004A31AD">
      <w:pPr>
        <w:pStyle w:val="BodyText"/>
        <w:numPr>
          <w:ilvl w:val="0"/>
          <w:numId w:val="19"/>
        </w:numPr>
        <w:spacing w:after="120"/>
        <w:ind w:left="778" w:hanging="216"/>
      </w:pPr>
      <w:r>
        <w:t xml:space="preserve">The preliminary System Safety Assessment for </w:t>
      </w:r>
      <w:r w:rsidR="001E18A0">
        <w:t>&lt;</w:t>
      </w:r>
      <w:r w:rsidR="001E18A0" w:rsidRPr="00325022">
        <w:rPr>
          <w:i/>
        </w:rPr>
        <w:t>Project</w:t>
      </w:r>
      <w:r w:rsidR="001E18A0">
        <w:t>&gt;</w:t>
      </w:r>
      <w:r w:rsidR="003D1009">
        <w:t>.</w:t>
      </w:r>
    </w:p>
    <w:p w14:paraId="68FDC06E" w14:textId="63A08C02" w:rsidR="00AC4DAD" w:rsidRDefault="00AC4DAD" w:rsidP="004A31AD">
      <w:pPr>
        <w:pStyle w:val="BodyText"/>
        <w:numPr>
          <w:ilvl w:val="0"/>
          <w:numId w:val="19"/>
        </w:numPr>
        <w:spacing w:after="120"/>
        <w:ind w:left="778" w:hanging="216"/>
      </w:pPr>
      <w:r w:rsidRPr="00AC4DAD">
        <w:t xml:space="preserve">&lt;Add </w:t>
      </w:r>
      <w:r w:rsidRPr="00956928">
        <w:t>any</w:t>
      </w:r>
      <w:r w:rsidRPr="00AC4DAD">
        <w:t xml:space="preserve"> other document references here</w:t>
      </w:r>
      <w:r w:rsidR="00C710AF">
        <w:t xml:space="preserve"> (e.g. CRIs, Cert Memos, CAST papers</w:t>
      </w:r>
      <w:r w:rsidR="003B1316">
        <w:t>,</w:t>
      </w:r>
      <w:r w:rsidR="00C710AF">
        <w:t xml:space="preserve"> and </w:t>
      </w:r>
      <w:r w:rsidR="009970C2">
        <w:t>others</w:t>
      </w:r>
      <w:r w:rsidR="00C710AF">
        <w:t>)</w:t>
      </w:r>
      <w:r w:rsidRPr="00AC4DAD">
        <w:t xml:space="preserve">. </w:t>
      </w:r>
      <w:r w:rsidR="003B1316">
        <w:t xml:space="preserve">These document references can </w:t>
      </w:r>
      <w:r w:rsidR="00C710AF">
        <w:t>also</w:t>
      </w:r>
      <w:r w:rsidRPr="00AC4DAD">
        <w:t xml:space="preserve"> include comp</w:t>
      </w:r>
      <w:r w:rsidRPr="00956928">
        <w:t>any</w:t>
      </w:r>
      <w:r w:rsidRPr="00AC4DAD">
        <w:t xml:space="preserve"> standards and process documents.&gt;</w:t>
      </w:r>
    </w:p>
    <w:p w14:paraId="14DDA572" w14:textId="77777777" w:rsidR="00130270" w:rsidRDefault="00130270" w:rsidP="00130270">
      <w:pPr>
        <w:pStyle w:val="BodyText"/>
      </w:pPr>
    </w:p>
    <w:p w14:paraId="1620C475" w14:textId="021D7F45" w:rsidR="00130270" w:rsidRDefault="00130270">
      <w:pPr>
        <w:rPr>
          <w:sz w:val="20"/>
        </w:rPr>
      </w:pPr>
      <w:r>
        <w:br w:type="page"/>
      </w:r>
    </w:p>
    <w:p w14:paraId="69CC33C5" w14:textId="21280E2F" w:rsidR="00AC4DAD" w:rsidRDefault="00130270" w:rsidP="001F35E8">
      <w:pPr>
        <w:pStyle w:val="Heading3"/>
        <w:spacing w:after="240"/>
      </w:pPr>
      <w:bookmarkStart w:id="67" w:name="_Toc472066848"/>
      <w:r w:rsidRPr="00130270">
        <w:lastRenderedPageBreak/>
        <w:t>Software Planning Process Output</w:t>
      </w:r>
      <w:bookmarkEnd w:id="67"/>
    </w:p>
    <w:p w14:paraId="451A4A61" w14:textId="46265A0F" w:rsidR="00130270" w:rsidRPr="00956928" w:rsidRDefault="00130270" w:rsidP="00130270">
      <w:pPr>
        <w:pStyle w:val="BodyText"/>
      </w:pPr>
      <w:r w:rsidRPr="00956928">
        <w:t>The output of the software planning process:</w:t>
      </w:r>
    </w:p>
    <w:p w14:paraId="62B07C51" w14:textId="0109245A" w:rsidR="00130270" w:rsidRPr="00956928" w:rsidRDefault="00130270" w:rsidP="00287F60">
      <w:pPr>
        <w:pStyle w:val="BodyText"/>
        <w:numPr>
          <w:ilvl w:val="0"/>
          <w:numId w:val="3"/>
        </w:numPr>
        <w:spacing w:after="120"/>
        <w:ind w:left="778" w:hanging="216"/>
      </w:pPr>
      <w:r w:rsidRPr="00956928">
        <w:t xml:space="preserve">Plan for Software Aspects of Certification for </w:t>
      </w:r>
      <w:r w:rsidR="00281C76">
        <w:t>&lt;</w:t>
      </w:r>
      <w:r w:rsidR="00281C76" w:rsidRPr="00325022">
        <w:rPr>
          <w:i/>
        </w:rPr>
        <w:t>Project</w:t>
      </w:r>
      <w:r w:rsidR="00281C76">
        <w:t>&gt;</w:t>
      </w:r>
      <w:r w:rsidR="00B355E2">
        <w:t xml:space="preserve"> (this document)</w:t>
      </w:r>
    </w:p>
    <w:p w14:paraId="279E2BE2" w14:textId="56C4339C" w:rsidR="00130270" w:rsidRPr="00956928" w:rsidRDefault="00130270" w:rsidP="00287F60">
      <w:pPr>
        <w:pStyle w:val="BodyText"/>
        <w:numPr>
          <w:ilvl w:val="0"/>
          <w:numId w:val="3"/>
        </w:numPr>
        <w:spacing w:after="120"/>
        <w:ind w:left="778" w:hanging="216"/>
      </w:pPr>
      <w:r w:rsidRPr="00956928">
        <w:t xml:space="preserve">Software Development Plan for </w:t>
      </w:r>
      <w:r w:rsidR="00281C76">
        <w:t>&lt;</w:t>
      </w:r>
      <w:r w:rsidR="00281C76" w:rsidRPr="00325022">
        <w:rPr>
          <w:i/>
        </w:rPr>
        <w:t>Project</w:t>
      </w:r>
      <w:r w:rsidR="00281C76">
        <w:t>&gt;</w:t>
      </w:r>
    </w:p>
    <w:p w14:paraId="7A064BA0" w14:textId="3FFCDA3D" w:rsidR="00130270" w:rsidRPr="00956928" w:rsidRDefault="00130270" w:rsidP="00287F60">
      <w:pPr>
        <w:pStyle w:val="BodyText"/>
        <w:numPr>
          <w:ilvl w:val="0"/>
          <w:numId w:val="3"/>
        </w:numPr>
        <w:spacing w:after="120"/>
        <w:ind w:left="778" w:hanging="216"/>
      </w:pPr>
      <w:r w:rsidRPr="00956928">
        <w:t xml:space="preserve">Software Verification Plan for </w:t>
      </w:r>
      <w:r w:rsidR="00281C76">
        <w:t>&lt;</w:t>
      </w:r>
      <w:r w:rsidR="00281C76" w:rsidRPr="00325022">
        <w:rPr>
          <w:i/>
        </w:rPr>
        <w:t>Project</w:t>
      </w:r>
      <w:r w:rsidR="00281C76">
        <w:t>&gt;</w:t>
      </w:r>
    </w:p>
    <w:p w14:paraId="5E9020C0" w14:textId="624D310C" w:rsidR="00130270" w:rsidRPr="00956928" w:rsidRDefault="00130270" w:rsidP="00287F60">
      <w:pPr>
        <w:pStyle w:val="BodyText"/>
        <w:numPr>
          <w:ilvl w:val="0"/>
          <w:numId w:val="3"/>
        </w:numPr>
        <w:spacing w:after="120"/>
        <w:ind w:left="778" w:hanging="216"/>
      </w:pPr>
      <w:r w:rsidRPr="00956928">
        <w:t xml:space="preserve">Software Configuration Management Plan for </w:t>
      </w:r>
      <w:r w:rsidR="00281C76">
        <w:t>&lt;</w:t>
      </w:r>
      <w:r w:rsidR="00281C76" w:rsidRPr="00325022">
        <w:rPr>
          <w:i/>
        </w:rPr>
        <w:t>Project</w:t>
      </w:r>
      <w:r w:rsidR="00281C76">
        <w:t>&gt;</w:t>
      </w:r>
    </w:p>
    <w:p w14:paraId="5A4547AE" w14:textId="465F7FDC" w:rsidR="00130270" w:rsidRPr="00956928" w:rsidRDefault="00130270" w:rsidP="00287F60">
      <w:pPr>
        <w:pStyle w:val="BodyText"/>
        <w:numPr>
          <w:ilvl w:val="0"/>
          <w:numId w:val="3"/>
        </w:numPr>
        <w:spacing w:after="120"/>
        <w:ind w:left="778" w:hanging="216"/>
      </w:pPr>
      <w:r w:rsidRPr="00956928">
        <w:t xml:space="preserve">Software Quality Assurance Plan for </w:t>
      </w:r>
      <w:r w:rsidR="00281C76">
        <w:t>&lt;</w:t>
      </w:r>
      <w:r w:rsidR="00281C76" w:rsidRPr="00325022">
        <w:rPr>
          <w:i/>
        </w:rPr>
        <w:t>Project</w:t>
      </w:r>
      <w:r w:rsidR="00281C76">
        <w:t>&gt;</w:t>
      </w:r>
    </w:p>
    <w:p w14:paraId="2EDBC790" w14:textId="58B90758" w:rsidR="00130270" w:rsidRPr="00956928" w:rsidRDefault="00130270" w:rsidP="00287F60">
      <w:pPr>
        <w:pStyle w:val="BodyText"/>
        <w:numPr>
          <w:ilvl w:val="0"/>
          <w:numId w:val="3"/>
        </w:numPr>
        <w:spacing w:after="120"/>
        <w:ind w:left="778" w:hanging="216"/>
      </w:pPr>
      <w:r w:rsidRPr="00956928">
        <w:t xml:space="preserve">Software Requirements Standards for </w:t>
      </w:r>
      <w:r w:rsidR="00281C76">
        <w:t>&lt;</w:t>
      </w:r>
      <w:r w:rsidR="00281C76" w:rsidRPr="00325022">
        <w:rPr>
          <w:i/>
        </w:rPr>
        <w:t>Project</w:t>
      </w:r>
      <w:r w:rsidR="00281C76">
        <w:t>&gt;</w:t>
      </w:r>
    </w:p>
    <w:p w14:paraId="4083A1A0" w14:textId="4D5B8E70" w:rsidR="00130270" w:rsidRPr="00956928" w:rsidRDefault="00130270" w:rsidP="00287F60">
      <w:pPr>
        <w:pStyle w:val="BodyText"/>
        <w:numPr>
          <w:ilvl w:val="0"/>
          <w:numId w:val="3"/>
        </w:numPr>
        <w:spacing w:after="120"/>
        <w:ind w:left="778" w:hanging="216"/>
      </w:pPr>
      <w:r w:rsidRPr="00956928">
        <w:t xml:space="preserve">Software Design Standards for </w:t>
      </w:r>
      <w:r w:rsidR="00281C76">
        <w:t>&lt;</w:t>
      </w:r>
      <w:r w:rsidR="00281C76" w:rsidRPr="00325022">
        <w:rPr>
          <w:i/>
        </w:rPr>
        <w:t>Project</w:t>
      </w:r>
      <w:r w:rsidR="00281C76">
        <w:t>&gt;</w:t>
      </w:r>
    </w:p>
    <w:p w14:paraId="46D46B3C" w14:textId="4C7445DD" w:rsidR="00AC4DAD" w:rsidRDefault="00130270" w:rsidP="00287F60">
      <w:pPr>
        <w:pStyle w:val="BodyText"/>
        <w:numPr>
          <w:ilvl w:val="0"/>
          <w:numId w:val="3"/>
        </w:numPr>
        <w:spacing w:after="120"/>
        <w:ind w:left="778" w:hanging="216"/>
      </w:pPr>
      <w:r w:rsidRPr="00956928">
        <w:t xml:space="preserve">Software Code Standards for </w:t>
      </w:r>
      <w:r w:rsidR="00281C76">
        <w:t>&lt;</w:t>
      </w:r>
      <w:r w:rsidR="00281C76" w:rsidRPr="00325022">
        <w:rPr>
          <w:i/>
        </w:rPr>
        <w:t>Project</w:t>
      </w:r>
      <w:r w:rsidR="00281C76">
        <w:t>&gt;</w:t>
      </w:r>
    </w:p>
    <w:p w14:paraId="589BEE0E" w14:textId="23A90DB2" w:rsidR="00500342" w:rsidRDefault="00BE133C" w:rsidP="00287F60">
      <w:pPr>
        <w:pStyle w:val="BodyText"/>
        <w:numPr>
          <w:ilvl w:val="0"/>
          <w:numId w:val="3"/>
        </w:numPr>
        <w:spacing w:after="120"/>
        <w:ind w:left="778" w:hanging="216"/>
      </w:pPr>
      <w:r w:rsidRPr="00956928">
        <w:t xml:space="preserve">Software </w:t>
      </w:r>
      <w:r>
        <w:t>Model</w:t>
      </w:r>
      <w:r w:rsidRPr="00956928">
        <w:t xml:space="preserve"> Standards for </w:t>
      </w:r>
      <w:r>
        <w:t>&lt;</w:t>
      </w:r>
      <w:r w:rsidRPr="00325022">
        <w:rPr>
          <w:i/>
        </w:rPr>
        <w:t>Project</w:t>
      </w:r>
      <w:r>
        <w:t>&gt;</w:t>
      </w:r>
    </w:p>
    <w:p w14:paraId="2C14F193" w14:textId="277F3A69" w:rsidR="00E26463" w:rsidRDefault="00E26463" w:rsidP="00287F60">
      <w:pPr>
        <w:pStyle w:val="BodyText"/>
        <w:numPr>
          <w:ilvl w:val="0"/>
          <w:numId w:val="3"/>
        </w:numPr>
        <w:spacing w:after="120"/>
        <w:ind w:left="778" w:hanging="216"/>
      </w:pPr>
      <w:r>
        <w:t xml:space="preserve">Simulink Report Generator Tool Qualification Plan </w:t>
      </w:r>
      <w:r w:rsidRPr="00956928">
        <w:t xml:space="preserve">for </w:t>
      </w:r>
      <w:r>
        <w:t>&lt;</w:t>
      </w:r>
      <w:r w:rsidRPr="00325022">
        <w:rPr>
          <w:i/>
        </w:rPr>
        <w:t>Project</w:t>
      </w:r>
      <w:r>
        <w:t>&gt;</w:t>
      </w:r>
    </w:p>
    <w:p w14:paraId="626D7288" w14:textId="56F09254" w:rsidR="00E26463" w:rsidRDefault="00E26463" w:rsidP="00287F60">
      <w:pPr>
        <w:pStyle w:val="BodyText"/>
        <w:numPr>
          <w:ilvl w:val="0"/>
          <w:numId w:val="3"/>
        </w:numPr>
        <w:spacing w:after="120"/>
        <w:ind w:left="778" w:hanging="216"/>
      </w:pPr>
      <w:r>
        <w:t xml:space="preserve">Simulink Verification and Validation Tool Qualification Plan </w:t>
      </w:r>
      <w:r w:rsidRPr="00956928">
        <w:t xml:space="preserve">for </w:t>
      </w:r>
      <w:r>
        <w:t>&lt;</w:t>
      </w:r>
      <w:r w:rsidRPr="00325022">
        <w:rPr>
          <w:i/>
        </w:rPr>
        <w:t>Project</w:t>
      </w:r>
      <w:r>
        <w:t>&gt;</w:t>
      </w:r>
    </w:p>
    <w:p w14:paraId="29C1BCE9" w14:textId="662A8598" w:rsidR="00500342" w:rsidRDefault="00500342" w:rsidP="00287F60">
      <w:pPr>
        <w:pStyle w:val="BodyText"/>
        <w:numPr>
          <w:ilvl w:val="0"/>
          <w:numId w:val="3"/>
        </w:numPr>
        <w:spacing w:after="120"/>
        <w:ind w:left="778" w:hanging="216"/>
      </w:pPr>
      <w:r>
        <w:t>Simulink</w:t>
      </w:r>
      <w:r w:rsidR="00E26463">
        <w:t xml:space="preserve"> </w:t>
      </w:r>
      <w:r>
        <w:t xml:space="preserve">Code Inspector Tool Qualification Plan </w:t>
      </w:r>
      <w:r w:rsidRPr="00956928">
        <w:t xml:space="preserve">for </w:t>
      </w:r>
      <w:r>
        <w:t>&lt;</w:t>
      </w:r>
      <w:r w:rsidRPr="00325022">
        <w:rPr>
          <w:i/>
        </w:rPr>
        <w:t>Project</w:t>
      </w:r>
      <w:r>
        <w:t>&gt;</w:t>
      </w:r>
    </w:p>
    <w:p w14:paraId="12F60C7D" w14:textId="0853F356" w:rsidR="00F83175" w:rsidRDefault="00E26463" w:rsidP="00287F60">
      <w:pPr>
        <w:pStyle w:val="BodyText"/>
        <w:numPr>
          <w:ilvl w:val="0"/>
          <w:numId w:val="3"/>
        </w:numPr>
        <w:spacing w:after="120"/>
        <w:ind w:left="778" w:hanging="216"/>
      </w:pPr>
      <w:r>
        <w:t>Polyspace</w:t>
      </w:r>
      <w:r w:rsidR="00F83175">
        <w:t xml:space="preserve"> Code Prover Tool Qualification Plan </w:t>
      </w:r>
      <w:r w:rsidR="00F83175" w:rsidRPr="00956928">
        <w:t xml:space="preserve">for </w:t>
      </w:r>
      <w:r w:rsidR="00F83175">
        <w:t>&lt;</w:t>
      </w:r>
      <w:r w:rsidR="00F83175" w:rsidRPr="00325022">
        <w:rPr>
          <w:i/>
        </w:rPr>
        <w:t>Project</w:t>
      </w:r>
      <w:r w:rsidR="00F83175">
        <w:t>&gt;</w:t>
      </w:r>
    </w:p>
    <w:p w14:paraId="2311880C" w14:textId="17AAD8ED" w:rsidR="00C715BE" w:rsidRDefault="00E26463" w:rsidP="00287F60">
      <w:pPr>
        <w:pStyle w:val="BodyText"/>
        <w:numPr>
          <w:ilvl w:val="0"/>
          <w:numId w:val="3"/>
        </w:numPr>
        <w:spacing w:after="120"/>
        <w:ind w:left="778" w:hanging="216"/>
      </w:pPr>
      <w:r>
        <w:t>Polyspace Bug Finder</w:t>
      </w:r>
      <w:r w:rsidR="00C715BE">
        <w:t xml:space="preserve"> Tool Qualification Plan</w:t>
      </w:r>
      <w:r w:rsidR="00F83175">
        <w:t xml:space="preserve"> </w:t>
      </w:r>
      <w:r w:rsidR="00F83175" w:rsidRPr="00956928">
        <w:t xml:space="preserve">for </w:t>
      </w:r>
      <w:r w:rsidR="00F83175">
        <w:t>&lt;</w:t>
      </w:r>
      <w:r w:rsidR="00F83175" w:rsidRPr="00325022">
        <w:rPr>
          <w:i/>
        </w:rPr>
        <w:t>Project</w:t>
      </w:r>
      <w:r w:rsidR="00F83175">
        <w:t>&gt;</w:t>
      </w:r>
    </w:p>
    <w:p w14:paraId="00B98053" w14:textId="6335DDA1" w:rsidR="004A4B2A" w:rsidRDefault="004A4B2A" w:rsidP="00287F60">
      <w:pPr>
        <w:pStyle w:val="BodyText"/>
        <w:numPr>
          <w:ilvl w:val="0"/>
          <w:numId w:val="3"/>
        </w:numPr>
        <w:spacing w:after="120"/>
        <w:ind w:left="778" w:hanging="216"/>
      </w:pPr>
      <w:r>
        <w:t>Simulink Test Tool Qualification Plan for &lt;</w:t>
      </w:r>
      <w:r w:rsidRPr="00325022">
        <w:rPr>
          <w:i/>
        </w:rPr>
        <w:t>Project</w:t>
      </w:r>
      <w:r>
        <w:t>&gt;</w:t>
      </w:r>
    </w:p>
    <w:p w14:paraId="79FF5A0C" w14:textId="77777777" w:rsidR="00C710AF" w:rsidRDefault="00C710AF" w:rsidP="00C710AF">
      <w:pPr>
        <w:pStyle w:val="BodyText"/>
        <w:spacing w:after="120"/>
      </w:pPr>
    </w:p>
    <w:p w14:paraId="542E672F" w14:textId="19680DEC" w:rsidR="00C710AF" w:rsidRDefault="00C710AF" w:rsidP="00C710AF">
      <w:pPr>
        <w:pStyle w:val="BodyText"/>
        <w:spacing w:after="120"/>
      </w:pPr>
      <w:r>
        <w:t>&lt;Add additional documents here.&gt;</w:t>
      </w:r>
    </w:p>
    <w:p w14:paraId="07C65E80" w14:textId="77777777" w:rsidR="009E7320" w:rsidRDefault="009E7320">
      <w:pPr>
        <w:rPr>
          <w:rFonts w:ascii="Arial" w:hAnsi="Arial" w:cs="Arial"/>
          <w:b/>
          <w:bCs/>
          <w:sz w:val="28"/>
          <w:szCs w:val="26"/>
        </w:rPr>
      </w:pPr>
      <w:r>
        <w:br w:type="page"/>
      </w:r>
    </w:p>
    <w:p w14:paraId="44888447" w14:textId="4346A21F" w:rsidR="00130270" w:rsidRDefault="001F35E8" w:rsidP="001F35E8">
      <w:pPr>
        <w:pStyle w:val="Heading3"/>
        <w:spacing w:after="240"/>
      </w:pPr>
      <w:bookmarkStart w:id="68" w:name="_Toc472066849"/>
      <w:r w:rsidRPr="001F35E8">
        <w:lastRenderedPageBreak/>
        <w:t>Software Planning Process Activities</w:t>
      </w:r>
      <w:bookmarkEnd w:id="68"/>
    </w:p>
    <w:p w14:paraId="35F75984" w14:textId="554F4337" w:rsidR="007370FB" w:rsidRDefault="007370FB" w:rsidP="004A31AD">
      <w:pPr>
        <w:pStyle w:val="ApplicantText"/>
      </w:pPr>
      <w:r>
        <w:t xml:space="preserve">&lt;The activities of the </w:t>
      </w:r>
      <w:r w:rsidR="006E61F7">
        <w:t>software</w:t>
      </w:r>
      <w:r>
        <w:t xml:space="preserve"> planning process are defined in DO-178C </w:t>
      </w:r>
      <w:r w:rsidR="00CC1CAF">
        <w:t>Section</w:t>
      </w:r>
      <w:r>
        <w:t xml:space="preserve"> 4.2</w:t>
      </w:r>
      <w:r w:rsidR="00764C38">
        <w:t xml:space="preserve"> and DO-331 </w:t>
      </w:r>
      <w:r w:rsidR="00CC1CAF">
        <w:t>Section</w:t>
      </w:r>
      <w:r w:rsidR="00764C38">
        <w:t xml:space="preserve"> </w:t>
      </w:r>
      <w:r w:rsidR="00971684">
        <w:t>MB.</w:t>
      </w:r>
      <w:r w:rsidR="00764C38">
        <w:t>4.2</w:t>
      </w:r>
      <w:r>
        <w:t>.&gt;</w:t>
      </w:r>
    </w:p>
    <w:p w14:paraId="20615A3D" w14:textId="2EC1A41D" w:rsidR="001F35E8" w:rsidRDefault="001F35E8" w:rsidP="001F35E8">
      <w:pPr>
        <w:pStyle w:val="Heading3"/>
        <w:spacing w:after="240"/>
      </w:pPr>
      <w:bookmarkStart w:id="69" w:name="_Toc472066850"/>
      <w:r w:rsidRPr="001F35E8">
        <w:t>Software Planning Process Transition Criteria</w:t>
      </w:r>
      <w:bookmarkEnd w:id="69"/>
    </w:p>
    <w:p w14:paraId="51CFAAAE" w14:textId="53519081" w:rsidR="001F35E8" w:rsidRDefault="001F35E8" w:rsidP="001F35E8">
      <w:pPr>
        <w:pStyle w:val="Heading4"/>
      </w:pPr>
      <w:bookmarkStart w:id="70" w:name="_Toc472066851"/>
      <w:r w:rsidRPr="001F35E8">
        <w:t>Software Planning Process Entry Criteria</w:t>
      </w:r>
      <w:bookmarkEnd w:id="70"/>
    </w:p>
    <w:p w14:paraId="26D3AADB" w14:textId="5B102554" w:rsidR="001F35E8" w:rsidRDefault="001F35E8">
      <w:pPr>
        <w:pStyle w:val="ApplicantText"/>
      </w:pPr>
      <w:r w:rsidRPr="00956928">
        <w:t>&lt;Add the entry criteria for the planning process here. No</w:t>
      </w:r>
      <w:r w:rsidRPr="001F35E8">
        <w:t>rm</w:t>
      </w:r>
      <w:r w:rsidRPr="00956928">
        <w:t>all</w:t>
      </w:r>
      <w:r w:rsidRPr="001F35E8">
        <w:t xml:space="preserve">y, this </w:t>
      </w:r>
      <w:r w:rsidR="00B85E74">
        <w:t xml:space="preserve">criteria </w:t>
      </w:r>
      <w:r w:rsidRPr="001F35E8">
        <w:t>include</w:t>
      </w:r>
      <w:r w:rsidR="00B85E74">
        <w:t>s</w:t>
      </w:r>
      <w:r w:rsidRPr="001F35E8">
        <w:t xml:space="preserve"> a reference to the </w:t>
      </w:r>
      <w:r w:rsidRPr="00956928">
        <w:t>complete planning process input.&gt;</w:t>
      </w:r>
    </w:p>
    <w:p w14:paraId="214E5EA4" w14:textId="368FDA4B" w:rsidR="001F35E8" w:rsidRDefault="001F35E8" w:rsidP="001F35E8">
      <w:pPr>
        <w:pStyle w:val="Heading4"/>
      </w:pPr>
      <w:bookmarkStart w:id="71" w:name="_Toc472066852"/>
      <w:r w:rsidRPr="001F35E8">
        <w:t>Software Planning Process Exit Criteria</w:t>
      </w:r>
      <w:bookmarkEnd w:id="71"/>
    </w:p>
    <w:p w14:paraId="398F8DB8" w14:textId="0226B919" w:rsidR="001F35E8" w:rsidRDefault="001F35E8">
      <w:pPr>
        <w:pStyle w:val="ApplicantText"/>
      </w:pPr>
      <w:r w:rsidRPr="00956928">
        <w:t>&lt;Add the exit criteria for the planning process here. No</w:t>
      </w:r>
      <w:r w:rsidRPr="001F35E8">
        <w:t>rm</w:t>
      </w:r>
      <w:r w:rsidRPr="00956928">
        <w:t>all</w:t>
      </w:r>
      <w:r w:rsidRPr="001F35E8">
        <w:t xml:space="preserve">y, this </w:t>
      </w:r>
      <w:r w:rsidR="00AE4FAD">
        <w:t xml:space="preserve">criteria </w:t>
      </w:r>
      <w:r w:rsidRPr="001F35E8">
        <w:t>include</w:t>
      </w:r>
      <w:r w:rsidR="00AE4FAD">
        <w:t>s</w:t>
      </w:r>
      <w:r w:rsidRPr="001F35E8">
        <w:t xml:space="preserve"> a reference to the </w:t>
      </w:r>
      <w:r w:rsidRPr="00956928">
        <w:t>complete planning process output</w:t>
      </w:r>
      <w:r w:rsidR="007A022E">
        <w:t>s</w:t>
      </w:r>
      <w:r w:rsidRPr="00956928">
        <w:t xml:space="preserve">, </w:t>
      </w:r>
      <w:r w:rsidRPr="001F35E8">
        <w:t>the configured output</w:t>
      </w:r>
      <w:r w:rsidR="007A022E">
        <w:t>s</w:t>
      </w:r>
      <w:r w:rsidRPr="00956928">
        <w:t>, and the plans agreed to by the certification authority.&gt;</w:t>
      </w:r>
    </w:p>
    <w:p w14:paraId="533C8E74" w14:textId="2C4E7566" w:rsidR="001F35E8" w:rsidRDefault="001F35E8" w:rsidP="001F35E8">
      <w:pPr>
        <w:pStyle w:val="Heading3"/>
      </w:pPr>
      <w:bookmarkStart w:id="72" w:name="_Toc472066853"/>
      <w:r w:rsidRPr="001F35E8">
        <w:t>Integral Processes</w:t>
      </w:r>
      <w:bookmarkEnd w:id="72"/>
    </w:p>
    <w:p w14:paraId="4DFC616F" w14:textId="2EAE33DB" w:rsidR="00324C93" w:rsidRDefault="00324C93" w:rsidP="00324C93">
      <w:pPr>
        <w:pStyle w:val="Heading4"/>
      </w:pPr>
      <w:bookmarkStart w:id="73" w:name="_Toc472066854"/>
      <w:r w:rsidRPr="00324C93">
        <w:t>Software Configuration Management Activities</w:t>
      </w:r>
      <w:bookmarkEnd w:id="73"/>
    </w:p>
    <w:p w14:paraId="51C1B563" w14:textId="0F3F20F0" w:rsidR="00E1574B" w:rsidRDefault="00324C93">
      <w:pPr>
        <w:pStyle w:val="ApplicantText"/>
      </w:pPr>
      <w:r w:rsidRPr="00956928">
        <w:t xml:space="preserve">&lt;Add a description here of how </w:t>
      </w:r>
      <w:r w:rsidR="00CB01BD">
        <w:t xml:space="preserve">compliance to the software configuration management process described in </w:t>
      </w:r>
      <w:r w:rsidR="00CC1CAF">
        <w:t>Chapter</w:t>
      </w:r>
      <w:r w:rsidR="00D026AB">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rsidR="00E1574B">
        <w:t xml:space="preserve"> "</w:t>
      </w:r>
      <w:r w:rsidR="00370939">
        <w:fldChar w:fldCharType="begin"/>
      </w:r>
      <w:r w:rsidR="00370939">
        <w:instrText xml:space="preserve"> REF  _Ref371421918 \h </w:instrText>
      </w:r>
      <w:r w:rsidR="00370939">
        <w:fldChar w:fldCharType="separate"/>
      </w:r>
      <w:r w:rsidR="001467AC" w:rsidRPr="001025C2">
        <w:t>Software Configuration Management Process</w:t>
      </w:r>
      <w:r w:rsidR="00370939">
        <w:fldChar w:fldCharType="end"/>
      </w:r>
      <w:r w:rsidR="00E1574B">
        <w:t xml:space="preserve">" of this document </w:t>
      </w:r>
      <w:r w:rsidR="00CB01BD">
        <w:t>will be achieved for the software planning process (as far as applicable).</w:t>
      </w:r>
      <w:r w:rsidRPr="00324C93">
        <w:t>&gt;</w:t>
      </w:r>
    </w:p>
    <w:p w14:paraId="5EF251CD" w14:textId="3276911A" w:rsidR="001C133B" w:rsidRPr="001C133B" w:rsidRDefault="001C133B" w:rsidP="001C133B">
      <w:pPr>
        <w:pStyle w:val="BodyText"/>
        <w:ind w:left="0"/>
      </w:pPr>
      <w:r>
        <w:tab/>
      </w:r>
      <w:r w:rsidR="00F441EC">
        <w:t>Details are provided in</w:t>
      </w:r>
      <w:r>
        <w:t xml:space="preserve"> the applicable Software Configuration Management Plan (SCMP)</w:t>
      </w:r>
      <w:r w:rsidR="00F441EC">
        <w:t>.</w:t>
      </w:r>
    </w:p>
    <w:p w14:paraId="0830823C" w14:textId="3312B5A5" w:rsidR="001F35E8" w:rsidRDefault="00324C93" w:rsidP="00324C93">
      <w:pPr>
        <w:pStyle w:val="Heading4"/>
      </w:pPr>
      <w:bookmarkStart w:id="74" w:name="_Toc472066855"/>
      <w:r w:rsidRPr="00324C93">
        <w:t>Software Quality Assurance Activities</w:t>
      </w:r>
      <w:bookmarkEnd w:id="74"/>
    </w:p>
    <w:p w14:paraId="34EF8AFD" w14:textId="03DF451F" w:rsidR="00F441EC" w:rsidRDefault="00F441EC">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t xml:space="preserve"> "</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planning process.</w:t>
      </w:r>
      <w:r w:rsidRPr="00324C93">
        <w:t>&gt;</w:t>
      </w:r>
    </w:p>
    <w:p w14:paraId="719D3242" w14:textId="08CCC38C" w:rsidR="00F441EC" w:rsidRPr="001C133B" w:rsidRDefault="00F441EC" w:rsidP="00F441EC">
      <w:pPr>
        <w:pStyle w:val="BodyText"/>
        <w:ind w:left="0"/>
      </w:pPr>
      <w:r>
        <w:tab/>
        <w:t>Details are provided in the applicable Software Quality Assurance Plan (SQAP).</w:t>
      </w:r>
    </w:p>
    <w:p w14:paraId="1F7A48BC" w14:textId="64B3D111" w:rsidR="00082B78" w:rsidRDefault="00082B78">
      <w:pPr>
        <w:pStyle w:val="ApplicantText"/>
      </w:pPr>
      <w:r>
        <w:br w:type="page"/>
      </w:r>
    </w:p>
    <w:p w14:paraId="38981D45" w14:textId="30FAC592" w:rsidR="00324C93" w:rsidRDefault="00082B78" w:rsidP="00082B78">
      <w:pPr>
        <w:pStyle w:val="Heading2"/>
      </w:pPr>
      <w:bookmarkStart w:id="75" w:name="_Toc472066856"/>
      <w:r w:rsidRPr="00082B78">
        <w:lastRenderedPageBreak/>
        <w:t>Software Requirements Process</w:t>
      </w:r>
      <w:bookmarkEnd w:id="75"/>
    </w:p>
    <w:p w14:paraId="3EA7BD94" w14:textId="1B533FAB" w:rsidR="00324C93" w:rsidRDefault="00082B78" w:rsidP="00082B78">
      <w:pPr>
        <w:pStyle w:val="Heading3"/>
      </w:pPr>
      <w:bookmarkStart w:id="76" w:name="_Toc472066857"/>
      <w:r w:rsidRPr="00082B78">
        <w:t>Software Requirements Process Objectives</w:t>
      </w:r>
      <w:bookmarkEnd w:id="76"/>
    </w:p>
    <w:p w14:paraId="31AD068F" w14:textId="69ED51EA" w:rsidR="00EB3DAB" w:rsidRDefault="00EB3DAB">
      <w:pPr>
        <w:pStyle w:val="ApplicantText"/>
      </w:pPr>
      <w:r>
        <w:t xml:space="preserve">&lt;The objectives of the software requirements process are defined in DO-178C </w:t>
      </w:r>
      <w:r w:rsidR="00CC1CAF">
        <w:t>Section</w:t>
      </w:r>
      <w:r>
        <w:t xml:space="preserve"> </w:t>
      </w:r>
      <w:r w:rsidR="00764C38">
        <w:t>5</w:t>
      </w:r>
      <w:r>
        <w:t>.1.</w:t>
      </w:r>
      <w:r w:rsidR="00971684">
        <w:t>1</w:t>
      </w:r>
      <w:r w:rsidR="00764C38">
        <w:t xml:space="preserve"> and</w:t>
      </w:r>
      <w:r w:rsidR="00971684">
        <w:t xml:space="preserve"> DO-331 </w:t>
      </w:r>
      <w:r w:rsidR="00CC1CAF">
        <w:t>Section</w:t>
      </w:r>
      <w:r w:rsidR="00971684">
        <w:t xml:space="preserve"> MB.5.1.1.</w:t>
      </w:r>
      <w:r>
        <w:t>&gt;</w:t>
      </w:r>
    </w:p>
    <w:p w14:paraId="4BEF2D63" w14:textId="77777777" w:rsidR="00EB3DAB" w:rsidRPr="00EB3DAB" w:rsidRDefault="00EB3DAB" w:rsidP="00EB3DAB">
      <w:pPr>
        <w:pStyle w:val="BodyText"/>
      </w:pPr>
    </w:p>
    <w:p w14:paraId="63BE4F8C" w14:textId="506C682E" w:rsidR="00082B78" w:rsidRDefault="00082B78" w:rsidP="00082B78">
      <w:pPr>
        <w:pStyle w:val="Heading3"/>
      </w:pPr>
      <w:bookmarkStart w:id="77" w:name="_Toc472066858"/>
      <w:r w:rsidRPr="00082B78">
        <w:t>Software Requirements Process Input</w:t>
      </w:r>
      <w:bookmarkEnd w:id="77"/>
    </w:p>
    <w:p w14:paraId="61E03AFE" w14:textId="279DE76B" w:rsidR="00971684" w:rsidRDefault="00971684" w:rsidP="00971684">
      <w:pPr>
        <w:pStyle w:val="BodyText"/>
      </w:pPr>
      <w:r w:rsidRPr="00130270">
        <w:t xml:space="preserve">The input to the software </w:t>
      </w:r>
      <w:r>
        <w:t>requirements</w:t>
      </w:r>
      <w:r w:rsidRPr="00130270">
        <w:t xml:space="preserve"> process </w:t>
      </w:r>
      <w:r w:rsidR="00D74287">
        <w:t>is</w:t>
      </w:r>
      <w:r w:rsidRPr="00130270">
        <w:t>:</w:t>
      </w:r>
    </w:p>
    <w:p w14:paraId="36F4C1A5" w14:textId="3D05D455" w:rsidR="00971684" w:rsidRDefault="00971684" w:rsidP="00287F60">
      <w:pPr>
        <w:pStyle w:val="BodyText"/>
        <w:numPr>
          <w:ilvl w:val="0"/>
          <w:numId w:val="4"/>
        </w:numPr>
        <w:spacing w:after="120"/>
        <w:ind w:left="778" w:hanging="216"/>
      </w:pPr>
      <w:r>
        <w:t>The System Requirements for &lt;</w:t>
      </w:r>
      <w:r w:rsidRPr="00325022">
        <w:rPr>
          <w:i/>
        </w:rPr>
        <w:t>Project</w:t>
      </w:r>
      <w:r>
        <w:t>&gt;</w:t>
      </w:r>
      <w:r w:rsidR="00FD1C24">
        <w:t>.</w:t>
      </w:r>
    </w:p>
    <w:p w14:paraId="66B5AD55" w14:textId="5E7B6110" w:rsidR="00971684" w:rsidRDefault="001B255F" w:rsidP="00287F60">
      <w:pPr>
        <w:pStyle w:val="BodyText"/>
        <w:numPr>
          <w:ilvl w:val="0"/>
          <w:numId w:val="4"/>
        </w:numPr>
        <w:spacing w:after="120"/>
        <w:ind w:left="778" w:hanging="216"/>
      </w:pPr>
      <w:r>
        <w:t xml:space="preserve">The Software Requirements </w:t>
      </w:r>
      <w:r w:rsidR="0089187B">
        <w:t>Standards</w:t>
      </w:r>
      <w:r>
        <w:t xml:space="preserve"> for &lt;</w:t>
      </w:r>
      <w:r w:rsidRPr="00325022">
        <w:rPr>
          <w:i/>
        </w:rPr>
        <w:t>Project</w:t>
      </w:r>
      <w:r>
        <w:t>&gt;</w:t>
      </w:r>
      <w:r w:rsidR="00FD1C24">
        <w:t>.</w:t>
      </w:r>
    </w:p>
    <w:p w14:paraId="3C169FEB" w14:textId="6808817A" w:rsidR="001B255F" w:rsidRPr="00130270" w:rsidRDefault="001B255F" w:rsidP="00287F60">
      <w:pPr>
        <w:pStyle w:val="BodyText"/>
        <w:numPr>
          <w:ilvl w:val="0"/>
          <w:numId w:val="4"/>
        </w:numPr>
        <w:spacing w:after="120"/>
        <w:ind w:left="778" w:hanging="216"/>
      </w:pPr>
      <w:r>
        <w:t>The Sof</w:t>
      </w:r>
      <w:r w:rsidR="004B378B">
        <w:t>t</w:t>
      </w:r>
      <w:r>
        <w:t>ware Development Plan / or Plan of Software Aspects of Certification</w:t>
      </w:r>
      <w:r w:rsidR="006F1C85">
        <w:t xml:space="preserve"> for &lt;</w:t>
      </w:r>
      <w:r w:rsidR="006F1C85" w:rsidRPr="00325022">
        <w:rPr>
          <w:i/>
        </w:rPr>
        <w:t>Project</w:t>
      </w:r>
      <w:r w:rsidR="006F1C85">
        <w:t>&gt;</w:t>
      </w:r>
      <w:r w:rsidR="00FD1C24">
        <w:t>.</w:t>
      </w:r>
    </w:p>
    <w:p w14:paraId="62C78046" w14:textId="572FA838" w:rsidR="00971684" w:rsidRDefault="00971684">
      <w:pPr>
        <w:pStyle w:val="ApplicantText"/>
      </w:pPr>
      <w:r w:rsidRPr="00AC4DAD">
        <w:t xml:space="preserve">&lt;Add </w:t>
      </w:r>
      <w:r w:rsidRPr="00956928">
        <w:t>any</w:t>
      </w:r>
      <w:r w:rsidRPr="00AC4DAD">
        <w:t xml:space="preserve"> other document references here</w:t>
      </w:r>
      <w:r w:rsidR="001B255F">
        <w:t>, e.g.</w:t>
      </w:r>
      <w:r w:rsidR="00FD1C24">
        <w:t>,</w:t>
      </w:r>
      <w:r w:rsidR="001B255F">
        <w:t xml:space="preserve"> the Software Model </w:t>
      </w:r>
      <w:r w:rsidR="0089187B">
        <w:t>Standards</w:t>
      </w:r>
      <w:r w:rsidR="00FD1C24">
        <w:t>,</w:t>
      </w:r>
      <w:r w:rsidR="001B255F">
        <w:t xml:space="preserve"> if Specification Models are used</w:t>
      </w:r>
      <w:r w:rsidRPr="00AC4DAD">
        <w:t xml:space="preserve">. </w:t>
      </w:r>
      <w:r w:rsidR="00FD1C24">
        <w:t xml:space="preserve">These references can </w:t>
      </w:r>
      <w:r w:rsidRPr="00AC4DAD">
        <w:t>include comp</w:t>
      </w:r>
      <w:r w:rsidRPr="00956928">
        <w:t>any</w:t>
      </w:r>
      <w:r w:rsidRPr="00AC4DAD">
        <w:t xml:space="preserve"> standards and process documents.&gt;</w:t>
      </w:r>
    </w:p>
    <w:p w14:paraId="1B59DF82" w14:textId="77777777" w:rsidR="00971684" w:rsidRPr="00971684" w:rsidRDefault="00971684" w:rsidP="00971684">
      <w:pPr>
        <w:pStyle w:val="BodyText"/>
      </w:pPr>
    </w:p>
    <w:p w14:paraId="4420A49E" w14:textId="44B7BC4D" w:rsidR="00324C93" w:rsidRDefault="00082B78" w:rsidP="00082B78">
      <w:pPr>
        <w:pStyle w:val="Heading3"/>
      </w:pPr>
      <w:bookmarkStart w:id="78" w:name="_Toc472066859"/>
      <w:r w:rsidRPr="00082B78">
        <w:t>Software Requirements Process Output</w:t>
      </w:r>
      <w:bookmarkEnd w:id="78"/>
    </w:p>
    <w:p w14:paraId="033CCA10" w14:textId="6D336DFA" w:rsidR="00D50E7D" w:rsidRDefault="00D50E7D" w:rsidP="00D50E7D">
      <w:pPr>
        <w:pStyle w:val="BodyText"/>
      </w:pPr>
      <w:r>
        <w:t>The output of</w:t>
      </w:r>
      <w:r w:rsidRPr="00130270">
        <w:t xml:space="preserve"> the software </w:t>
      </w:r>
      <w:r>
        <w:t>requirements</w:t>
      </w:r>
      <w:r w:rsidRPr="00130270">
        <w:t xml:space="preserve"> process </w:t>
      </w:r>
      <w:r w:rsidR="00AC7F85">
        <w:t>is</w:t>
      </w:r>
      <w:r w:rsidRPr="00130270">
        <w:t>:</w:t>
      </w:r>
    </w:p>
    <w:p w14:paraId="7AE8870D" w14:textId="0C1AA69B" w:rsidR="00D50E7D" w:rsidRDefault="00D50E7D" w:rsidP="00287F60">
      <w:pPr>
        <w:pStyle w:val="BodyText"/>
        <w:numPr>
          <w:ilvl w:val="0"/>
          <w:numId w:val="4"/>
        </w:numPr>
        <w:spacing w:after="120"/>
        <w:ind w:left="778" w:hanging="216"/>
      </w:pPr>
      <w:r>
        <w:t>The Software Requirements Document</w:t>
      </w:r>
    </w:p>
    <w:p w14:paraId="735FF2A1" w14:textId="0CED35F3" w:rsidR="00D50E7D" w:rsidRDefault="00D50E7D" w:rsidP="00D50E7D">
      <w:pPr>
        <w:pStyle w:val="BodyText"/>
      </w:pPr>
      <w:r w:rsidRPr="00AC4DAD">
        <w:t xml:space="preserve">&lt;Add </w:t>
      </w:r>
      <w:r w:rsidRPr="00956928">
        <w:t>any</w:t>
      </w:r>
      <w:r w:rsidRPr="00AC4DAD">
        <w:t xml:space="preserve"> other document references here</w:t>
      </w:r>
      <w:r w:rsidR="00563ACF">
        <w:t>, e.g. Specification Models</w:t>
      </w:r>
      <w:r w:rsidR="00E708E6">
        <w:t xml:space="preserve"> (if used)</w:t>
      </w:r>
      <w:r w:rsidRPr="00AC4DAD">
        <w:t>.&gt;</w:t>
      </w:r>
    </w:p>
    <w:p w14:paraId="3C22FF92" w14:textId="77777777" w:rsidR="00563ACF" w:rsidRPr="00D50E7D" w:rsidRDefault="00563ACF" w:rsidP="00D50E7D">
      <w:pPr>
        <w:pStyle w:val="BodyText"/>
      </w:pPr>
    </w:p>
    <w:p w14:paraId="5FB1470F" w14:textId="153851FF" w:rsidR="00082B78" w:rsidRDefault="00082B78" w:rsidP="00082B78">
      <w:pPr>
        <w:pStyle w:val="Heading3"/>
      </w:pPr>
      <w:bookmarkStart w:id="79" w:name="_Toc472066860"/>
      <w:r w:rsidRPr="00082B78">
        <w:t>Software Requirements Process Activities</w:t>
      </w:r>
      <w:bookmarkEnd w:id="79"/>
    </w:p>
    <w:p w14:paraId="242FED17" w14:textId="00261C1B" w:rsidR="00971684" w:rsidRDefault="00971684">
      <w:pPr>
        <w:pStyle w:val="ApplicantText"/>
      </w:pPr>
      <w:r>
        <w:t xml:space="preserve">&lt;The activities of the software requirements process are defined in DO-178C </w:t>
      </w:r>
      <w:r w:rsidR="00CC1CAF">
        <w:t>Section</w:t>
      </w:r>
      <w:r>
        <w:t xml:space="preserve"> 5.1.2 and DO-331 </w:t>
      </w:r>
      <w:r w:rsidR="00CC1CAF">
        <w:t>Section</w:t>
      </w:r>
      <w:r>
        <w:t xml:space="preserve"> MB.5.1.2.&gt;</w:t>
      </w:r>
    </w:p>
    <w:p w14:paraId="2936538C" w14:textId="77777777" w:rsidR="00971684" w:rsidRPr="00971684" w:rsidRDefault="00971684" w:rsidP="00971684">
      <w:pPr>
        <w:pStyle w:val="BodyText"/>
      </w:pPr>
    </w:p>
    <w:p w14:paraId="0F739666" w14:textId="7B544E33" w:rsidR="00082B78" w:rsidRDefault="00082B78" w:rsidP="00082B78">
      <w:pPr>
        <w:pStyle w:val="Heading3"/>
      </w:pPr>
      <w:bookmarkStart w:id="80" w:name="_Toc472066861"/>
      <w:r w:rsidRPr="00082B78">
        <w:lastRenderedPageBreak/>
        <w:t>Software Requirements Process Transition Criteria</w:t>
      </w:r>
      <w:bookmarkEnd w:id="80"/>
    </w:p>
    <w:p w14:paraId="619D8D49" w14:textId="21F4F43B" w:rsidR="00062B0C" w:rsidRDefault="00062B0C" w:rsidP="00062B0C">
      <w:pPr>
        <w:pStyle w:val="Heading4"/>
      </w:pPr>
      <w:bookmarkStart w:id="81" w:name="_Toc472066862"/>
      <w:r w:rsidRPr="001F35E8">
        <w:t xml:space="preserve">Software </w:t>
      </w:r>
      <w:r>
        <w:t>Requirements</w:t>
      </w:r>
      <w:r w:rsidRPr="001F35E8">
        <w:t xml:space="preserve"> Process Entry Criteria</w:t>
      </w:r>
      <w:bookmarkEnd w:id="81"/>
    </w:p>
    <w:p w14:paraId="74420514" w14:textId="4A7A1705" w:rsidR="00062B0C" w:rsidRDefault="00062B0C">
      <w:pPr>
        <w:pStyle w:val="ApplicantText"/>
      </w:pPr>
      <w:r w:rsidRPr="00956928">
        <w:t xml:space="preserve">&lt;Add the entry criteria for the </w:t>
      </w:r>
      <w:r>
        <w:t>requirements</w:t>
      </w:r>
      <w:r w:rsidR="00C21E17">
        <w:t xml:space="preserve"> process here.</w:t>
      </w:r>
      <w:r w:rsidRPr="00956928">
        <w:t>&gt;</w:t>
      </w:r>
    </w:p>
    <w:p w14:paraId="23C9CF1F" w14:textId="38CDE6CA" w:rsidR="00062B0C" w:rsidRDefault="00062B0C" w:rsidP="00062B0C">
      <w:pPr>
        <w:pStyle w:val="Heading4"/>
      </w:pPr>
      <w:bookmarkStart w:id="82" w:name="_Toc472066863"/>
      <w:r w:rsidRPr="001F35E8">
        <w:t xml:space="preserve">Software </w:t>
      </w:r>
      <w:r>
        <w:t>Requirements</w:t>
      </w:r>
      <w:r w:rsidRPr="001F35E8">
        <w:t xml:space="preserve"> Process Exit Criteria</w:t>
      </w:r>
      <w:bookmarkEnd w:id="82"/>
    </w:p>
    <w:p w14:paraId="101B9FAC" w14:textId="2240B169" w:rsidR="00062B0C" w:rsidRDefault="00062B0C">
      <w:pPr>
        <w:pStyle w:val="ApplicantText"/>
      </w:pPr>
      <w:r w:rsidRPr="00956928">
        <w:t xml:space="preserve">&lt;Add the exit criteria for the </w:t>
      </w:r>
      <w:r>
        <w:t>requirements</w:t>
      </w:r>
      <w:r w:rsidR="00C21E17">
        <w:t xml:space="preserve"> process here.</w:t>
      </w:r>
      <w:r w:rsidRPr="00956928">
        <w:t>&gt;</w:t>
      </w:r>
    </w:p>
    <w:p w14:paraId="31368FBF" w14:textId="77777777" w:rsidR="00365EDE" w:rsidRDefault="00365EDE" w:rsidP="00365EDE">
      <w:pPr>
        <w:pStyle w:val="BodyText"/>
      </w:pPr>
    </w:p>
    <w:p w14:paraId="335810AC" w14:textId="74EB233D" w:rsidR="00324C93" w:rsidRDefault="00082B78" w:rsidP="00082B78">
      <w:pPr>
        <w:pStyle w:val="Heading3"/>
      </w:pPr>
      <w:bookmarkStart w:id="83" w:name="_Toc472066864"/>
      <w:r w:rsidRPr="00082B78">
        <w:t>Integral Processes</w:t>
      </w:r>
      <w:bookmarkEnd w:id="83"/>
    </w:p>
    <w:p w14:paraId="7BB3CD93" w14:textId="2784E434" w:rsidR="00082B78" w:rsidRDefault="00082B78" w:rsidP="00082B78">
      <w:pPr>
        <w:pStyle w:val="Heading4"/>
      </w:pPr>
      <w:bookmarkStart w:id="84" w:name="_Toc472066865"/>
      <w:r w:rsidRPr="00082B78">
        <w:t>Software Configuration Management Activities</w:t>
      </w:r>
      <w:bookmarkEnd w:id="84"/>
    </w:p>
    <w:p w14:paraId="12020749" w14:textId="10B4C5FB" w:rsidR="00694B58" w:rsidRDefault="00694B58">
      <w:pPr>
        <w:pStyle w:val="ApplicantText"/>
      </w:pPr>
      <w:r w:rsidRPr="00956928">
        <w:t xml:space="preserve">&lt;Add a description here of how </w:t>
      </w:r>
      <w:r>
        <w:t xml:space="preserve">compliance to the software configuration management process described in </w:t>
      </w:r>
      <w:r w:rsidR="00CC1CAF">
        <w:t>Chapter</w:t>
      </w:r>
      <w:r>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t xml:space="preserve"> "</w:t>
      </w:r>
      <w:r w:rsidR="00C6130E">
        <w:fldChar w:fldCharType="begin"/>
      </w:r>
      <w:r w:rsidR="00C6130E">
        <w:instrText xml:space="preserve"> REF _Ref371421918 \h </w:instrText>
      </w:r>
      <w:r w:rsidR="00C6130E">
        <w:fldChar w:fldCharType="separate"/>
      </w:r>
      <w:r w:rsidR="001467AC" w:rsidRPr="001025C2">
        <w:t>Software Configuration Management Process</w:t>
      </w:r>
      <w:r w:rsidR="00C6130E">
        <w:fldChar w:fldCharType="end"/>
      </w:r>
      <w:r>
        <w:t>" of this document will be achieved for the software requirements process.</w:t>
      </w:r>
      <w:r w:rsidRPr="00324C93">
        <w:t>&gt;</w:t>
      </w:r>
    </w:p>
    <w:p w14:paraId="72DE2720" w14:textId="77777777" w:rsidR="00694B58" w:rsidRPr="001C133B" w:rsidRDefault="00694B58" w:rsidP="00694B58">
      <w:pPr>
        <w:pStyle w:val="BodyText"/>
        <w:ind w:left="0"/>
      </w:pPr>
      <w:r>
        <w:tab/>
        <w:t>Details are provided in the applicable Software Configuration Management Plan (SCMP).</w:t>
      </w:r>
    </w:p>
    <w:p w14:paraId="1C062EFE" w14:textId="730525B7" w:rsidR="00082B78" w:rsidRDefault="00082B78" w:rsidP="006C7E13">
      <w:pPr>
        <w:pStyle w:val="Heading4"/>
      </w:pPr>
      <w:bookmarkStart w:id="85" w:name="_Toc472066866"/>
      <w:r w:rsidRPr="00082B78">
        <w:t>Software Quality Assurance Activities</w:t>
      </w:r>
      <w:bookmarkEnd w:id="85"/>
    </w:p>
    <w:p w14:paraId="14EB17DE" w14:textId="021BEEA0" w:rsidR="00694B58" w:rsidRDefault="00694B58">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t xml:space="preserve"> "</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requirements process.</w:t>
      </w:r>
      <w:r w:rsidRPr="00324C93">
        <w:t>&gt;</w:t>
      </w:r>
    </w:p>
    <w:p w14:paraId="3E1F6B4A" w14:textId="77777777" w:rsidR="00365EDE" w:rsidRDefault="00694B58" w:rsidP="00365EDE">
      <w:pPr>
        <w:pStyle w:val="BodyText"/>
        <w:ind w:left="0"/>
      </w:pPr>
      <w:r>
        <w:tab/>
        <w:t>Details are provided in the applicable Software Quality Assurance Plan (SQAP).</w:t>
      </w:r>
    </w:p>
    <w:p w14:paraId="37D2E8B7" w14:textId="77777777" w:rsidR="00365EDE" w:rsidRDefault="00365EDE" w:rsidP="00365EDE">
      <w:pPr>
        <w:pStyle w:val="BodyText"/>
        <w:ind w:left="0"/>
      </w:pPr>
    </w:p>
    <w:p w14:paraId="5F5B8E2C" w14:textId="5663C2FC" w:rsidR="00365EDE" w:rsidRDefault="00365EDE" w:rsidP="00365EDE">
      <w:pPr>
        <w:pStyle w:val="BodyText"/>
        <w:ind w:left="0"/>
      </w:pPr>
      <w:r>
        <w:br w:type="page"/>
      </w:r>
    </w:p>
    <w:p w14:paraId="5A5017DA" w14:textId="554654AB" w:rsidR="00082B78" w:rsidRDefault="006C7E13" w:rsidP="006C7E13">
      <w:pPr>
        <w:pStyle w:val="Heading2"/>
      </w:pPr>
      <w:bookmarkStart w:id="86" w:name="_Toc472066867"/>
      <w:r w:rsidRPr="006C7E13">
        <w:lastRenderedPageBreak/>
        <w:t>Software Design Process</w:t>
      </w:r>
      <w:bookmarkEnd w:id="86"/>
    </w:p>
    <w:p w14:paraId="49D63C6D" w14:textId="6962E9A6" w:rsidR="006C7E13" w:rsidRDefault="006C7E13" w:rsidP="00287F60">
      <w:pPr>
        <w:pStyle w:val="Heading3"/>
        <w:numPr>
          <w:ilvl w:val="2"/>
          <w:numId w:val="6"/>
        </w:numPr>
      </w:pPr>
      <w:bookmarkStart w:id="87" w:name="_Toc472066868"/>
      <w:r w:rsidRPr="00082B78">
        <w:t xml:space="preserve">Software </w:t>
      </w:r>
      <w:r w:rsidRPr="00956928">
        <w:t>Design</w:t>
      </w:r>
      <w:r w:rsidRPr="00082B78">
        <w:t xml:space="preserve"> Process Objectives</w:t>
      </w:r>
      <w:bookmarkEnd w:id="87"/>
    </w:p>
    <w:p w14:paraId="6510419F" w14:textId="42FF0EA7" w:rsidR="002F6444" w:rsidRDefault="002F6444">
      <w:pPr>
        <w:pStyle w:val="ApplicantText"/>
      </w:pPr>
      <w:r>
        <w:t xml:space="preserve">&lt;The objectives of the software design process are defined in DO-178C </w:t>
      </w:r>
      <w:r w:rsidR="00CC1CAF">
        <w:t>Section</w:t>
      </w:r>
      <w:r>
        <w:t xml:space="preserve"> 5.2.1 and DO-331 </w:t>
      </w:r>
      <w:r w:rsidR="00CC1CAF">
        <w:t>Section</w:t>
      </w:r>
      <w:r>
        <w:t xml:space="preserve"> MB.5.2.1.&gt;</w:t>
      </w:r>
    </w:p>
    <w:p w14:paraId="3DC6A018" w14:textId="77777777" w:rsidR="007E20D6" w:rsidRPr="007E20D6" w:rsidRDefault="007E20D6" w:rsidP="007E20D6">
      <w:pPr>
        <w:pStyle w:val="BodyText"/>
      </w:pPr>
    </w:p>
    <w:p w14:paraId="3AD8F07F" w14:textId="4DE1F5FA" w:rsidR="006C7E13" w:rsidRDefault="006C7E13" w:rsidP="006C7E13">
      <w:pPr>
        <w:pStyle w:val="Heading3"/>
      </w:pPr>
      <w:bookmarkStart w:id="88" w:name="_Toc472066869"/>
      <w:r w:rsidRPr="00082B78">
        <w:t xml:space="preserve">Software </w:t>
      </w:r>
      <w:r w:rsidRPr="00956928">
        <w:t>Design</w:t>
      </w:r>
      <w:r w:rsidRPr="00082B78">
        <w:t xml:space="preserve"> Process Input</w:t>
      </w:r>
      <w:bookmarkEnd w:id="88"/>
    </w:p>
    <w:p w14:paraId="64963D1C" w14:textId="39693D1E" w:rsidR="002B6152" w:rsidRDefault="002B6152" w:rsidP="002B6152">
      <w:pPr>
        <w:pStyle w:val="BodyText"/>
      </w:pPr>
      <w:r w:rsidRPr="00130270">
        <w:t xml:space="preserve">The input to the software </w:t>
      </w:r>
      <w:r w:rsidR="00924671">
        <w:t>design</w:t>
      </w:r>
      <w:r w:rsidRPr="00130270">
        <w:t xml:space="preserve"> process </w:t>
      </w:r>
      <w:r w:rsidR="001A7170">
        <w:t>is</w:t>
      </w:r>
      <w:r w:rsidRPr="00130270">
        <w:t>:</w:t>
      </w:r>
    </w:p>
    <w:p w14:paraId="1AB23BFE" w14:textId="65538F6F" w:rsidR="002B6152" w:rsidRDefault="002B6152" w:rsidP="00287F60">
      <w:pPr>
        <w:pStyle w:val="BodyText"/>
        <w:numPr>
          <w:ilvl w:val="0"/>
          <w:numId w:val="4"/>
        </w:numPr>
        <w:spacing w:after="120"/>
        <w:ind w:left="778" w:hanging="216"/>
      </w:pPr>
      <w:r>
        <w:t xml:space="preserve">The </w:t>
      </w:r>
      <w:r w:rsidR="00EE3310">
        <w:t>Software Requirements Document</w:t>
      </w:r>
    </w:p>
    <w:p w14:paraId="009FA61B" w14:textId="5383269F" w:rsidR="002B6152" w:rsidRDefault="002B6152" w:rsidP="00287F60">
      <w:pPr>
        <w:pStyle w:val="BodyText"/>
        <w:numPr>
          <w:ilvl w:val="0"/>
          <w:numId w:val="4"/>
        </w:numPr>
        <w:spacing w:after="120"/>
        <w:ind w:left="778" w:hanging="216"/>
      </w:pPr>
      <w:r>
        <w:t>T</w:t>
      </w:r>
      <w:r w:rsidR="007351D1">
        <w:t>he Software Specification Model</w:t>
      </w:r>
      <w:r>
        <w:t xml:space="preserve"> &lt;</w:t>
      </w:r>
      <w:r w:rsidRPr="002B6152">
        <w:rPr>
          <w:i/>
        </w:rPr>
        <w:t>if used</w:t>
      </w:r>
      <w:r>
        <w:t>&gt;</w:t>
      </w:r>
    </w:p>
    <w:p w14:paraId="641BD6AF" w14:textId="15A8BCC8" w:rsidR="002B6152" w:rsidRDefault="002B6152" w:rsidP="00287F60">
      <w:pPr>
        <w:pStyle w:val="BodyText"/>
        <w:numPr>
          <w:ilvl w:val="0"/>
          <w:numId w:val="4"/>
        </w:numPr>
        <w:spacing w:after="120"/>
        <w:ind w:left="778" w:hanging="216"/>
      </w:pPr>
      <w:r>
        <w:t xml:space="preserve">The Software Design </w:t>
      </w:r>
      <w:r w:rsidR="0089187B">
        <w:t>Standards</w:t>
      </w:r>
    </w:p>
    <w:p w14:paraId="0921A713" w14:textId="299B286B" w:rsidR="002B6152" w:rsidRDefault="002B6152" w:rsidP="00287F60">
      <w:pPr>
        <w:pStyle w:val="BodyText"/>
        <w:numPr>
          <w:ilvl w:val="0"/>
          <w:numId w:val="4"/>
        </w:numPr>
        <w:spacing w:after="120"/>
        <w:ind w:left="778" w:hanging="216"/>
      </w:pPr>
      <w:r>
        <w:t xml:space="preserve">The Software Model </w:t>
      </w:r>
      <w:r w:rsidR="0089187B">
        <w:t>Standards</w:t>
      </w:r>
    </w:p>
    <w:p w14:paraId="1B07F36F" w14:textId="295C1783" w:rsidR="002B6152" w:rsidRDefault="002B6152" w:rsidP="00287F60">
      <w:pPr>
        <w:pStyle w:val="BodyText"/>
        <w:numPr>
          <w:ilvl w:val="0"/>
          <w:numId w:val="4"/>
        </w:numPr>
        <w:spacing w:after="120"/>
        <w:ind w:left="778" w:hanging="216"/>
      </w:pPr>
      <w:r>
        <w:t>The Sof</w:t>
      </w:r>
      <w:r w:rsidR="004B378B">
        <w:t>t</w:t>
      </w:r>
      <w:r>
        <w:t>ware Development Plan  or Plan of Software Aspects of Certification for &lt;</w:t>
      </w:r>
      <w:r w:rsidRPr="00325022">
        <w:rPr>
          <w:i/>
        </w:rPr>
        <w:t>Project</w:t>
      </w:r>
      <w:r>
        <w:t>&gt;</w:t>
      </w:r>
    </w:p>
    <w:p w14:paraId="1B12A678" w14:textId="49CE9CC0" w:rsidR="002B6152" w:rsidRDefault="002B6152">
      <w:pPr>
        <w:pStyle w:val="ApplicantText"/>
      </w:pPr>
      <w:r w:rsidRPr="00AC4DAD">
        <w:t xml:space="preserve">&lt;Add </w:t>
      </w:r>
      <w:r w:rsidRPr="00956928">
        <w:t>any</w:t>
      </w:r>
      <w:r w:rsidRPr="00AC4DAD">
        <w:t xml:space="preserve"> other document references here</w:t>
      </w:r>
      <w:r>
        <w:t>.</w:t>
      </w:r>
      <w:r w:rsidRPr="00AC4DAD">
        <w:t xml:space="preserve"> </w:t>
      </w:r>
      <w:r w:rsidR="004046FD">
        <w:t xml:space="preserve">These references can </w:t>
      </w:r>
      <w:r w:rsidRPr="00AC4DAD">
        <w:t>include comp</w:t>
      </w:r>
      <w:r w:rsidRPr="00956928">
        <w:t>any</w:t>
      </w:r>
      <w:r w:rsidRPr="00AC4DAD">
        <w:t xml:space="preserve"> standards and process documents.&gt;</w:t>
      </w:r>
    </w:p>
    <w:p w14:paraId="07F88E24" w14:textId="77777777" w:rsidR="007E20D6" w:rsidRDefault="007E20D6" w:rsidP="007E20D6">
      <w:pPr>
        <w:pStyle w:val="BodyText"/>
      </w:pPr>
    </w:p>
    <w:p w14:paraId="2F8F1C3E" w14:textId="16604273" w:rsidR="006C7E13" w:rsidRDefault="006C7E13" w:rsidP="006C7E13">
      <w:pPr>
        <w:pStyle w:val="Heading3"/>
      </w:pPr>
      <w:bookmarkStart w:id="89" w:name="_Toc472066870"/>
      <w:r w:rsidRPr="00082B78">
        <w:t xml:space="preserve">Software </w:t>
      </w:r>
      <w:r w:rsidRPr="00956928">
        <w:t>Design</w:t>
      </w:r>
      <w:r w:rsidRPr="00082B78">
        <w:t xml:space="preserve"> Process Output</w:t>
      </w:r>
      <w:bookmarkEnd w:id="89"/>
    </w:p>
    <w:p w14:paraId="34A65365" w14:textId="6FFF754E" w:rsidR="002B6152" w:rsidRDefault="002B6152" w:rsidP="002B6152">
      <w:pPr>
        <w:pStyle w:val="BodyText"/>
      </w:pPr>
      <w:r w:rsidRPr="00130270">
        <w:t xml:space="preserve">The </w:t>
      </w:r>
      <w:r w:rsidR="00924671">
        <w:t>output</w:t>
      </w:r>
      <w:r w:rsidR="00924671" w:rsidRPr="00130270">
        <w:t xml:space="preserve"> </w:t>
      </w:r>
      <w:r w:rsidR="003A3776">
        <w:t>of</w:t>
      </w:r>
      <w:r w:rsidR="00924671" w:rsidRPr="00130270">
        <w:t xml:space="preserve"> the software </w:t>
      </w:r>
      <w:r w:rsidR="00924671">
        <w:t>design</w:t>
      </w:r>
      <w:r w:rsidR="00924671" w:rsidRPr="00130270">
        <w:t xml:space="preserve"> process is</w:t>
      </w:r>
      <w:r w:rsidRPr="00130270">
        <w:t>:</w:t>
      </w:r>
    </w:p>
    <w:p w14:paraId="55A9CA9A" w14:textId="42B7B0A4" w:rsidR="007E20D6" w:rsidRDefault="002B6152" w:rsidP="004A31AD">
      <w:pPr>
        <w:pStyle w:val="BodyText"/>
        <w:numPr>
          <w:ilvl w:val="0"/>
          <w:numId w:val="10"/>
        </w:numPr>
        <w:spacing w:after="120"/>
        <w:ind w:left="778" w:hanging="216"/>
      </w:pPr>
      <w:r>
        <w:t>The Software Design Description</w:t>
      </w:r>
    </w:p>
    <w:p w14:paraId="47FCA7A1" w14:textId="1C0065A9" w:rsidR="002B6152" w:rsidRDefault="002B6152" w:rsidP="004A31AD">
      <w:pPr>
        <w:pStyle w:val="BodyText"/>
        <w:numPr>
          <w:ilvl w:val="0"/>
          <w:numId w:val="10"/>
        </w:numPr>
        <w:spacing w:after="120"/>
        <w:ind w:left="778" w:hanging="216"/>
      </w:pPr>
      <w:r>
        <w:t>The Software Design Model</w:t>
      </w:r>
    </w:p>
    <w:p w14:paraId="14B3F9DB" w14:textId="2686D9C4" w:rsidR="00EE3310" w:rsidRDefault="00EE3310" w:rsidP="004A31AD">
      <w:pPr>
        <w:pStyle w:val="ApplicantText"/>
      </w:pPr>
      <w:r w:rsidRPr="00AC4DAD">
        <w:t xml:space="preserve">&lt;Add </w:t>
      </w:r>
      <w:r w:rsidRPr="00956928">
        <w:t>any</w:t>
      </w:r>
      <w:r w:rsidRPr="00AC4DAD">
        <w:t xml:space="preserve"> other document references here</w:t>
      </w:r>
      <w:r>
        <w:t>.</w:t>
      </w:r>
      <w:r w:rsidRPr="00AC4DAD">
        <w:t>&gt;</w:t>
      </w:r>
    </w:p>
    <w:p w14:paraId="6DCE546D" w14:textId="77777777" w:rsidR="007E20D6" w:rsidRPr="007E20D6" w:rsidRDefault="007E20D6" w:rsidP="007E20D6">
      <w:pPr>
        <w:pStyle w:val="BodyText"/>
      </w:pPr>
    </w:p>
    <w:p w14:paraId="203B43C7" w14:textId="3E826D9A" w:rsidR="006C7E13" w:rsidRDefault="006C7E13" w:rsidP="006C7E13">
      <w:pPr>
        <w:pStyle w:val="Heading3"/>
      </w:pPr>
      <w:bookmarkStart w:id="90" w:name="_Toc472066871"/>
      <w:r w:rsidRPr="00082B78">
        <w:t xml:space="preserve">Software </w:t>
      </w:r>
      <w:r w:rsidRPr="00956928">
        <w:t>Design</w:t>
      </w:r>
      <w:r w:rsidRPr="00082B78">
        <w:t xml:space="preserve"> Process Activities</w:t>
      </w:r>
      <w:bookmarkEnd w:id="90"/>
    </w:p>
    <w:p w14:paraId="5C0829B9" w14:textId="4A58EAC5" w:rsidR="00256632" w:rsidRDefault="00256632">
      <w:pPr>
        <w:pStyle w:val="ApplicantText"/>
      </w:pPr>
      <w:r>
        <w:t xml:space="preserve">&lt;The activities of the software design process are defined in DO-178C </w:t>
      </w:r>
      <w:r w:rsidR="00CC1CAF">
        <w:t>Section</w:t>
      </w:r>
      <w:r>
        <w:t xml:space="preserve"> 5.2.2 and DO-331 </w:t>
      </w:r>
      <w:r w:rsidR="00CC1CAF">
        <w:t>Section</w:t>
      </w:r>
      <w:r>
        <w:t xml:space="preserve"> MB.5.2.2.&gt;</w:t>
      </w:r>
    </w:p>
    <w:p w14:paraId="06BD3BEA" w14:textId="77777777" w:rsidR="007E20D6" w:rsidRPr="007E20D6" w:rsidRDefault="007E20D6" w:rsidP="007E20D6">
      <w:pPr>
        <w:pStyle w:val="BodyText"/>
      </w:pPr>
    </w:p>
    <w:p w14:paraId="56E8D143" w14:textId="4259B9AA" w:rsidR="006C7E13" w:rsidRDefault="006C7E13" w:rsidP="006C7E13">
      <w:pPr>
        <w:pStyle w:val="Heading3"/>
      </w:pPr>
      <w:bookmarkStart w:id="91" w:name="_Toc472066872"/>
      <w:r w:rsidRPr="00082B78">
        <w:lastRenderedPageBreak/>
        <w:t xml:space="preserve">Software </w:t>
      </w:r>
      <w:r w:rsidRPr="00956928">
        <w:t>Design</w:t>
      </w:r>
      <w:r w:rsidRPr="00082B78">
        <w:t xml:space="preserve"> Process Transition Criteria</w:t>
      </w:r>
      <w:bookmarkEnd w:id="91"/>
    </w:p>
    <w:p w14:paraId="5C351CBE" w14:textId="77777777" w:rsidR="00F43DFD" w:rsidRDefault="00F43DFD" w:rsidP="00F43DFD">
      <w:pPr>
        <w:pStyle w:val="Heading4"/>
      </w:pPr>
      <w:bookmarkStart w:id="92" w:name="_Toc472066873"/>
      <w:r w:rsidRPr="001F35E8">
        <w:t xml:space="preserve">Software </w:t>
      </w:r>
      <w:r>
        <w:t>Requirements</w:t>
      </w:r>
      <w:r w:rsidRPr="001F35E8">
        <w:t xml:space="preserve"> Process Entry Criteria</w:t>
      </w:r>
      <w:bookmarkEnd w:id="92"/>
    </w:p>
    <w:p w14:paraId="7C9C8FA5" w14:textId="77777777" w:rsidR="00F43DFD" w:rsidRDefault="00F43DFD">
      <w:pPr>
        <w:pStyle w:val="ApplicantText"/>
      </w:pPr>
      <w:r w:rsidRPr="00956928">
        <w:t xml:space="preserve">&lt;Add the entry criteria for the </w:t>
      </w:r>
      <w:r>
        <w:t>requirements process here.</w:t>
      </w:r>
      <w:r w:rsidRPr="00956928">
        <w:t>&gt;</w:t>
      </w:r>
    </w:p>
    <w:p w14:paraId="1D3F98FE" w14:textId="77777777" w:rsidR="00F43DFD" w:rsidRDefault="00F43DFD" w:rsidP="00F43DFD">
      <w:pPr>
        <w:pStyle w:val="Heading4"/>
      </w:pPr>
      <w:bookmarkStart w:id="93" w:name="_Toc472066874"/>
      <w:r w:rsidRPr="001F35E8">
        <w:t xml:space="preserve">Software </w:t>
      </w:r>
      <w:r>
        <w:t>Requirements</w:t>
      </w:r>
      <w:r w:rsidRPr="001F35E8">
        <w:t xml:space="preserve"> Process Exit Criteria</w:t>
      </w:r>
      <w:bookmarkEnd w:id="93"/>
    </w:p>
    <w:p w14:paraId="2BDCF8E7" w14:textId="77777777" w:rsidR="00F43DFD" w:rsidRDefault="00F43DFD">
      <w:pPr>
        <w:pStyle w:val="ApplicantText"/>
      </w:pPr>
      <w:r w:rsidRPr="00956928">
        <w:t xml:space="preserve">&lt;Add the exit criteria for the </w:t>
      </w:r>
      <w:r>
        <w:t>requirements process here.</w:t>
      </w:r>
      <w:r w:rsidRPr="00956928">
        <w:t>&gt;</w:t>
      </w:r>
    </w:p>
    <w:p w14:paraId="187179AD" w14:textId="77777777" w:rsidR="007E20D6" w:rsidRPr="007E20D6" w:rsidRDefault="007E20D6" w:rsidP="007E20D6">
      <w:pPr>
        <w:pStyle w:val="BodyText"/>
      </w:pPr>
    </w:p>
    <w:p w14:paraId="3CB0D35A" w14:textId="77777777" w:rsidR="006C7E13" w:rsidRDefault="006C7E13" w:rsidP="006C7E13">
      <w:pPr>
        <w:pStyle w:val="Heading3"/>
      </w:pPr>
      <w:bookmarkStart w:id="94" w:name="_Toc472066875"/>
      <w:r w:rsidRPr="00082B78">
        <w:t>Integral Processes</w:t>
      </w:r>
      <w:bookmarkEnd w:id="94"/>
    </w:p>
    <w:p w14:paraId="634C6901" w14:textId="457E243B" w:rsidR="00082B78" w:rsidRDefault="00644F3D" w:rsidP="00644F3D">
      <w:pPr>
        <w:pStyle w:val="Heading4"/>
      </w:pPr>
      <w:bookmarkStart w:id="95" w:name="_Toc472066876"/>
      <w:r w:rsidRPr="00644F3D">
        <w:t>Software Configuration Management Activities</w:t>
      </w:r>
      <w:bookmarkEnd w:id="95"/>
    </w:p>
    <w:p w14:paraId="1340C400" w14:textId="02EAF137" w:rsidR="007E20D6" w:rsidRDefault="007E20D6">
      <w:pPr>
        <w:pStyle w:val="ApplicantText"/>
      </w:pPr>
      <w:r w:rsidRPr="00956928">
        <w:t xml:space="preserve">&lt;Add a description here of how </w:t>
      </w:r>
      <w:r>
        <w:t xml:space="preserve">compliance to the software configuration management process described in </w:t>
      </w:r>
      <w:r w:rsidR="00CC1CAF">
        <w:t>Chapter</w:t>
      </w:r>
      <w:r>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t xml:space="preserve"> "</w:t>
      </w:r>
      <w:r w:rsidR="00C6130E">
        <w:fldChar w:fldCharType="begin"/>
      </w:r>
      <w:r w:rsidR="00C6130E">
        <w:instrText xml:space="preserve"> REF _Ref371421918 \h </w:instrText>
      </w:r>
      <w:r w:rsidR="00C6130E">
        <w:fldChar w:fldCharType="separate"/>
      </w:r>
      <w:r w:rsidR="001467AC" w:rsidRPr="001025C2">
        <w:t>Software Configuration Management Process</w:t>
      </w:r>
      <w:r w:rsidR="00C6130E">
        <w:fldChar w:fldCharType="end"/>
      </w:r>
      <w:r>
        <w:t>" of this document will be achieved for the software design process.</w:t>
      </w:r>
      <w:r w:rsidRPr="00324C93">
        <w:t>&gt;</w:t>
      </w:r>
    </w:p>
    <w:p w14:paraId="36AC024D" w14:textId="77777777" w:rsidR="007E20D6" w:rsidRPr="001C133B" w:rsidRDefault="007E20D6" w:rsidP="007E20D6">
      <w:pPr>
        <w:pStyle w:val="BodyText"/>
        <w:ind w:left="0"/>
      </w:pPr>
      <w:r>
        <w:tab/>
        <w:t>Details are provided in the applicable Software Configuration Management Plan (SCMP).</w:t>
      </w:r>
    </w:p>
    <w:p w14:paraId="33157675" w14:textId="77777777" w:rsidR="006C7E13" w:rsidRDefault="006C7E13" w:rsidP="001F35E8">
      <w:pPr>
        <w:pStyle w:val="BodyText"/>
      </w:pPr>
    </w:p>
    <w:p w14:paraId="6B5FF950" w14:textId="6878DDCF" w:rsidR="006C7E13" w:rsidRDefault="00644F3D" w:rsidP="00644F3D">
      <w:pPr>
        <w:pStyle w:val="Heading4"/>
      </w:pPr>
      <w:bookmarkStart w:id="96" w:name="_Toc472066877"/>
      <w:r w:rsidRPr="00644F3D">
        <w:t>Software Quality Assurance Activities</w:t>
      </w:r>
      <w:bookmarkEnd w:id="96"/>
    </w:p>
    <w:p w14:paraId="788C1EC9" w14:textId="0A348727" w:rsidR="007E20D6" w:rsidRDefault="007E20D6">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rsidR="00C6130E">
        <w:t xml:space="preserve"> </w:t>
      </w:r>
      <w:r>
        <w:t>"</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design process.</w:t>
      </w:r>
      <w:r w:rsidRPr="00324C93">
        <w:t>&gt;</w:t>
      </w:r>
    </w:p>
    <w:p w14:paraId="3285EED2" w14:textId="77777777" w:rsidR="007E20D6" w:rsidRDefault="007E20D6" w:rsidP="007E20D6">
      <w:pPr>
        <w:pStyle w:val="BodyText"/>
        <w:ind w:left="0"/>
      </w:pPr>
      <w:r>
        <w:tab/>
        <w:t>Details are provided in the applicable Software Quality Assurance Plan (SQAP).</w:t>
      </w:r>
    </w:p>
    <w:p w14:paraId="5BC38261" w14:textId="14A91170" w:rsidR="002E56ED" w:rsidRDefault="002E56ED">
      <w:pPr>
        <w:rPr>
          <w:sz w:val="20"/>
        </w:rPr>
      </w:pPr>
      <w:r>
        <w:br w:type="page"/>
      </w:r>
    </w:p>
    <w:p w14:paraId="5376A646" w14:textId="5C49D4C2" w:rsidR="00644F3D" w:rsidRDefault="005C0706" w:rsidP="005C0706">
      <w:pPr>
        <w:pStyle w:val="Heading2"/>
      </w:pPr>
      <w:bookmarkStart w:id="97" w:name="_Toc405552919"/>
      <w:bookmarkStart w:id="98" w:name="_Toc472066878"/>
      <w:bookmarkEnd w:id="97"/>
      <w:r w:rsidRPr="005C0706">
        <w:lastRenderedPageBreak/>
        <w:t>Software Coding Process</w:t>
      </w:r>
      <w:bookmarkEnd w:id="98"/>
    </w:p>
    <w:p w14:paraId="2B15E5CA" w14:textId="112D3B2B" w:rsidR="005C0706" w:rsidRDefault="005C0706" w:rsidP="00287F60">
      <w:pPr>
        <w:pStyle w:val="Heading3"/>
        <w:numPr>
          <w:ilvl w:val="2"/>
          <w:numId w:val="6"/>
        </w:numPr>
      </w:pPr>
      <w:bookmarkStart w:id="99" w:name="_Toc472066879"/>
      <w:r w:rsidRPr="00082B78">
        <w:t xml:space="preserve">Software </w:t>
      </w:r>
      <w:r w:rsidRPr="005C0706">
        <w:t>Coding</w:t>
      </w:r>
      <w:r w:rsidRPr="00082B78">
        <w:t xml:space="preserve"> Process Objectives</w:t>
      </w:r>
      <w:bookmarkEnd w:id="99"/>
    </w:p>
    <w:p w14:paraId="76E80AC6" w14:textId="44748FBB" w:rsidR="002F6444" w:rsidRDefault="002F6444">
      <w:pPr>
        <w:pStyle w:val="ApplicantText"/>
      </w:pPr>
      <w:r>
        <w:t xml:space="preserve">&lt;The objectives of the software coding process are defined in DO-178C </w:t>
      </w:r>
      <w:r w:rsidR="00CC1CAF">
        <w:t>Section</w:t>
      </w:r>
      <w:r>
        <w:t xml:space="preserve"> 5.3.1 and DO-331 </w:t>
      </w:r>
      <w:r w:rsidR="00CC1CAF">
        <w:t>Section</w:t>
      </w:r>
      <w:r>
        <w:t xml:space="preserve"> MB.5.3.1.&gt;</w:t>
      </w:r>
    </w:p>
    <w:p w14:paraId="47717E2B" w14:textId="77777777" w:rsidR="00373316" w:rsidRPr="00373316" w:rsidRDefault="00373316" w:rsidP="00373316">
      <w:pPr>
        <w:pStyle w:val="BodyText"/>
      </w:pPr>
    </w:p>
    <w:p w14:paraId="021D39E6" w14:textId="46BAC134" w:rsidR="005C0706" w:rsidRDefault="005C0706" w:rsidP="005C0706">
      <w:pPr>
        <w:pStyle w:val="Heading3"/>
      </w:pPr>
      <w:bookmarkStart w:id="100" w:name="_Toc472066880"/>
      <w:r w:rsidRPr="00082B78">
        <w:t xml:space="preserve">Software </w:t>
      </w:r>
      <w:r w:rsidRPr="005C0706">
        <w:t>Coding</w:t>
      </w:r>
      <w:r w:rsidRPr="00082B78">
        <w:t xml:space="preserve"> Process Input</w:t>
      </w:r>
      <w:bookmarkEnd w:id="100"/>
    </w:p>
    <w:p w14:paraId="15C5154D" w14:textId="685BA8E8" w:rsidR="000232DA" w:rsidRDefault="000232DA" w:rsidP="000232DA">
      <w:pPr>
        <w:pStyle w:val="BodyText"/>
      </w:pPr>
      <w:r w:rsidRPr="00130270">
        <w:t xml:space="preserve">The input to the software </w:t>
      </w:r>
      <w:r>
        <w:t>coding</w:t>
      </w:r>
      <w:r w:rsidRPr="00130270">
        <w:t xml:space="preserve"> process </w:t>
      </w:r>
      <w:r w:rsidR="00AA59FB">
        <w:t>is</w:t>
      </w:r>
      <w:r w:rsidRPr="00130270">
        <w:t>:</w:t>
      </w:r>
    </w:p>
    <w:p w14:paraId="44CEDBC0" w14:textId="1F6BC6DE" w:rsidR="000232DA" w:rsidRDefault="000232DA" w:rsidP="00287F60">
      <w:pPr>
        <w:pStyle w:val="BodyText"/>
        <w:numPr>
          <w:ilvl w:val="0"/>
          <w:numId w:val="4"/>
        </w:numPr>
        <w:spacing w:after="120"/>
        <w:ind w:left="778" w:hanging="216"/>
      </w:pPr>
      <w:r>
        <w:t>Software Design Description</w:t>
      </w:r>
    </w:p>
    <w:p w14:paraId="72BCEC1A" w14:textId="04B8EC6C" w:rsidR="000232DA" w:rsidRDefault="000232DA" w:rsidP="00287F60">
      <w:pPr>
        <w:pStyle w:val="BodyText"/>
        <w:numPr>
          <w:ilvl w:val="0"/>
          <w:numId w:val="4"/>
        </w:numPr>
        <w:spacing w:after="120"/>
        <w:ind w:left="778" w:hanging="216"/>
      </w:pPr>
      <w:r>
        <w:t>Software Design Model</w:t>
      </w:r>
    </w:p>
    <w:p w14:paraId="54BA840D" w14:textId="394F3504" w:rsidR="000232DA" w:rsidRDefault="0089187B" w:rsidP="00287F60">
      <w:pPr>
        <w:pStyle w:val="BodyText"/>
        <w:numPr>
          <w:ilvl w:val="0"/>
          <w:numId w:val="4"/>
        </w:numPr>
        <w:spacing w:after="120"/>
        <w:ind w:left="778" w:hanging="216"/>
      </w:pPr>
      <w:r>
        <w:t>Software Code Standards</w:t>
      </w:r>
    </w:p>
    <w:p w14:paraId="7CF1D965" w14:textId="22FD0B42" w:rsidR="000232DA" w:rsidRDefault="00924671" w:rsidP="00287F60">
      <w:pPr>
        <w:pStyle w:val="BodyText"/>
        <w:numPr>
          <w:ilvl w:val="0"/>
          <w:numId w:val="4"/>
        </w:numPr>
        <w:spacing w:after="120"/>
        <w:ind w:left="778" w:hanging="216"/>
      </w:pPr>
      <w:r>
        <w:t>Software</w:t>
      </w:r>
      <w:r w:rsidR="000232DA">
        <w:t xml:space="preserve"> Development Plan  or Plan of Software Aspects of Certification for &lt;</w:t>
      </w:r>
      <w:r w:rsidR="000232DA" w:rsidRPr="00325022">
        <w:rPr>
          <w:i/>
        </w:rPr>
        <w:t>Project</w:t>
      </w:r>
      <w:r w:rsidR="000232DA">
        <w:t>&gt;</w:t>
      </w:r>
    </w:p>
    <w:p w14:paraId="68020698" w14:textId="70E160AC" w:rsidR="00373316" w:rsidRDefault="000232DA">
      <w:pPr>
        <w:pStyle w:val="ApplicantText"/>
      </w:pPr>
      <w:r w:rsidRPr="00AC4DAD">
        <w:t xml:space="preserve">&lt;Add </w:t>
      </w:r>
      <w:r w:rsidRPr="00956928">
        <w:t>any</w:t>
      </w:r>
      <w:r w:rsidRPr="00AC4DAD">
        <w:t xml:space="preserve"> other document references here</w:t>
      </w:r>
      <w:r>
        <w:t>.</w:t>
      </w:r>
      <w:r w:rsidRPr="00AC4DAD">
        <w:t xml:space="preserve"> This might include comp</w:t>
      </w:r>
      <w:r w:rsidRPr="00956928">
        <w:t>any</w:t>
      </w:r>
      <w:r w:rsidRPr="00AC4DAD">
        <w:t xml:space="preserve"> standards and process documents.&gt;</w:t>
      </w:r>
    </w:p>
    <w:p w14:paraId="30C3E04B" w14:textId="77777777" w:rsidR="00373316" w:rsidRPr="00373316" w:rsidRDefault="00373316" w:rsidP="00373316">
      <w:pPr>
        <w:pStyle w:val="BodyText"/>
      </w:pPr>
    </w:p>
    <w:p w14:paraId="3642D2EB" w14:textId="60A5B9D1" w:rsidR="005C0706" w:rsidRDefault="005C0706" w:rsidP="005C0706">
      <w:pPr>
        <w:pStyle w:val="Heading3"/>
      </w:pPr>
      <w:bookmarkStart w:id="101" w:name="_Toc472066881"/>
      <w:r w:rsidRPr="00082B78">
        <w:t xml:space="preserve">Software </w:t>
      </w:r>
      <w:r w:rsidRPr="005C0706">
        <w:t>Coding</w:t>
      </w:r>
      <w:r w:rsidRPr="00082B78">
        <w:t xml:space="preserve"> Process Output</w:t>
      </w:r>
      <w:bookmarkEnd w:id="101"/>
    </w:p>
    <w:p w14:paraId="63B21DFE" w14:textId="5DF85121" w:rsidR="00C55DEA" w:rsidRDefault="00C55DEA" w:rsidP="00C55DEA">
      <w:pPr>
        <w:pStyle w:val="BodyText"/>
      </w:pPr>
      <w:r w:rsidRPr="00130270">
        <w:t xml:space="preserve">The </w:t>
      </w:r>
      <w:r>
        <w:t>output</w:t>
      </w:r>
      <w:r w:rsidRPr="00130270">
        <w:t xml:space="preserve"> to the software </w:t>
      </w:r>
      <w:r>
        <w:t>coding</w:t>
      </w:r>
      <w:r w:rsidRPr="00130270">
        <w:t xml:space="preserve"> process </w:t>
      </w:r>
      <w:r>
        <w:t>is</w:t>
      </w:r>
      <w:r w:rsidRPr="00130270">
        <w:t>:</w:t>
      </w:r>
    </w:p>
    <w:p w14:paraId="43359821" w14:textId="50D674C5" w:rsidR="00C55DEA" w:rsidRDefault="00C55DEA" w:rsidP="004A31AD">
      <w:pPr>
        <w:pStyle w:val="BodyText"/>
        <w:numPr>
          <w:ilvl w:val="0"/>
          <w:numId w:val="10"/>
        </w:numPr>
        <w:spacing w:after="120"/>
        <w:ind w:left="778" w:hanging="216"/>
      </w:pPr>
      <w:r>
        <w:t>Source Code</w:t>
      </w:r>
    </w:p>
    <w:p w14:paraId="504BADA1" w14:textId="77777777" w:rsidR="00C55DEA" w:rsidRDefault="00C55DEA">
      <w:pPr>
        <w:pStyle w:val="ApplicantText"/>
      </w:pPr>
      <w:r w:rsidRPr="00AC4DAD">
        <w:t xml:space="preserve">&lt;Add </w:t>
      </w:r>
      <w:r w:rsidRPr="00956928">
        <w:t>any</w:t>
      </w:r>
      <w:r w:rsidRPr="00AC4DAD">
        <w:t xml:space="preserve"> other document references here</w:t>
      </w:r>
      <w:r>
        <w:t>.</w:t>
      </w:r>
      <w:r w:rsidRPr="00AC4DAD">
        <w:t>&gt;</w:t>
      </w:r>
    </w:p>
    <w:p w14:paraId="09E45582" w14:textId="77777777" w:rsidR="00373316" w:rsidRPr="00373316" w:rsidRDefault="00373316" w:rsidP="00373316">
      <w:pPr>
        <w:pStyle w:val="BodyText"/>
      </w:pPr>
    </w:p>
    <w:p w14:paraId="3CA25B37" w14:textId="5B85B728" w:rsidR="005C0706" w:rsidRDefault="005C0706" w:rsidP="005C0706">
      <w:pPr>
        <w:pStyle w:val="Heading3"/>
      </w:pPr>
      <w:bookmarkStart w:id="102" w:name="_Toc472066882"/>
      <w:r w:rsidRPr="00082B78">
        <w:t xml:space="preserve">Software </w:t>
      </w:r>
      <w:r w:rsidRPr="00956928">
        <w:t>Coding</w:t>
      </w:r>
      <w:r w:rsidRPr="00082B78">
        <w:t xml:space="preserve"> Process Activities</w:t>
      </w:r>
      <w:bookmarkEnd w:id="102"/>
    </w:p>
    <w:p w14:paraId="17B10D88" w14:textId="4E4A8E58" w:rsidR="00373316" w:rsidRDefault="00CC4ADC" w:rsidP="00373316">
      <w:pPr>
        <w:pStyle w:val="BodyText"/>
      </w:pPr>
      <w:r>
        <w:t>&lt;The activities of the software coding process are defined in D</w:t>
      </w:r>
      <w:r w:rsidR="000B5C13">
        <w:t xml:space="preserve">O-178C </w:t>
      </w:r>
      <w:r w:rsidR="00CC1CAF">
        <w:t>Section</w:t>
      </w:r>
      <w:r w:rsidR="000B5C13">
        <w:t xml:space="preserve"> 5.</w:t>
      </w:r>
      <w:r w:rsidR="005D1AC0">
        <w:t>3</w:t>
      </w:r>
      <w:r>
        <w:t>.2.&gt;</w:t>
      </w:r>
    </w:p>
    <w:p w14:paraId="7E60E1CF" w14:textId="77777777" w:rsidR="00373316" w:rsidRPr="00373316" w:rsidRDefault="00373316" w:rsidP="00373316">
      <w:pPr>
        <w:pStyle w:val="BodyText"/>
      </w:pPr>
    </w:p>
    <w:p w14:paraId="6D618091" w14:textId="7247926A" w:rsidR="005C0706" w:rsidRDefault="005C0706" w:rsidP="005C0706">
      <w:pPr>
        <w:pStyle w:val="Heading3"/>
      </w:pPr>
      <w:bookmarkStart w:id="103" w:name="_Toc472066883"/>
      <w:r w:rsidRPr="00082B78">
        <w:lastRenderedPageBreak/>
        <w:t xml:space="preserve">Software </w:t>
      </w:r>
      <w:r w:rsidRPr="005C0706">
        <w:t>Coding</w:t>
      </w:r>
      <w:r w:rsidRPr="00082B78">
        <w:t xml:space="preserve"> Process Transition Criteria</w:t>
      </w:r>
      <w:bookmarkEnd w:id="103"/>
    </w:p>
    <w:p w14:paraId="57458B56" w14:textId="77777777" w:rsidR="00F43DFD" w:rsidRDefault="00F43DFD" w:rsidP="00F43DFD">
      <w:pPr>
        <w:pStyle w:val="Heading4"/>
      </w:pPr>
      <w:bookmarkStart w:id="104" w:name="_Toc472066884"/>
      <w:r w:rsidRPr="001F35E8">
        <w:t xml:space="preserve">Software </w:t>
      </w:r>
      <w:r>
        <w:t>Requirements</w:t>
      </w:r>
      <w:r w:rsidRPr="001F35E8">
        <w:t xml:space="preserve"> Process Entry Criteria</w:t>
      </w:r>
      <w:bookmarkEnd w:id="104"/>
    </w:p>
    <w:p w14:paraId="21FF3EC8" w14:textId="77777777" w:rsidR="00F43DFD" w:rsidRDefault="00F43DFD">
      <w:pPr>
        <w:pStyle w:val="ApplicantText"/>
      </w:pPr>
      <w:r w:rsidRPr="00956928">
        <w:t xml:space="preserve">&lt;Add the entry criteria for the </w:t>
      </w:r>
      <w:r>
        <w:t>requirements process here.</w:t>
      </w:r>
      <w:r w:rsidRPr="00956928">
        <w:t>&gt;</w:t>
      </w:r>
    </w:p>
    <w:p w14:paraId="58183EA5" w14:textId="77777777" w:rsidR="00F43DFD" w:rsidRDefault="00F43DFD" w:rsidP="00F43DFD">
      <w:pPr>
        <w:pStyle w:val="Heading4"/>
      </w:pPr>
      <w:bookmarkStart w:id="105" w:name="_Toc472066885"/>
      <w:r w:rsidRPr="001F35E8">
        <w:t xml:space="preserve">Software </w:t>
      </w:r>
      <w:r>
        <w:t>Requirements</w:t>
      </w:r>
      <w:r w:rsidRPr="001F35E8">
        <w:t xml:space="preserve"> Process Exit Criteria</w:t>
      </w:r>
      <w:bookmarkEnd w:id="105"/>
    </w:p>
    <w:p w14:paraId="35281E6D" w14:textId="77777777" w:rsidR="00F43DFD" w:rsidRDefault="00F43DFD">
      <w:pPr>
        <w:pStyle w:val="ApplicantText"/>
      </w:pPr>
      <w:r w:rsidRPr="00956928">
        <w:t xml:space="preserve">&lt;Add the exit criteria for the </w:t>
      </w:r>
      <w:r>
        <w:t>requirements process here.</w:t>
      </w:r>
      <w:r w:rsidRPr="00956928">
        <w:t>&gt;</w:t>
      </w:r>
    </w:p>
    <w:p w14:paraId="229E143D" w14:textId="77777777" w:rsidR="00373316" w:rsidRPr="00373316" w:rsidRDefault="00373316" w:rsidP="00373316">
      <w:pPr>
        <w:pStyle w:val="BodyText"/>
      </w:pPr>
    </w:p>
    <w:p w14:paraId="508E3016" w14:textId="77777777" w:rsidR="005C0706" w:rsidRDefault="005C0706" w:rsidP="005C0706">
      <w:pPr>
        <w:pStyle w:val="Heading3"/>
      </w:pPr>
      <w:bookmarkStart w:id="106" w:name="_Toc472066886"/>
      <w:r w:rsidRPr="00082B78">
        <w:t>Integral Processes</w:t>
      </w:r>
      <w:bookmarkEnd w:id="106"/>
    </w:p>
    <w:p w14:paraId="1773EDD9" w14:textId="257B26F4" w:rsidR="005C0706" w:rsidRDefault="00E42E36" w:rsidP="00E42E36">
      <w:pPr>
        <w:pStyle w:val="Heading4"/>
      </w:pPr>
      <w:bookmarkStart w:id="107" w:name="_Toc472066887"/>
      <w:r w:rsidRPr="00E42E36">
        <w:t>Software Configuration Management Activities</w:t>
      </w:r>
      <w:bookmarkEnd w:id="107"/>
    </w:p>
    <w:p w14:paraId="38B387FE" w14:textId="4819E591" w:rsidR="00373316" w:rsidRDefault="00373316">
      <w:pPr>
        <w:pStyle w:val="ApplicantText"/>
      </w:pPr>
      <w:r w:rsidRPr="00956928">
        <w:t xml:space="preserve">&lt;Add a description here of how </w:t>
      </w:r>
      <w:r>
        <w:t xml:space="preserve">compliance to the software configuration management process described in </w:t>
      </w:r>
      <w:r w:rsidR="00CC1CAF">
        <w:t>Chapter</w:t>
      </w:r>
      <w:r>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t xml:space="preserve"> "</w:t>
      </w:r>
      <w:r w:rsidR="00C6130E">
        <w:fldChar w:fldCharType="begin"/>
      </w:r>
      <w:r w:rsidR="00C6130E">
        <w:instrText xml:space="preserve"> REF _Ref371421918 \h </w:instrText>
      </w:r>
      <w:r w:rsidR="00C6130E">
        <w:fldChar w:fldCharType="separate"/>
      </w:r>
      <w:r w:rsidR="001467AC" w:rsidRPr="001025C2">
        <w:t>Software Configuration Management Process</w:t>
      </w:r>
      <w:r w:rsidR="00C6130E">
        <w:fldChar w:fldCharType="end"/>
      </w:r>
      <w:r>
        <w:t>" of this document will be achieved for the software coding process.</w:t>
      </w:r>
      <w:r w:rsidRPr="00324C93">
        <w:t>&gt;</w:t>
      </w:r>
    </w:p>
    <w:p w14:paraId="5A74DD19" w14:textId="77777777" w:rsidR="00373316" w:rsidRPr="001C133B" w:rsidRDefault="00373316" w:rsidP="00373316">
      <w:pPr>
        <w:pStyle w:val="BodyText"/>
        <w:ind w:left="0"/>
      </w:pPr>
      <w:r>
        <w:tab/>
        <w:t>Details are provided in the applicable Software Configuration Management Plan (SCMP).</w:t>
      </w:r>
    </w:p>
    <w:p w14:paraId="1C886C68" w14:textId="77777777" w:rsidR="00373316" w:rsidRPr="00373316" w:rsidRDefault="00373316" w:rsidP="00373316"/>
    <w:p w14:paraId="511CDE7D" w14:textId="1156F64E" w:rsidR="005C0706" w:rsidRDefault="009351BB" w:rsidP="009351BB">
      <w:pPr>
        <w:pStyle w:val="Heading4"/>
      </w:pPr>
      <w:bookmarkStart w:id="108" w:name="_Toc472066888"/>
      <w:r w:rsidRPr="009351BB">
        <w:t>Software Quality Assurance Activities</w:t>
      </w:r>
      <w:bookmarkEnd w:id="108"/>
    </w:p>
    <w:p w14:paraId="5033DB5D" w14:textId="2488CA3D" w:rsidR="00373316" w:rsidRDefault="00373316">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t xml:space="preserve"> "</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coding process.</w:t>
      </w:r>
      <w:r w:rsidRPr="00324C93">
        <w:t>&gt;</w:t>
      </w:r>
    </w:p>
    <w:p w14:paraId="70734E22" w14:textId="77777777" w:rsidR="00373316" w:rsidRDefault="00373316" w:rsidP="00373316">
      <w:pPr>
        <w:pStyle w:val="BodyText"/>
        <w:ind w:left="0"/>
      </w:pPr>
      <w:r>
        <w:tab/>
        <w:t>Details are provided in the applicable Software Quality Assurance Plan (SQAP).</w:t>
      </w:r>
    </w:p>
    <w:p w14:paraId="40879506" w14:textId="77777777" w:rsidR="005C0706" w:rsidRDefault="005C0706" w:rsidP="00644F3D">
      <w:pPr>
        <w:pStyle w:val="BodyText"/>
      </w:pPr>
    </w:p>
    <w:p w14:paraId="2C6CCE4A" w14:textId="2D1D5CEA" w:rsidR="009351BB" w:rsidRDefault="009351BB">
      <w:pPr>
        <w:rPr>
          <w:sz w:val="20"/>
        </w:rPr>
      </w:pPr>
      <w:r>
        <w:br w:type="page"/>
      </w:r>
    </w:p>
    <w:p w14:paraId="5A8251D3" w14:textId="4BF9BB0E" w:rsidR="005C0706" w:rsidRDefault="009351BB" w:rsidP="009351BB">
      <w:pPr>
        <w:pStyle w:val="Heading2"/>
      </w:pPr>
      <w:bookmarkStart w:id="109" w:name="_Ref369536124"/>
      <w:bookmarkStart w:id="110" w:name="_Ref369536129"/>
      <w:bookmarkStart w:id="111" w:name="_Toc472066889"/>
      <w:r w:rsidRPr="009351BB">
        <w:lastRenderedPageBreak/>
        <w:t>Integration Process</w:t>
      </w:r>
      <w:bookmarkEnd w:id="109"/>
      <w:bookmarkEnd w:id="110"/>
      <w:bookmarkEnd w:id="111"/>
    </w:p>
    <w:p w14:paraId="1D0F6687" w14:textId="470AA724" w:rsidR="009351BB" w:rsidRDefault="009351BB" w:rsidP="00287F60">
      <w:pPr>
        <w:pStyle w:val="Heading3"/>
        <w:numPr>
          <w:ilvl w:val="2"/>
          <w:numId w:val="6"/>
        </w:numPr>
      </w:pPr>
      <w:bookmarkStart w:id="112" w:name="_Toc472066890"/>
      <w:r w:rsidRPr="00956928">
        <w:t>Integration</w:t>
      </w:r>
      <w:r w:rsidRPr="00082B78">
        <w:t xml:space="preserve"> Process Objectives</w:t>
      </w:r>
      <w:bookmarkEnd w:id="112"/>
    </w:p>
    <w:p w14:paraId="1614E872" w14:textId="32BBF3F4" w:rsidR="002F6444" w:rsidRDefault="002F6444">
      <w:pPr>
        <w:pStyle w:val="ApplicantText"/>
      </w:pPr>
      <w:r>
        <w:t xml:space="preserve">&lt;The objectives of the software integration process </w:t>
      </w:r>
      <w:r w:rsidR="002E1262">
        <w:t>are</w:t>
      </w:r>
      <w:r>
        <w:t xml:space="preserve"> defined in DO-178C </w:t>
      </w:r>
      <w:r w:rsidR="00CC1CAF">
        <w:t>Section</w:t>
      </w:r>
      <w:r>
        <w:t xml:space="preserve"> 5.4.1 and DO-331 </w:t>
      </w:r>
      <w:r w:rsidR="00CC1CAF">
        <w:t>Section</w:t>
      </w:r>
      <w:r>
        <w:t xml:space="preserve"> MB.5.4.1.&gt;</w:t>
      </w:r>
    </w:p>
    <w:p w14:paraId="175135FE" w14:textId="77777777" w:rsidR="002F6444" w:rsidRPr="002F6444" w:rsidRDefault="002F6444" w:rsidP="002F6444">
      <w:pPr>
        <w:pStyle w:val="BodyText"/>
      </w:pPr>
    </w:p>
    <w:p w14:paraId="72DD1684" w14:textId="6F8AABB5" w:rsidR="009351BB" w:rsidRDefault="009351BB" w:rsidP="009351BB">
      <w:pPr>
        <w:pStyle w:val="Heading3"/>
      </w:pPr>
      <w:bookmarkStart w:id="113" w:name="_Toc472066891"/>
      <w:r w:rsidRPr="00956928">
        <w:t>Integration</w:t>
      </w:r>
      <w:r w:rsidRPr="00082B78">
        <w:t xml:space="preserve"> Process Input</w:t>
      </w:r>
      <w:bookmarkEnd w:id="113"/>
    </w:p>
    <w:p w14:paraId="0763FF99" w14:textId="7558DBF0" w:rsidR="00C77D20" w:rsidRDefault="00C77D20" w:rsidP="00C77D20">
      <w:pPr>
        <w:pStyle w:val="BodyText"/>
      </w:pPr>
      <w:r w:rsidRPr="00130270">
        <w:t xml:space="preserve">The input to the software </w:t>
      </w:r>
      <w:r>
        <w:t>integration</w:t>
      </w:r>
      <w:r w:rsidRPr="00130270">
        <w:t xml:space="preserve"> process </w:t>
      </w:r>
      <w:r w:rsidR="00884F83">
        <w:t>is</w:t>
      </w:r>
      <w:r w:rsidRPr="00130270">
        <w:t>:</w:t>
      </w:r>
    </w:p>
    <w:p w14:paraId="22513B85" w14:textId="6CFA8B42" w:rsidR="00C77D20" w:rsidRDefault="00C77D20" w:rsidP="00C77D20">
      <w:pPr>
        <w:pStyle w:val="BodyText"/>
        <w:numPr>
          <w:ilvl w:val="0"/>
          <w:numId w:val="4"/>
        </w:numPr>
        <w:spacing w:after="120"/>
        <w:ind w:left="778" w:hanging="216"/>
      </w:pPr>
      <w:r>
        <w:t>Software Architecture</w:t>
      </w:r>
    </w:p>
    <w:p w14:paraId="216513DE" w14:textId="62BD5398" w:rsidR="00C77D20" w:rsidRDefault="00C77D20" w:rsidP="00C77D20">
      <w:pPr>
        <w:pStyle w:val="BodyText"/>
        <w:numPr>
          <w:ilvl w:val="0"/>
          <w:numId w:val="4"/>
        </w:numPr>
        <w:spacing w:after="120"/>
        <w:ind w:left="778" w:hanging="216"/>
      </w:pPr>
      <w:r>
        <w:t>Source Code</w:t>
      </w:r>
    </w:p>
    <w:p w14:paraId="535090C7" w14:textId="143CC85C" w:rsidR="00C77D20" w:rsidRDefault="00C77D20" w:rsidP="00C77D20">
      <w:pPr>
        <w:pStyle w:val="BodyText"/>
        <w:numPr>
          <w:ilvl w:val="0"/>
          <w:numId w:val="4"/>
        </w:numPr>
        <w:spacing w:after="120"/>
        <w:ind w:left="778" w:hanging="216"/>
      </w:pPr>
      <w:r>
        <w:t>Software Development Plan / or Plan of Software Aspects of Certification for &lt;</w:t>
      </w:r>
      <w:r w:rsidRPr="00325022">
        <w:rPr>
          <w:i/>
        </w:rPr>
        <w:t>Project</w:t>
      </w:r>
      <w:r>
        <w:t>&gt;</w:t>
      </w:r>
    </w:p>
    <w:p w14:paraId="54CEFFE1" w14:textId="4CFECF89" w:rsidR="00C77D20" w:rsidRDefault="00C77D20">
      <w:pPr>
        <w:pStyle w:val="ApplicantText"/>
      </w:pPr>
      <w:r w:rsidRPr="00AC4DAD">
        <w:t xml:space="preserve">&lt;Add </w:t>
      </w:r>
      <w:r w:rsidRPr="00956928">
        <w:t>any</w:t>
      </w:r>
      <w:r w:rsidRPr="00AC4DAD">
        <w:t xml:space="preserve"> other document references here</w:t>
      </w:r>
      <w:r>
        <w:t xml:space="preserve"> (e.g. compiler libraries or p</w:t>
      </w:r>
      <w:r w:rsidR="004B378B">
        <w:t>r</w:t>
      </w:r>
      <w:r>
        <w:t>ecompiled COTS software components).</w:t>
      </w:r>
      <w:r w:rsidRPr="00AC4DAD">
        <w:t xml:space="preserve"> This might include comp</w:t>
      </w:r>
      <w:r w:rsidRPr="00956928">
        <w:t>any</w:t>
      </w:r>
      <w:r w:rsidRPr="00AC4DAD">
        <w:t xml:space="preserve"> standards and process documents.&gt;</w:t>
      </w:r>
    </w:p>
    <w:p w14:paraId="52AC9437" w14:textId="77777777" w:rsidR="002F6444" w:rsidRPr="002F6444" w:rsidRDefault="002F6444" w:rsidP="002F6444">
      <w:pPr>
        <w:pStyle w:val="BodyText"/>
      </w:pPr>
    </w:p>
    <w:p w14:paraId="26B5BF1D" w14:textId="7ADF389A" w:rsidR="009351BB" w:rsidRDefault="009351BB" w:rsidP="009351BB">
      <w:pPr>
        <w:pStyle w:val="Heading3"/>
      </w:pPr>
      <w:bookmarkStart w:id="114" w:name="_Toc472066892"/>
      <w:r w:rsidRPr="00956928">
        <w:t>Integration</w:t>
      </w:r>
      <w:r w:rsidRPr="00082B78">
        <w:t xml:space="preserve"> Process Output</w:t>
      </w:r>
      <w:bookmarkEnd w:id="114"/>
    </w:p>
    <w:p w14:paraId="41BEE70F" w14:textId="5D371CC7" w:rsidR="002F6444" w:rsidRDefault="00E10063" w:rsidP="002F6444">
      <w:pPr>
        <w:pStyle w:val="BodyText"/>
      </w:pPr>
      <w:r>
        <w:t xml:space="preserve">The output of the software integration process </w:t>
      </w:r>
      <w:r w:rsidR="009F2CA0">
        <w:t>is</w:t>
      </w:r>
      <w:r>
        <w:t>:</w:t>
      </w:r>
    </w:p>
    <w:p w14:paraId="32FB70F5" w14:textId="2657E94B" w:rsidR="00E10063" w:rsidRDefault="00E10063" w:rsidP="004A31AD">
      <w:pPr>
        <w:pStyle w:val="BodyText"/>
        <w:numPr>
          <w:ilvl w:val="0"/>
          <w:numId w:val="12"/>
        </w:numPr>
        <w:spacing w:after="120"/>
        <w:ind w:left="778" w:hanging="216"/>
      </w:pPr>
      <w:r>
        <w:t>Object Code</w:t>
      </w:r>
    </w:p>
    <w:p w14:paraId="4AB127D7" w14:textId="159DA469" w:rsidR="00E10063" w:rsidRDefault="00E10063" w:rsidP="004A31AD">
      <w:pPr>
        <w:pStyle w:val="BodyText"/>
        <w:numPr>
          <w:ilvl w:val="0"/>
          <w:numId w:val="12"/>
        </w:numPr>
        <w:spacing w:after="120"/>
        <w:ind w:left="778" w:hanging="216"/>
      </w:pPr>
      <w:r>
        <w:t>Executable Object Code</w:t>
      </w:r>
    </w:p>
    <w:p w14:paraId="09522E30" w14:textId="163B656B" w:rsidR="00E10063" w:rsidRDefault="00E10063" w:rsidP="004A31AD">
      <w:pPr>
        <w:pStyle w:val="BodyText"/>
        <w:numPr>
          <w:ilvl w:val="0"/>
          <w:numId w:val="12"/>
        </w:numPr>
        <w:spacing w:after="120"/>
        <w:ind w:left="778" w:hanging="216"/>
      </w:pPr>
      <w:r>
        <w:t xml:space="preserve">Parameter </w:t>
      </w:r>
      <w:r w:rsidR="00617C19">
        <w:t>Data</w:t>
      </w:r>
      <w:r>
        <w:t xml:space="preserve"> Item Files</w:t>
      </w:r>
    </w:p>
    <w:p w14:paraId="34C3946C" w14:textId="6608C2B2" w:rsidR="00E10063" w:rsidRDefault="00E10063" w:rsidP="004A31AD">
      <w:pPr>
        <w:pStyle w:val="BodyText"/>
        <w:numPr>
          <w:ilvl w:val="0"/>
          <w:numId w:val="12"/>
        </w:numPr>
        <w:spacing w:after="120"/>
        <w:ind w:left="778" w:hanging="216"/>
      </w:pPr>
      <w:r>
        <w:t>Compiling, Linking and Loading Data</w:t>
      </w:r>
    </w:p>
    <w:p w14:paraId="4C6FEB70" w14:textId="77777777" w:rsidR="00E10063" w:rsidRDefault="00E10063">
      <w:pPr>
        <w:pStyle w:val="ApplicantText"/>
      </w:pPr>
      <w:r w:rsidRPr="00AC4DAD">
        <w:t xml:space="preserve">&lt;Add </w:t>
      </w:r>
      <w:r w:rsidRPr="00956928">
        <w:t>any</w:t>
      </w:r>
      <w:r w:rsidRPr="00AC4DAD">
        <w:t xml:space="preserve"> other document references here</w:t>
      </w:r>
      <w:r>
        <w:t>.</w:t>
      </w:r>
      <w:r w:rsidRPr="00AC4DAD">
        <w:t>&gt;</w:t>
      </w:r>
    </w:p>
    <w:p w14:paraId="53B30590" w14:textId="77777777" w:rsidR="002F6444" w:rsidRPr="002F6444" w:rsidRDefault="002F6444" w:rsidP="002F6444">
      <w:pPr>
        <w:pStyle w:val="BodyText"/>
      </w:pPr>
    </w:p>
    <w:p w14:paraId="25718A70" w14:textId="1CCEF532" w:rsidR="009351BB" w:rsidRDefault="009351BB" w:rsidP="009351BB">
      <w:pPr>
        <w:pStyle w:val="Heading3"/>
      </w:pPr>
      <w:bookmarkStart w:id="115" w:name="_Toc472066893"/>
      <w:r w:rsidRPr="00956928">
        <w:t>Integration</w:t>
      </w:r>
      <w:r w:rsidRPr="00082B78">
        <w:t xml:space="preserve"> Process Activities</w:t>
      </w:r>
      <w:bookmarkEnd w:id="115"/>
    </w:p>
    <w:p w14:paraId="19212E85" w14:textId="792217F4" w:rsidR="005D1AC0" w:rsidRDefault="005D1AC0" w:rsidP="005D1AC0">
      <w:pPr>
        <w:pStyle w:val="BodyText"/>
      </w:pPr>
      <w:r>
        <w:t xml:space="preserve">&lt;The activities of the software coding process are defined in DO-178C </w:t>
      </w:r>
      <w:r w:rsidR="00CC1CAF">
        <w:t>Section</w:t>
      </w:r>
      <w:r>
        <w:t xml:space="preserve"> 5.4.2.&gt;</w:t>
      </w:r>
    </w:p>
    <w:p w14:paraId="2F70951E" w14:textId="77777777" w:rsidR="002F6444" w:rsidRPr="002F6444" w:rsidRDefault="002F6444" w:rsidP="002F6444">
      <w:pPr>
        <w:pStyle w:val="BodyText"/>
      </w:pPr>
    </w:p>
    <w:p w14:paraId="05C25137" w14:textId="0CD64D6A" w:rsidR="009351BB" w:rsidRDefault="009351BB" w:rsidP="009351BB">
      <w:pPr>
        <w:pStyle w:val="Heading3"/>
      </w:pPr>
      <w:bookmarkStart w:id="116" w:name="_Toc472066894"/>
      <w:r w:rsidRPr="00956928">
        <w:lastRenderedPageBreak/>
        <w:t>Integration</w:t>
      </w:r>
      <w:r w:rsidRPr="00082B78">
        <w:t xml:space="preserve"> Process Transition Criteria</w:t>
      </w:r>
      <w:bookmarkEnd w:id="116"/>
    </w:p>
    <w:p w14:paraId="5F24174F" w14:textId="77777777" w:rsidR="00F43DFD" w:rsidRDefault="00F43DFD" w:rsidP="00F43DFD">
      <w:pPr>
        <w:pStyle w:val="Heading4"/>
      </w:pPr>
      <w:bookmarkStart w:id="117" w:name="_Toc472066895"/>
      <w:r w:rsidRPr="001F35E8">
        <w:t xml:space="preserve">Software </w:t>
      </w:r>
      <w:r>
        <w:t>Requirements</w:t>
      </w:r>
      <w:r w:rsidRPr="001F35E8">
        <w:t xml:space="preserve"> Process Entry Criteria</w:t>
      </w:r>
      <w:bookmarkEnd w:id="117"/>
    </w:p>
    <w:p w14:paraId="069F1821" w14:textId="77777777" w:rsidR="00F43DFD" w:rsidRDefault="00F43DFD">
      <w:pPr>
        <w:pStyle w:val="ApplicantText"/>
      </w:pPr>
      <w:r w:rsidRPr="00956928">
        <w:t xml:space="preserve">&lt;Add the entry criteria for the </w:t>
      </w:r>
      <w:r>
        <w:t>requirements process here.</w:t>
      </w:r>
      <w:r w:rsidRPr="00956928">
        <w:t>&gt;</w:t>
      </w:r>
    </w:p>
    <w:p w14:paraId="206D6915" w14:textId="77777777" w:rsidR="00F43DFD" w:rsidRDefault="00F43DFD" w:rsidP="00F43DFD">
      <w:pPr>
        <w:pStyle w:val="Heading4"/>
      </w:pPr>
      <w:bookmarkStart w:id="118" w:name="_Toc472066896"/>
      <w:r w:rsidRPr="001F35E8">
        <w:t xml:space="preserve">Software </w:t>
      </w:r>
      <w:r>
        <w:t>Requirements</w:t>
      </w:r>
      <w:r w:rsidRPr="001F35E8">
        <w:t xml:space="preserve"> Process Exit Criteria</w:t>
      </w:r>
      <w:bookmarkEnd w:id="118"/>
    </w:p>
    <w:p w14:paraId="2064FBDC" w14:textId="77777777" w:rsidR="00F43DFD" w:rsidRDefault="00F43DFD">
      <w:pPr>
        <w:pStyle w:val="ApplicantText"/>
      </w:pPr>
      <w:r w:rsidRPr="00956928">
        <w:t xml:space="preserve">&lt;Add the exit criteria for the </w:t>
      </w:r>
      <w:r>
        <w:t>requirements process here.</w:t>
      </w:r>
      <w:r w:rsidRPr="00956928">
        <w:t>&gt;</w:t>
      </w:r>
    </w:p>
    <w:p w14:paraId="0D15747F" w14:textId="77777777" w:rsidR="002F6444" w:rsidRDefault="002F6444" w:rsidP="002F6444">
      <w:pPr>
        <w:pStyle w:val="BodyText"/>
      </w:pPr>
    </w:p>
    <w:p w14:paraId="0AB268E0" w14:textId="77777777" w:rsidR="009351BB" w:rsidRDefault="009351BB" w:rsidP="009351BB">
      <w:pPr>
        <w:pStyle w:val="Heading3"/>
      </w:pPr>
      <w:bookmarkStart w:id="119" w:name="_Toc472066897"/>
      <w:r w:rsidRPr="00082B78">
        <w:t>Integral Processes</w:t>
      </w:r>
      <w:bookmarkEnd w:id="119"/>
    </w:p>
    <w:p w14:paraId="6532AED1" w14:textId="3A680F0B" w:rsidR="005C0706" w:rsidRDefault="009351BB" w:rsidP="009351BB">
      <w:pPr>
        <w:pStyle w:val="Heading4"/>
      </w:pPr>
      <w:bookmarkStart w:id="120" w:name="_Toc472066898"/>
      <w:r w:rsidRPr="009351BB">
        <w:t>Software Configuration Management Activities</w:t>
      </w:r>
      <w:bookmarkEnd w:id="120"/>
    </w:p>
    <w:p w14:paraId="4515DDB5" w14:textId="453CA703" w:rsidR="002F6444" w:rsidRDefault="002F6444">
      <w:pPr>
        <w:pStyle w:val="ApplicantText"/>
      </w:pPr>
      <w:r w:rsidRPr="00956928">
        <w:t xml:space="preserve">&lt;Add a description here of how </w:t>
      </w:r>
      <w:r>
        <w:t xml:space="preserve">compliance to the software configuration management process described in </w:t>
      </w:r>
      <w:r w:rsidR="00CC1CAF">
        <w:t>Chapter</w:t>
      </w:r>
      <w:r>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t xml:space="preserve"> "</w:t>
      </w:r>
      <w:r w:rsidR="00C6130E">
        <w:fldChar w:fldCharType="begin"/>
      </w:r>
      <w:r w:rsidR="00C6130E">
        <w:instrText xml:space="preserve"> REF _Ref371421918 \h </w:instrText>
      </w:r>
      <w:r w:rsidR="00C6130E">
        <w:fldChar w:fldCharType="separate"/>
      </w:r>
      <w:r w:rsidR="001467AC" w:rsidRPr="001025C2">
        <w:t>Software Configuration Management Process</w:t>
      </w:r>
      <w:r w:rsidR="00C6130E">
        <w:fldChar w:fldCharType="end"/>
      </w:r>
      <w:r>
        <w:t>" of this document will be achieved for the software integration process.</w:t>
      </w:r>
      <w:r w:rsidRPr="00324C93">
        <w:t>&gt;</w:t>
      </w:r>
    </w:p>
    <w:p w14:paraId="72E731E2" w14:textId="77777777" w:rsidR="002F6444" w:rsidRPr="001C133B" w:rsidRDefault="002F6444" w:rsidP="002F6444">
      <w:pPr>
        <w:pStyle w:val="BodyText"/>
        <w:ind w:left="0"/>
      </w:pPr>
      <w:r>
        <w:tab/>
        <w:t>Details are provided in the applicable Software Configuration Management Plan (SCMP).</w:t>
      </w:r>
    </w:p>
    <w:p w14:paraId="3DCA451E" w14:textId="0217A366" w:rsidR="009351BB" w:rsidRDefault="008611BA" w:rsidP="008611BA">
      <w:pPr>
        <w:pStyle w:val="Heading4"/>
      </w:pPr>
      <w:bookmarkStart w:id="121" w:name="_Toc472066899"/>
      <w:r w:rsidRPr="008611BA">
        <w:t>Software Quality Assurance Activities</w:t>
      </w:r>
      <w:bookmarkEnd w:id="121"/>
    </w:p>
    <w:p w14:paraId="2E3443EF" w14:textId="42DFF575" w:rsidR="002F6444" w:rsidRDefault="002F6444">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t xml:space="preserve"> "</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integration process.</w:t>
      </w:r>
      <w:r w:rsidRPr="00324C93">
        <w:t>&gt;</w:t>
      </w:r>
    </w:p>
    <w:p w14:paraId="261EF18E" w14:textId="77777777" w:rsidR="002F6444" w:rsidRDefault="002F6444" w:rsidP="002F6444">
      <w:pPr>
        <w:pStyle w:val="BodyText"/>
        <w:ind w:left="0"/>
      </w:pPr>
      <w:r>
        <w:tab/>
        <w:t>Details are provided in the applicable Software Quality Assurance Plan (SQAP).</w:t>
      </w:r>
    </w:p>
    <w:p w14:paraId="2FFC80E9" w14:textId="77777777" w:rsidR="008611BA" w:rsidRDefault="008611BA" w:rsidP="00644F3D">
      <w:pPr>
        <w:pStyle w:val="BodyText"/>
      </w:pPr>
    </w:p>
    <w:p w14:paraId="04EA3FB1" w14:textId="3E23CC9D" w:rsidR="008611BA" w:rsidRDefault="008611BA">
      <w:pPr>
        <w:rPr>
          <w:sz w:val="20"/>
        </w:rPr>
      </w:pPr>
      <w:r>
        <w:br w:type="page"/>
      </w:r>
    </w:p>
    <w:p w14:paraId="7E6D8437" w14:textId="51D886A4" w:rsidR="008611BA" w:rsidRDefault="008611BA" w:rsidP="008611BA">
      <w:pPr>
        <w:pStyle w:val="Heading2"/>
      </w:pPr>
      <w:bookmarkStart w:id="122" w:name="_Toc472066900"/>
      <w:r w:rsidRPr="008611BA">
        <w:lastRenderedPageBreak/>
        <w:t>Software Verification Process</w:t>
      </w:r>
      <w:bookmarkEnd w:id="122"/>
    </w:p>
    <w:p w14:paraId="62D80E49" w14:textId="67A163C8" w:rsidR="008611BA" w:rsidRDefault="008611BA" w:rsidP="00287F60">
      <w:pPr>
        <w:pStyle w:val="Heading3"/>
        <w:numPr>
          <w:ilvl w:val="2"/>
          <w:numId w:val="6"/>
        </w:numPr>
      </w:pPr>
      <w:bookmarkStart w:id="123" w:name="_Toc472066901"/>
      <w:r w:rsidRPr="00082B78">
        <w:t xml:space="preserve">Software </w:t>
      </w:r>
      <w:r w:rsidRPr="00956928">
        <w:t>Verification</w:t>
      </w:r>
      <w:r w:rsidRPr="00082B78">
        <w:t xml:space="preserve"> Process </w:t>
      </w:r>
      <w:r w:rsidR="003C3C25">
        <w:t>Overview</w:t>
      </w:r>
      <w:bookmarkEnd w:id="123"/>
    </w:p>
    <w:p w14:paraId="53A686B2" w14:textId="3FF2B6D3" w:rsidR="00F43DFD" w:rsidRDefault="00F43DFD">
      <w:pPr>
        <w:pStyle w:val="ApplicantText"/>
      </w:pPr>
      <w:r w:rsidRPr="00956928">
        <w:t>&lt;</w:t>
      </w:r>
      <w:r>
        <w:t xml:space="preserve">The software verification process is an integral process (DO-178C </w:t>
      </w:r>
      <w:r w:rsidR="00CC1CAF">
        <w:t>Section</w:t>
      </w:r>
      <w:r>
        <w:t xml:space="preserve"> 3.1 and DO-331 </w:t>
      </w:r>
      <w:r w:rsidR="00CC1CAF">
        <w:t>Section</w:t>
      </w:r>
      <w:r>
        <w:t xml:space="preserve"> MB.3.1) that runs in parallel with the development processes. The purpose and activities of the software verification process are defined in DO-178C </w:t>
      </w:r>
      <w:r w:rsidR="00CC1CAF">
        <w:t>Section</w:t>
      </w:r>
      <w:r>
        <w:t xml:space="preserve"> 6.1 - 6.2 and DO-331 </w:t>
      </w:r>
      <w:r w:rsidR="00CC1CAF">
        <w:t>Section</w:t>
      </w:r>
      <w:r>
        <w:t xml:space="preserve"> MB.6.1 – MB.6.2. Add a general description of you</w:t>
      </w:r>
      <w:r w:rsidR="00D220D9">
        <w:t>r</w:t>
      </w:r>
      <w:r>
        <w:t xml:space="preserve"> software verification process here.</w:t>
      </w:r>
      <w:r w:rsidRPr="00956928">
        <w:t>&gt;</w:t>
      </w:r>
    </w:p>
    <w:p w14:paraId="02D2EC9E" w14:textId="77777777" w:rsidR="00660BAA" w:rsidRPr="00E17C44" w:rsidRDefault="00660BAA" w:rsidP="00E17C44">
      <w:pPr>
        <w:pStyle w:val="BodyText"/>
      </w:pPr>
    </w:p>
    <w:p w14:paraId="15A8F98A" w14:textId="751CF368" w:rsidR="008611BA" w:rsidRDefault="00660BAA" w:rsidP="008611BA">
      <w:pPr>
        <w:pStyle w:val="Heading3"/>
      </w:pPr>
      <w:bookmarkStart w:id="124" w:name="_Toc472066902"/>
      <w:r>
        <w:t>Reviews and Analyses</w:t>
      </w:r>
      <w:bookmarkEnd w:id="124"/>
    </w:p>
    <w:p w14:paraId="34CBA280" w14:textId="5D5CA46D" w:rsidR="00217E98" w:rsidRDefault="00217E98" w:rsidP="00217E98">
      <w:pPr>
        <w:pStyle w:val="Heading4"/>
      </w:pPr>
      <w:bookmarkStart w:id="125" w:name="_Toc472066903"/>
      <w:r>
        <w:t>Review and Analysis of Software Planning Process</w:t>
      </w:r>
      <w:bookmarkEnd w:id="125"/>
    </w:p>
    <w:p w14:paraId="39776788" w14:textId="49145833" w:rsidR="00217E98" w:rsidRDefault="00217E98">
      <w:pPr>
        <w:pStyle w:val="ApplicantText"/>
      </w:pPr>
      <w:r w:rsidRPr="00956928">
        <w:t>&lt;</w:t>
      </w:r>
      <w:r w:rsidRPr="0079039A">
        <w:t>The objective of this review</w:t>
      </w:r>
      <w:r w:rsidR="00F847A4">
        <w:t xml:space="preserve"> and analysis</w:t>
      </w:r>
      <w:r w:rsidRPr="0079039A">
        <w:t xml:space="preserve"> is to demonstrate that </w:t>
      </w:r>
      <w:r>
        <w:t xml:space="preserve">the software plans and software </w:t>
      </w:r>
      <w:r w:rsidRPr="0079039A">
        <w:t>development standards comply with the applicable regulations and purchaser specifications</w:t>
      </w:r>
      <w:r>
        <w:t xml:space="preserve">. The verification objectives of the software planning process are defined in DO-178C </w:t>
      </w:r>
      <w:r w:rsidR="00CC1CAF">
        <w:t>Section</w:t>
      </w:r>
      <w:r>
        <w:t xml:space="preserve"> 4.1 (f and g) and DO-331 </w:t>
      </w:r>
      <w:r w:rsidR="00CC1CAF">
        <w:t>Section</w:t>
      </w:r>
      <w:r>
        <w:t xml:space="preserve"> 4.1 (f and g). The reviews and assurances of the software planning process are defined in DO-178C </w:t>
      </w:r>
      <w:r w:rsidR="00CC1CAF">
        <w:t>Section</w:t>
      </w:r>
      <w:r>
        <w:t xml:space="preserve"> 4.6 and DO-331 </w:t>
      </w:r>
      <w:r w:rsidR="00CC1CAF">
        <w:t>Section</w:t>
      </w:r>
      <w:r>
        <w:t xml:space="preserve"> MB.4.6. </w:t>
      </w:r>
      <w:r w:rsidRPr="00956928">
        <w:t>Add a description here explaining how the objectives, reviews, and assurances will be achieved&gt;</w:t>
      </w:r>
    </w:p>
    <w:p w14:paraId="4D0E08B2" w14:textId="77777777" w:rsidR="00217E98" w:rsidRPr="00217E98" w:rsidRDefault="00217E98" w:rsidP="00217E98">
      <w:pPr>
        <w:pStyle w:val="BodyText"/>
      </w:pPr>
    </w:p>
    <w:p w14:paraId="4E3BAF0C" w14:textId="2C886C41" w:rsidR="00660BAA" w:rsidRDefault="00660BAA" w:rsidP="00660BAA">
      <w:pPr>
        <w:pStyle w:val="Heading4"/>
      </w:pPr>
      <w:bookmarkStart w:id="126" w:name="_Toc472066904"/>
      <w:r>
        <w:t>Review and Analys</w:t>
      </w:r>
      <w:r w:rsidR="00F847A4">
        <w:t>i</w:t>
      </w:r>
      <w:r>
        <w:t>s of</w:t>
      </w:r>
      <w:r w:rsidR="003C3C25">
        <w:t xml:space="preserve"> Software</w:t>
      </w:r>
      <w:r>
        <w:t xml:space="preserve"> High-Level Requirements</w:t>
      </w:r>
      <w:bookmarkEnd w:id="126"/>
    </w:p>
    <w:p w14:paraId="1C8BD040" w14:textId="550CE7A3" w:rsidR="007351D1" w:rsidRDefault="00E90D68">
      <w:pPr>
        <w:pStyle w:val="ApplicantText"/>
      </w:pPr>
      <w:r>
        <w:t>&lt;The objectives of the reviews and analys</w:t>
      </w:r>
      <w:r w:rsidR="00F847A4">
        <w:t>i</w:t>
      </w:r>
      <w:r>
        <w:t xml:space="preserve">s of high-level requirements are defined in DO-178C </w:t>
      </w:r>
      <w:r w:rsidR="00CC1CAF">
        <w:t>Section</w:t>
      </w:r>
      <w:r>
        <w:t xml:space="preserve"> 6.3.1 and DO-331 </w:t>
      </w:r>
      <w:r w:rsidR="00CC1CAF">
        <w:t>Section</w:t>
      </w:r>
      <w:r w:rsidR="007351D1">
        <w:t xml:space="preserve"> MB.6.3.1</w:t>
      </w:r>
      <w:r>
        <w:t>.</w:t>
      </w:r>
      <w:r w:rsidR="007351D1">
        <w:t xml:space="preserve"> </w:t>
      </w:r>
      <w:r w:rsidR="0056048F">
        <w:t>For details, s</w:t>
      </w:r>
      <w:r w:rsidR="007351D1">
        <w:t>ee DO-178C Table A-3 and DO-331 Table MB.A-3.</w:t>
      </w:r>
      <w:r w:rsidR="00D220D9">
        <w:t xml:space="preserve"> </w:t>
      </w:r>
    </w:p>
    <w:p w14:paraId="1D0B748B" w14:textId="2EF2F1D3" w:rsidR="00117BAE" w:rsidRDefault="00D220D9">
      <w:pPr>
        <w:pStyle w:val="ApplicantText"/>
      </w:pPr>
      <w:r w:rsidRPr="00956928">
        <w:t>Add a description here explaining how the objectives, reviews, and assurances will be achieved</w:t>
      </w:r>
      <w:r w:rsidR="00E231B2">
        <w:t>.</w:t>
      </w:r>
      <w:r w:rsidR="00E90D68">
        <w:t>&gt;</w:t>
      </w:r>
    </w:p>
    <w:p w14:paraId="7574B3E2" w14:textId="77777777" w:rsidR="00E90D68" w:rsidRPr="00E90D68" w:rsidRDefault="00E90D68" w:rsidP="00E90D68">
      <w:pPr>
        <w:pStyle w:val="BodyText"/>
      </w:pPr>
    </w:p>
    <w:p w14:paraId="25740EF7" w14:textId="436D56D6" w:rsidR="00130360" w:rsidRPr="00130360" w:rsidRDefault="00130360" w:rsidP="00130360">
      <w:pPr>
        <w:pStyle w:val="Heading4"/>
      </w:pPr>
      <w:bookmarkStart w:id="127" w:name="_Toc472066905"/>
      <w:r>
        <w:t xml:space="preserve">Review and </w:t>
      </w:r>
      <w:r w:rsidR="00F847A4">
        <w:t xml:space="preserve">Analysis </w:t>
      </w:r>
      <w:r>
        <w:t>of Specification Model</w:t>
      </w:r>
      <w:bookmarkEnd w:id="127"/>
    </w:p>
    <w:p w14:paraId="7D7D1C15" w14:textId="1D925CD1" w:rsidR="007351D1" w:rsidRDefault="00130360">
      <w:pPr>
        <w:pStyle w:val="ApplicantText"/>
      </w:pPr>
      <w:r>
        <w:t xml:space="preserve">&lt;If </w:t>
      </w:r>
      <w:r w:rsidR="00243D10">
        <w:t xml:space="preserve">you use </w:t>
      </w:r>
      <w:r>
        <w:t xml:space="preserve">specification models, the objectives of the review and </w:t>
      </w:r>
      <w:r w:rsidR="00F847A4">
        <w:t xml:space="preserve">analysis </w:t>
      </w:r>
      <w:r>
        <w:t xml:space="preserve">of high-level requirements expressed by a specification model are defined in DO-331 </w:t>
      </w:r>
      <w:r w:rsidR="00CC1CAF">
        <w:t>Section</w:t>
      </w:r>
      <w:r w:rsidR="007351D1">
        <w:t>s</w:t>
      </w:r>
      <w:r>
        <w:t xml:space="preserve"> MB.6.3.1</w:t>
      </w:r>
      <w:r w:rsidR="007351D1">
        <w:t xml:space="preserve"> and MB.6.8</w:t>
      </w:r>
      <w:r>
        <w:t>.</w:t>
      </w:r>
      <w:r w:rsidR="007351D1">
        <w:t xml:space="preserve"> </w:t>
      </w:r>
      <w:r w:rsidR="00243D10">
        <w:t>For details, s</w:t>
      </w:r>
      <w:r w:rsidR="007351D1">
        <w:t>ee also DO-331 Table MB.A-3.</w:t>
      </w:r>
    </w:p>
    <w:p w14:paraId="199C4406" w14:textId="6A429928" w:rsidR="00660BAA" w:rsidRDefault="00D220D9">
      <w:pPr>
        <w:pStyle w:val="ApplicantText"/>
      </w:pPr>
      <w:r w:rsidRPr="00956928">
        <w:t>Add a description here explaining how the objectives, reviews, and assurances will be achieved</w:t>
      </w:r>
      <w:r w:rsidR="00DD63BF">
        <w:t>.</w:t>
      </w:r>
      <w:r w:rsidR="00130360">
        <w:t>&gt;</w:t>
      </w:r>
    </w:p>
    <w:p w14:paraId="5E7E141F" w14:textId="77777777" w:rsidR="00E90D68" w:rsidRPr="00E90D68" w:rsidRDefault="00E90D68" w:rsidP="00E90D68">
      <w:pPr>
        <w:pStyle w:val="BodyText"/>
      </w:pPr>
    </w:p>
    <w:p w14:paraId="571EB6CE" w14:textId="12FF8689" w:rsidR="00660BAA" w:rsidRDefault="00660BAA" w:rsidP="00660BAA">
      <w:pPr>
        <w:pStyle w:val="Heading4"/>
      </w:pPr>
      <w:bookmarkStart w:id="128" w:name="_Toc472066906"/>
      <w:r>
        <w:t xml:space="preserve">Review and </w:t>
      </w:r>
      <w:r w:rsidR="00F847A4">
        <w:t xml:space="preserve">Analysis </w:t>
      </w:r>
      <w:r>
        <w:t xml:space="preserve">of </w:t>
      </w:r>
      <w:r w:rsidR="003773F3">
        <w:t>Software Design Description</w:t>
      </w:r>
      <w:bookmarkEnd w:id="128"/>
    </w:p>
    <w:p w14:paraId="6BE4D372" w14:textId="17DA30F5" w:rsidR="009206BF" w:rsidRDefault="00117BAE">
      <w:pPr>
        <w:pStyle w:val="ApplicantText"/>
      </w:pPr>
      <w:r>
        <w:t>&lt;The objectives of the review and analys</w:t>
      </w:r>
      <w:r w:rsidR="00F847A4">
        <w:t>i</w:t>
      </w:r>
      <w:r>
        <w:t xml:space="preserve">s of </w:t>
      </w:r>
      <w:r w:rsidR="00E90D68">
        <w:t>the software design</w:t>
      </w:r>
      <w:r>
        <w:t xml:space="preserve"> are defined in DO-178C </w:t>
      </w:r>
      <w:r w:rsidR="00CC1CAF">
        <w:t>Section</w:t>
      </w:r>
      <w:r>
        <w:t xml:space="preserve"> 6.3.2 and 6.3.3.</w:t>
      </w:r>
      <w:r w:rsidR="00D220D9">
        <w:t xml:space="preserve"> </w:t>
      </w:r>
      <w:r w:rsidR="00DD63BF">
        <w:t>For details, s</w:t>
      </w:r>
      <w:r w:rsidR="009206BF">
        <w:t>ee DO-178C Table A-4 and DO-331 Table MB.A-4</w:t>
      </w:r>
      <w:r w:rsidR="00D456B1">
        <w:t>.</w:t>
      </w:r>
    </w:p>
    <w:p w14:paraId="3485ACCE" w14:textId="4490A850" w:rsidR="00660BAA" w:rsidRDefault="00D220D9">
      <w:pPr>
        <w:pStyle w:val="ApplicantText"/>
      </w:pPr>
      <w:r w:rsidRPr="00956928">
        <w:t>Add a description here explaining how the objectives, reviews, and assurances will be achieved</w:t>
      </w:r>
      <w:r w:rsidR="00117BAE">
        <w:t>&gt;</w:t>
      </w:r>
      <w:r w:rsidR="003773F3">
        <w:tab/>
      </w:r>
    </w:p>
    <w:p w14:paraId="07432E16" w14:textId="2894E7D2" w:rsidR="00660BAA" w:rsidRDefault="00660BAA" w:rsidP="00660BAA">
      <w:pPr>
        <w:pStyle w:val="Heading4"/>
      </w:pPr>
      <w:bookmarkStart w:id="129" w:name="_Toc472066907"/>
      <w:r>
        <w:t xml:space="preserve">Review and </w:t>
      </w:r>
      <w:r w:rsidR="00F847A4">
        <w:t xml:space="preserve">Analysis </w:t>
      </w:r>
      <w:r>
        <w:t>of Design Model</w:t>
      </w:r>
      <w:bookmarkEnd w:id="129"/>
    </w:p>
    <w:p w14:paraId="3B69A66C" w14:textId="6B1F301A" w:rsidR="00D456B1" w:rsidRDefault="00117BAE">
      <w:pPr>
        <w:pStyle w:val="ApplicantText"/>
      </w:pPr>
      <w:r>
        <w:t xml:space="preserve">&lt;The objectives of the review and </w:t>
      </w:r>
      <w:r w:rsidR="00F847A4">
        <w:t xml:space="preserve">analysis </w:t>
      </w:r>
      <w:r>
        <w:t xml:space="preserve">of </w:t>
      </w:r>
      <w:r w:rsidR="00130360">
        <w:t>the design model</w:t>
      </w:r>
      <w:r>
        <w:t xml:space="preserve"> are defined in DO-</w:t>
      </w:r>
      <w:r w:rsidR="00130360">
        <w:t>331</w:t>
      </w:r>
      <w:r>
        <w:t xml:space="preserve"> </w:t>
      </w:r>
      <w:r w:rsidR="00CC1CAF">
        <w:t>Section</w:t>
      </w:r>
      <w:r>
        <w:t xml:space="preserve"> </w:t>
      </w:r>
      <w:r w:rsidR="00130360">
        <w:t>MB.</w:t>
      </w:r>
      <w:r>
        <w:t>6.3.</w:t>
      </w:r>
      <w:r w:rsidR="00130360">
        <w:t>2 and MB.6.3.3</w:t>
      </w:r>
      <w:r>
        <w:t>.</w:t>
      </w:r>
      <w:r w:rsidR="00130360">
        <w:t xml:space="preserve"> According to </w:t>
      </w:r>
      <w:r w:rsidR="00CC1CAF">
        <w:t>Table</w:t>
      </w:r>
      <w:r w:rsidR="00130360">
        <w:t xml:space="preserve"> MB.A-4 objective 1, a model coverage analysis </w:t>
      </w:r>
      <w:r w:rsidR="00C37C6D">
        <w:t xml:space="preserve">must </w:t>
      </w:r>
      <w:r w:rsidR="00130360">
        <w:t>be performed to demonstrate the compliance of the design model with its high-level requirements. Therefor</w:t>
      </w:r>
      <w:r w:rsidR="00C37C6D">
        <w:t>e,</w:t>
      </w:r>
      <w:r w:rsidR="00130360">
        <w:t xml:space="preserve"> DO-331 </w:t>
      </w:r>
      <w:r w:rsidR="00CC1CAF">
        <w:t>Section</w:t>
      </w:r>
      <w:r w:rsidR="00130360">
        <w:t xml:space="preserve"> MB.6.7 and MB.6.8 also apply. The Simulink Model Advisor and Simulink Report Generator can support the review of the design model.</w:t>
      </w:r>
      <w:r w:rsidR="00D456B1">
        <w:t xml:space="preserve"> </w:t>
      </w:r>
      <w:r w:rsidR="00C37C6D">
        <w:t>For details, s</w:t>
      </w:r>
      <w:r w:rsidR="00D456B1">
        <w:t>ee DO-331 Table MB.A-4.</w:t>
      </w:r>
    </w:p>
    <w:p w14:paraId="590393EA" w14:textId="342C110E" w:rsidR="00117BAE" w:rsidRDefault="00D456B1">
      <w:pPr>
        <w:pStyle w:val="ApplicantText"/>
      </w:pPr>
      <w:r>
        <w:t xml:space="preserve">Add </w:t>
      </w:r>
      <w:r w:rsidRPr="00956928">
        <w:t>a description here explaining how the objectives, reviews, and assurances will be achieved</w:t>
      </w:r>
      <w:r w:rsidR="008071EC">
        <w:t>.</w:t>
      </w:r>
      <w:r w:rsidR="00117BAE">
        <w:t>&gt;</w:t>
      </w:r>
    </w:p>
    <w:p w14:paraId="7040F10C" w14:textId="77777777" w:rsidR="00130360" w:rsidRPr="00130360" w:rsidRDefault="00130360" w:rsidP="00130360">
      <w:pPr>
        <w:pStyle w:val="BodyText"/>
      </w:pPr>
    </w:p>
    <w:p w14:paraId="280BB4A1" w14:textId="317FC867" w:rsidR="00E17C44" w:rsidRDefault="00660BAA" w:rsidP="00660BAA">
      <w:pPr>
        <w:pStyle w:val="Heading4"/>
      </w:pPr>
      <w:bookmarkStart w:id="130" w:name="_Toc472066908"/>
      <w:r>
        <w:t>Re</w:t>
      </w:r>
      <w:r w:rsidR="003773F3">
        <w:t xml:space="preserve">view and </w:t>
      </w:r>
      <w:r w:rsidR="00F847A4">
        <w:t xml:space="preserve">Analysis </w:t>
      </w:r>
      <w:r w:rsidR="003773F3">
        <w:t>of Source Cod</w:t>
      </w:r>
      <w:r w:rsidR="00130360">
        <w:t>e</w:t>
      </w:r>
      <w:bookmarkEnd w:id="130"/>
    </w:p>
    <w:p w14:paraId="21C5412E" w14:textId="7A5BF8A7" w:rsidR="00D456B1" w:rsidRDefault="00130360">
      <w:pPr>
        <w:pStyle w:val="ApplicantText"/>
      </w:pPr>
      <w:r>
        <w:t xml:space="preserve">&lt;The objectives of the review and </w:t>
      </w:r>
      <w:r w:rsidR="00F847A4">
        <w:t xml:space="preserve">analysis </w:t>
      </w:r>
      <w:r>
        <w:t xml:space="preserve">of the source code are defined in DO-178C </w:t>
      </w:r>
      <w:r w:rsidR="00CC1CAF">
        <w:t>Section</w:t>
      </w:r>
      <w:r>
        <w:t xml:space="preserve"> 6.3.4 and DO-331 </w:t>
      </w:r>
      <w:r w:rsidR="00CC1CAF">
        <w:t>Section</w:t>
      </w:r>
      <w:r>
        <w:t xml:space="preserve"> MB.6.3.4. Polyspace Bug Finder can support the code review activities. Simulink Code Inspector can support the review of the </w:t>
      </w:r>
      <w:r w:rsidR="00062B0C">
        <w:t xml:space="preserve">auto-generated source </w:t>
      </w:r>
      <w:r w:rsidR="00924671">
        <w:t xml:space="preserve">code. </w:t>
      </w:r>
      <w:r w:rsidR="008071EC">
        <w:t>For details, s</w:t>
      </w:r>
      <w:r w:rsidR="00924671">
        <w:t>ee</w:t>
      </w:r>
      <w:r w:rsidR="00D456B1">
        <w:t xml:space="preserve"> DO-178C Table A-5.</w:t>
      </w:r>
    </w:p>
    <w:p w14:paraId="66F0C003" w14:textId="2774E5D9" w:rsidR="003773F3" w:rsidRPr="003773F3" w:rsidRDefault="00D456B1">
      <w:pPr>
        <w:pStyle w:val="ApplicantText"/>
      </w:pPr>
      <w:r>
        <w:t xml:space="preserve">Add </w:t>
      </w:r>
      <w:r w:rsidRPr="00956928">
        <w:t>a description here explaining how the objectives, reviews, and assurances will be achieved</w:t>
      </w:r>
      <w:r w:rsidR="008071EC">
        <w:t>.</w:t>
      </w:r>
      <w:r w:rsidR="00130360">
        <w:t>&gt;</w:t>
      </w:r>
    </w:p>
    <w:p w14:paraId="7A6CB4D8" w14:textId="77777777" w:rsidR="003773F3" w:rsidRDefault="003773F3" w:rsidP="003773F3"/>
    <w:p w14:paraId="3762C61E" w14:textId="6DC31F47" w:rsidR="003773F3" w:rsidRPr="003773F3" w:rsidRDefault="00D456B1" w:rsidP="003773F3">
      <w:pPr>
        <w:pStyle w:val="Heading4"/>
      </w:pPr>
      <w:bookmarkStart w:id="131" w:name="_Toc472066909"/>
      <w:r>
        <w:t>Test</w:t>
      </w:r>
      <w:r w:rsidR="003773F3">
        <w:t xml:space="preserve"> Coverage Analysis</w:t>
      </w:r>
      <w:bookmarkEnd w:id="131"/>
    </w:p>
    <w:p w14:paraId="7E1A32DF" w14:textId="21D2DD4C" w:rsidR="00C77D20" w:rsidRDefault="00D456B1">
      <w:pPr>
        <w:pStyle w:val="ApplicantText"/>
      </w:pPr>
      <w:r>
        <w:t xml:space="preserve">&lt;Add </w:t>
      </w:r>
      <w:r w:rsidRPr="00956928">
        <w:t>a description here explaining how the objectives</w:t>
      </w:r>
      <w:r>
        <w:t xml:space="preserve"> of test coverage of high-level requirements, of low-level requirements</w:t>
      </w:r>
      <w:r w:rsidR="0049178F">
        <w:t>,</w:t>
      </w:r>
      <w:r>
        <w:t xml:space="preserve"> and of software structure according to DO-178C </w:t>
      </w:r>
      <w:r w:rsidR="00CC1CAF">
        <w:t>Section</w:t>
      </w:r>
      <w:r>
        <w:t xml:space="preserve"> 6.4.4 and DO-331 </w:t>
      </w:r>
      <w:r w:rsidR="00CC1CAF">
        <w:t>Section</w:t>
      </w:r>
      <w:r>
        <w:t xml:space="preserve"> MB.6.4.4 </w:t>
      </w:r>
      <w:r w:rsidRPr="00956928">
        <w:t>will be achieved</w:t>
      </w:r>
      <w:r>
        <w:t xml:space="preserve">. </w:t>
      </w:r>
      <w:r w:rsidR="0049178F">
        <w:t>For details, s</w:t>
      </w:r>
      <w:r>
        <w:t>ee DO-178C Table A-7 and DO-331 Table MB.A-7.</w:t>
      </w:r>
    </w:p>
    <w:p w14:paraId="3B1FBFD4" w14:textId="23EA8919" w:rsidR="003C3C25" w:rsidRDefault="0049178F">
      <w:pPr>
        <w:pStyle w:val="ApplicantText"/>
      </w:pPr>
      <w:r>
        <w:t xml:space="preserve">Also, consider performing </w:t>
      </w:r>
      <w:r w:rsidR="00C77D20">
        <w:t xml:space="preserve">the analysis of data and control coupling (DO-178c </w:t>
      </w:r>
      <w:r w:rsidR="00CC1CAF">
        <w:t>Section</w:t>
      </w:r>
      <w:r w:rsidR="00C77D20">
        <w:t xml:space="preserve"> 6.4.4.d and DO-331 </w:t>
      </w:r>
      <w:r w:rsidR="00CC1CAF">
        <w:t>Section</w:t>
      </w:r>
      <w:r w:rsidR="00C77D20">
        <w:t xml:space="preserve"> MB.6.4.</w:t>
      </w:r>
      <w:r w:rsidR="004B378B">
        <w:t>4.d) in parallel with the struc</w:t>
      </w:r>
      <w:r w:rsidR="00C77D20">
        <w:t>t</w:t>
      </w:r>
      <w:r w:rsidR="004B378B">
        <w:t>u</w:t>
      </w:r>
      <w:r w:rsidR="00C77D20">
        <w:t xml:space="preserve">ral coverage analysis. </w:t>
      </w:r>
      <w:r w:rsidR="00245193">
        <w:t>The use of</w:t>
      </w:r>
      <w:r w:rsidR="00C77D20">
        <w:t xml:space="preserve"> Polyspace</w:t>
      </w:r>
      <w:r w:rsidR="00245193">
        <w:t xml:space="preserve"> Code Prover</w:t>
      </w:r>
      <w:r w:rsidR="00C77D20">
        <w:t xml:space="preserve"> and Simulink Code Inspector </w:t>
      </w:r>
      <w:r>
        <w:t>can</w:t>
      </w:r>
      <w:r w:rsidR="00245193">
        <w:t xml:space="preserve"> assist this analysis.</w:t>
      </w:r>
      <w:r w:rsidR="00D456B1">
        <w:t>&gt;</w:t>
      </w:r>
    </w:p>
    <w:p w14:paraId="0AA0BE32" w14:textId="77777777" w:rsidR="004A1881" w:rsidRPr="004A1881" w:rsidRDefault="004A1881" w:rsidP="004A1881">
      <w:pPr>
        <w:pStyle w:val="BodyText"/>
      </w:pPr>
    </w:p>
    <w:p w14:paraId="0E79CFA5" w14:textId="45670262" w:rsidR="008611BA" w:rsidRDefault="00660BAA" w:rsidP="008611BA">
      <w:pPr>
        <w:pStyle w:val="Heading3"/>
      </w:pPr>
      <w:bookmarkStart w:id="132" w:name="_Toc472066910"/>
      <w:r>
        <w:t>Model Simulation</w:t>
      </w:r>
      <w:bookmarkEnd w:id="132"/>
    </w:p>
    <w:p w14:paraId="5FB6B578" w14:textId="796636AF" w:rsidR="00776CCA" w:rsidRDefault="002F51F9" w:rsidP="00A279E6">
      <w:pPr>
        <w:pStyle w:val="BodyText"/>
      </w:pPr>
      <w:r>
        <w:t xml:space="preserve">&lt; As defined in DO-331 </w:t>
      </w:r>
      <w:r w:rsidR="00CC1CAF">
        <w:t>Section</w:t>
      </w:r>
      <w:r w:rsidR="00A279E6">
        <w:t xml:space="preserve"> MB.6.8,</w:t>
      </w:r>
      <w:r>
        <w:t xml:space="preserve"> model simulation is different from </w:t>
      </w:r>
      <w:r w:rsidR="00924671">
        <w:t>testing. Typical</w:t>
      </w:r>
      <w:r>
        <w:t xml:space="preserve"> benefit</w:t>
      </w:r>
      <w:r w:rsidR="00A279E6">
        <w:t>s of model simulation are:</w:t>
      </w:r>
    </w:p>
    <w:p w14:paraId="0FC9A2FF" w14:textId="58418A07" w:rsidR="00776CCA" w:rsidRDefault="00776CCA" w:rsidP="004A31AD">
      <w:pPr>
        <w:pStyle w:val="BodyText"/>
        <w:numPr>
          <w:ilvl w:val="0"/>
          <w:numId w:val="13"/>
        </w:numPr>
        <w:spacing w:after="120"/>
        <w:ind w:left="778" w:hanging="216"/>
      </w:pPr>
      <w:r>
        <w:t>E</w:t>
      </w:r>
      <w:r w:rsidR="00A279E6">
        <w:t>arlier</w:t>
      </w:r>
      <w:r w:rsidR="002F51F9">
        <w:t xml:space="preserve"> and easier </w:t>
      </w:r>
      <w:r w:rsidR="00924671">
        <w:t>verification</w:t>
      </w:r>
      <w:r w:rsidR="002F51F9">
        <w:t xml:space="preserve"> of the algorithm than during testing of the executable object code</w:t>
      </w:r>
      <w:r>
        <w:t>.</w:t>
      </w:r>
    </w:p>
    <w:p w14:paraId="0ABA24A3" w14:textId="280196F8" w:rsidR="00062B0C" w:rsidRDefault="00776CCA" w:rsidP="004A31AD">
      <w:pPr>
        <w:pStyle w:val="BodyText"/>
        <w:numPr>
          <w:ilvl w:val="0"/>
          <w:numId w:val="13"/>
        </w:numPr>
        <w:spacing w:after="120"/>
        <w:ind w:left="778" w:hanging="216"/>
      </w:pPr>
      <w:r>
        <w:t>D</w:t>
      </w:r>
      <w:r w:rsidR="002F51F9">
        <w:t xml:space="preserve">evelopment of </w:t>
      </w:r>
      <w:r w:rsidR="00924671">
        <w:t>test cases</w:t>
      </w:r>
      <w:r w:rsidR="002F51F9">
        <w:t xml:space="preserve"> for the testing the executable object code and to support model coverage analysis.</w:t>
      </w:r>
    </w:p>
    <w:p w14:paraId="16E37C22" w14:textId="2529D2A9" w:rsidR="00A279E6" w:rsidRDefault="00A279E6" w:rsidP="00A279E6">
      <w:pPr>
        <w:pStyle w:val="BodyText"/>
      </w:pPr>
      <w:r>
        <w:t>Add a description here explaining how model simulation will be used to support the objectives listed in DO-331 Table MB.A-3, MB.A-4, MB.A-6 and MB.A-7.&gt;</w:t>
      </w:r>
    </w:p>
    <w:p w14:paraId="20C927D0" w14:textId="77777777" w:rsidR="00E17C44" w:rsidRPr="00E17C44" w:rsidRDefault="00E17C44" w:rsidP="00E17C44">
      <w:pPr>
        <w:pStyle w:val="BodyText"/>
      </w:pPr>
    </w:p>
    <w:p w14:paraId="721F9C5E" w14:textId="14FF9E82" w:rsidR="008611BA" w:rsidRDefault="00660BAA" w:rsidP="008611BA">
      <w:pPr>
        <w:pStyle w:val="Heading3"/>
      </w:pPr>
      <w:bookmarkStart w:id="133" w:name="_Toc472066911"/>
      <w:r>
        <w:t>Testing</w:t>
      </w:r>
      <w:bookmarkEnd w:id="133"/>
    </w:p>
    <w:p w14:paraId="2BAD8EE7" w14:textId="6332D463" w:rsidR="00E17C44" w:rsidRDefault="0028686A" w:rsidP="00E17C44">
      <w:pPr>
        <w:pStyle w:val="BodyText"/>
      </w:pPr>
      <w:r>
        <w:t xml:space="preserve">&lt; </w:t>
      </w:r>
      <w:r w:rsidR="003C3C25">
        <w:t xml:space="preserve">Testing </w:t>
      </w:r>
      <w:r w:rsidR="001B56D4">
        <w:t>the</w:t>
      </w:r>
      <w:r w:rsidR="003C3C25">
        <w:t xml:space="preserve"> executable object code</w:t>
      </w:r>
      <w:r w:rsidR="002F51F9">
        <w:t xml:space="preserve"> is </w:t>
      </w:r>
      <w:r>
        <w:t xml:space="preserve">typically </w:t>
      </w:r>
      <w:r w:rsidR="002F51F9">
        <w:t xml:space="preserve">performed on the target </w:t>
      </w:r>
      <w:r>
        <w:t xml:space="preserve">computer </w:t>
      </w:r>
      <w:r w:rsidR="002F51F9">
        <w:t>hardware or</w:t>
      </w:r>
      <w:r>
        <w:t xml:space="preserve"> in</w:t>
      </w:r>
      <w:r w:rsidR="002F51F9">
        <w:t xml:space="preserve"> an equivalent environment. </w:t>
      </w:r>
      <w:r>
        <w:t>It consists of s</w:t>
      </w:r>
      <w:r w:rsidR="002F51F9">
        <w:t>of</w:t>
      </w:r>
      <w:r>
        <w:t>t</w:t>
      </w:r>
      <w:r w:rsidR="001B56D4">
        <w:t>ware integration testing wh</w:t>
      </w:r>
      <w:r w:rsidR="002F51F9">
        <w:t xml:space="preserve">ere the integration of handwritten parts and auto-generated parts of the software is verified </w:t>
      </w:r>
      <w:r>
        <w:t>and hardware software integration testing where the correctness of the executable object code</w:t>
      </w:r>
      <w:r w:rsidR="001B56D4">
        <w:t xml:space="preserve"> and the CPU</w:t>
      </w:r>
      <w:r>
        <w:t xml:space="preserve"> is verified</w:t>
      </w:r>
      <w:r w:rsidR="002F51F9">
        <w:t>.</w:t>
      </w:r>
      <w:r w:rsidR="00A47FE4">
        <w:t>&gt;</w:t>
      </w:r>
    </w:p>
    <w:p w14:paraId="16AD5D0D" w14:textId="7C455175" w:rsidR="00371BDF" w:rsidRDefault="004718AA" w:rsidP="00371BDF">
      <w:pPr>
        <w:pStyle w:val="BodyText"/>
      </w:pPr>
      <w:r>
        <w:t>Processor</w:t>
      </w:r>
      <w:r w:rsidR="00575206">
        <w:t>-</w:t>
      </w:r>
      <w:r>
        <w:t>in</w:t>
      </w:r>
      <w:r w:rsidR="00575206">
        <w:t>-</w:t>
      </w:r>
      <w:r>
        <w:t>the</w:t>
      </w:r>
      <w:r w:rsidR="00575206">
        <w:t>-</w:t>
      </w:r>
      <w:r>
        <w:t xml:space="preserve">loop testing is </w:t>
      </w:r>
      <w:r w:rsidR="00924671">
        <w:t>a</w:t>
      </w:r>
      <w:r>
        <w:t xml:space="preserve"> state</w:t>
      </w:r>
      <w:r w:rsidR="00575206">
        <w:t>-</w:t>
      </w:r>
      <w:r>
        <w:t>of</w:t>
      </w:r>
      <w:r w:rsidR="00575206">
        <w:t>-</w:t>
      </w:r>
      <w:r>
        <w:t>the</w:t>
      </w:r>
      <w:r w:rsidR="00575206">
        <w:t>-</w:t>
      </w:r>
      <w:r>
        <w:t>art method to demonstrate the correctness of the modeled functionality in its target environment</w:t>
      </w:r>
      <w:r w:rsidR="001B56D4">
        <w:t xml:space="preserve"> using</w:t>
      </w:r>
      <w:r w:rsidR="008378DD">
        <w:t xml:space="preserve"> </w:t>
      </w:r>
      <w:r>
        <w:t>requirements based test cases.</w:t>
      </w:r>
      <w:r w:rsidR="008378DD">
        <w:t xml:space="preserve"> Consider reusing the test cases from model simulation.</w:t>
      </w:r>
    </w:p>
    <w:p w14:paraId="2042FC6B" w14:textId="31913D22" w:rsidR="003C3C25" w:rsidRDefault="00371BDF" w:rsidP="00E17C44">
      <w:pPr>
        <w:pStyle w:val="BodyText"/>
      </w:pPr>
      <w:r>
        <w:t xml:space="preserve">Add a description here explaining how the objectives of DO-178C </w:t>
      </w:r>
      <w:r w:rsidR="00CC1CAF">
        <w:t>Section</w:t>
      </w:r>
      <w:r>
        <w:t xml:space="preserve"> 6.4 and DO-331 </w:t>
      </w:r>
      <w:r w:rsidR="00CC1CAF">
        <w:t>Section</w:t>
      </w:r>
      <w:r>
        <w:t xml:space="preserve"> MB.6.4 will be achieved. </w:t>
      </w:r>
      <w:r w:rsidR="00575206">
        <w:t>For details, s</w:t>
      </w:r>
      <w:r>
        <w:t>ee DO-178C Table A-6 and DO-331 Table MB.A-6.&gt;</w:t>
      </w:r>
    </w:p>
    <w:p w14:paraId="2314E1E8" w14:textId="76F2898E" w:rsidR="002E56ED" w:rsidRDefault="002E56ED">
      <w:pPr>
        <w:rPr>
          <w:sz w:val="20"/>
        </w:rPr>
      </w:pPr>
      <w:r>
        <w:br w:type="page"/>
      </w:r>
    </w:p>
    <w:p w14:paraId="54EB3E33" w14:textId="172202AD" w:rsidR="004A1881" w:rsidRDefault="004A1881" w:rsidP="008611BA">
      <w:pPr>
        <w:pStyle w:val="Heading3"/>
      </w:pPr>
      <w:bookmarkStart w:id="134" w:name="_Toc405552954"/>
      <w:bookmarkStart w:id="135" w:name="_Toc472066912"/>
      <w:bookmarkEnd w:id="134"/>
      <w:r>
        <w:lastRenderedPageBreak/>
        <w:t>Additional Verification Requirements</w:t>
      </w:r>
      <w:bookmarkEnd w:id="135"/>
    </w:p>
    <w:p w14:paraId="53AD4041" w14:textId="04FCF614" w:rsidR="004A1881" w:rsidRDefault="004A1881" w:rsidP="004A1881">
      <w:pPr>
        <w:pStyle w:val="Heading4"/>
      </w:pPr>
      <w:bookmarkStart w:id="136" w:name="_Toc472066913"/>
      <w:r>
        <w:t>Traceability</w:t>
      </w:r>
      <w:bookmarkEnd w:id="136"/>
    </w:p>
    <w:p w14:paraId="3A86134E" w14:textId="3FBFB931" w:rsidR="004A1881" w:rsidRDefault="004A1881" w:rsidP="004A1881">
      <w:pPr>
        <w:pStyle w:val="BodyText"/>
      </w:pPr>
      <w:r>
        <w:t xml:space="preserve">The traceability between </w:t>
      </w:r>
      <w:r w:rsidR="003E5A07">
        <w:t>artifacts is a</w:t>
      </w:r>
      <w:r>
        <w:t xml:space="preserve"> fundamental </w:t>
      </w:r>
      <w:r w:rsidR="003E5A07">
        <w:t>objective of DO-178C and the corresponding supplements. According to DO-178C</w:t>
      </w:r>
      <w:r w:rsidR="00287F60">
        <w:t xml:space="preserve"> </w:t>
      </w:r>
      <w:r w:rsidR="00CC1CAF">
        <w:t>Section</w:t>
      </w:r>
      <w:r w:rsidR="00287F60">
        <w:t xml:space="preserve"> 11.21</w:t>
      </w:r>
      <w:r w:rsidR="003E5A07">
        <w:t xml:space="preserve"> and DO-331</w:t>
      </w:r>
      <w:r w:rsidR="00287F60">
        <w:t xml:space="preserve"> </w:t>
      </w:r>
      <w:r w:rsidR="00CC1CAF">
        <w:t>Section</w:t>
      </w:r>
      <w:r w:rsidR="00287F60">
        <w:t xml:space="preserve"> MB.11.21</w:t>
      </w:r>
      <w:r w:rsidR="003E5A07">
        <w:t>, traceability shall be ensured between:</w:t>
      </w:r>
    </w:p>
    <w:p w14:paraId="0BF0563E" w14:textId="39306D02" w:rsidR="003E5A07" w:rsidRDefault="00287F60" w:rsidP="004A31AD">
      <w:pPr>
        <w:pStyle w:val="BodyText"/>
        <w:numPr>
          <w:ilvl w:val="0"/>
          <w:numId w:val="11"/>
        </w:numPr>
        <w:spacing w:after="120"/>
        <w:ind w:left="778" w:hanging="216"/>
      </w:pPr>
      <w:r>
        <w:t xml:space="preserve">System requirements and </w:t>
      </w:r>
      <w:r w:rsidR="003E5A07">
        <w:t>high-level requirements (</w:t>
      </w:r>
      <w:r w:rsidR="00CC1CAF">
        <w:t>Section</w:t>
      </w:r>
      <w:r w:rsidR="003E5A07">
        <w:t xml:space="preserve"> (MB.)6.3.1.f)</w:t>
      </w:r>
    </w:p>
    <w:p w14:paraId="5CF6D438" w14:textId="09436356" w:rsidR="003E5A07" w:rsidRDefault="00287F60" w:rsidP="004A31AD">
      <w:pPr>
        <w:pStyle w:val="BodyText"/>
        <w:numPr>
          <w:ilvl w:val="0"/>
          <w:numId w:val="11"/>
        </w:numPr>
        <w:spacing w:after="120"/>
        <w:ind w:left="778" w:hanging="216"/>
      </w:pPr>
      <w:r>
        <w:t>High-level requirements and low-level requirements (</w:t>
      </w:r>
      <w:r w:rsidR="00CC1CAF">
        <w:t>Section</w:t>
      </w:r>
      <w:r>
        <w:t xml:space="preserve"> (MB.)6.3.2.f)</w:t>
      </w:r>
    </w:p>
    <w:p w14:paraId="51903752" w14:textId="5E596058" w:rsidR="00287F60" w:rsidRDefault="00287F60" w:rsidP="004A31AD">
      <w:pPr>
        <w:pStyle w:val="BodyText"/>
        <w:numPr>
          <w:ilvl w:val="0"/>
          <w:numId w:val="11"/>
        </w:numPr>
        <w:spacing w:after="120"/>
        <w:ind w:left="778" w:hanging="216"/>
      </w:pPr>
      <w:r>
        <w:t>Source code and low-level requirements (</w:t>
      </w:r>
      <w:r w:rsidR="00CC1CAF">
        <w:t>Section</w:t>
      </w:r>
      <w:r>
        <w:t xml:space="preserve"> (MB.)6.3.4.e)</w:t>
      </w:r>
    </w:p>
    <w:p w14:paraId="20BE38DD" w14:textId="25D1FE0A" w:rsidR="00287F60" w:rsidRDefault="00287F60" w:rsidP="004A31AD">
      <w:pPr>
        <w:pStyle w:val="BodyText"/>
        <w:numPr>
          <w:ilvl w:val="0"/>
          <w:numId w:val="11"/>
        </w:numPr>
        <w:spacing w:after="120"/>
        <w:ind w:left="778" w:hanging="216"/>
      </w:pPr>
      <w:r>
        <w:t>Software requirements and test cases (</w:t>
      </w:r>
      <w:r w:rsidR="00CC1CAF">
        <w:t>Section</w:t>
      </w:r>
      <w:r>
        <w:t xml:space="preserve"> 6.5 a)</w:t>
      </w:r>
    </w:p>
    <w:p w14:paraId="23129E28" w14:textId="040B98F5" w:rsidR="00287F60" w:rsidRDefault="00287F60" w:rsidP="004A31AD">
      <w:pPr>
        <w:pStyle w:val="BodyText"/>
        <w:numPr>
          <w:ilvl w:val="0"/>
          <w:numId w:val="11"/>
        </w:numPr>
        <w:spacing w:after="120"/>
        <w:ind w:left="778" w:hanging="216"/>
      </w:pPr>
      <w:r>
        <w:t>Test cases and test procedures (</w:t>
      </w:r>
      <w:r w:rsidR="00CC1CAF">
        <w:t>Section</w:t>
      </w:r>
      <w:r>
        <w:t xml:space="preserve"> 6.5 b)</w:t>
      </w:r>
    </w:p>
    <w:p w14:paraId="63F79A55" w14:textId="4BF7A1E1" w:rsidR="00287F60" w:rsidRDefault="00287F60" w:rsidP="004A31AD">
      <w:pPr>
        <w:pStyle w:val="BodyText"/>
        <w:numPr>
          <w:ilvl w:val="0"/>
          <w:numId w:val="11"/>
        </w:numPr>
        <w:spacing w:after="120"/>
        <w:ind w:left="778" w:hanging="216"/>
      </w:pPr>
      <w:r>
        <w:t>Test procedures and test results (</w:t>
      </w:r>
      <w:r w:rsidR="00CC1CAF">
        <w:t>Section</w:t>
      </w:r>
      <w:r>
        <w:t xml:space="preserve"> 6.5 c)</w:t>
      </w:r>
    </w:p>
    <w:p w14:paraId="5FBE0065" w14:textId="760A1B63" w:rsidR="004A1881" w:rsidRDefault="007D63C6" w:rsidP="004A1881">
      <w:pPr>
        <w:pStyle w:val="BodyText"/>
      </w:pPr>
      <w:r>
        <w:t>&lt; Add a description here explaining how the objectives above will be achieved. MathWorks Model Advisor and Code Inspector can support the traceability review.&gt;</w:t>
      </w:r>
    </w:p>
    <w:p w14:paraId="7B36B501" w14:textId="77777777" w:rsidR="007D63C6" w:rsidRDefault="007D63C6" w:rsidP="004A1881">
      <w:pPr>
        <w:pStyle w:val="BodyText"/>
      </w:pPr>
    </w:p>
    <w:p w14:paraId="77790905" w14:textId="21879A60" w:rsidR="004A1881" w:rsidRDefault="004A1881" w:rsidP="004A1881">
      <w:pPr>
        <w:pStyle w:val="Heading3"/>
      </w:pPr>
      <w:bookmarkStart w:id="137" w:name="_Toc472066914"/>
      <w:r>
        <w:t>Derived Requirements</w:t>
      </w:r>
      <w:bookmarkEnd w:id="137"/>
    </w:p>
    <w:p w14:paraId="5AAC5D64" w14:textId="5DF1FE74" w:rsidR="004A1881" w:rsidRDefault="00060776" w:rsidP="004A1881">
      <w:pPr>
        <w:pStyle w:val="BodyText"/>
      </w:pPr>
      <w:r>
        <w:t>&lt;</w:t>
      </w:r>
      <w:r w:rsidR="00656F09">
        <w:t xml:space="preserve">The software development processes might produce derived high-level or low-level requirements. </w:t>
      </w:r>
      <w:r>
        <w:t>In either case, these requirements shall be provided to the system safety process. Additional verification effort will be required to ensure the correctness of the resulting functionality (DO-331</w:t>
      </w:r>
      <w:r w:rsidR="00CC1CAF">
        <w:t xml:space="preserve"> Table</w:t>
      </w:r>
      <w:r>
        <w:t xml:space="preserve"> MB.6-1).&gt;</w:t>
      </w:r>
    </w:p>
    <w:p w14:paraId="36A60146" w14:textId="77777777" w:rsidR="00060776" w:rsidRDefault="00060776" w:rsidP="004A1881">
      <w:pPr>
        <w:pStyle w:val="BodyText"/>
      </w:pPr>
    </w:p>
    <w:p w14:paraId="6A3A0E91" w14:textId="504DCBA2" w:rsidR="004A1881" w:rsidRDefault="004A1881" w:rsidP="004A1881">
      <w:pPr>
        <w:pStyle w:val="Heading3"/>
      </w:pPr>
      <w:bookmarkStart w:id="138" w:name="_Toc472066915"/>
      <w:r>
        <w:t>Independence of Verification</w:t>
      </w:r>
      <w:bookmarkEnd w:id="138"/>
    </w:p>
    <w:p w14:paraId="795C0803" w14:textId="6BCFF211" w:rsidR="004A1881" w:rsidRDefault="00060776" w:rsidP="004A1881">
      <w:pPr>
        <w:pStyle w:val="BodyText"/>
      </w:pPr>
      <w:r>
        <w:t>&lt;Depending on the software design assurance level, the independence between software development processes and the software verification process might be mandatory. Add a description here explaining how this independence will be achieved. Consider the use of ver</w:t>
      </w:r>
      <w:r w:rsidR="00617C19">
        <w:t>i</w:t>
      </w:r>
      <w:r>
        <w:t>fication tools like the Simulink Code Inspector to claim credit for satisfied independence.&gt;</w:t>
      </w:r>
    </w:p>
    <w:p w14:paraId="4726E759" w14:textId="77777777" w:rsidR="004A1881" w:rsidRPr="004A1881" w:rsidRDefault="004A1881" w:rsidP="004A1881">
      <w:pPr>
        <w:pStyle w:val="BodyText"/>
      </w:pPr>
    </w:p>
    <w:p w14:paraId="50370ABD" w14:textId="77777777" w:rsidR="008611BA" w:rsidRDefault="008611BA" w:rsidP="008611BA">
      <w:pPr>
        <w:pStyle w:val="Heading3"/>
      </w:pPr>
      <w:bookmarkStart w:id="139" w:name="_Toc472066916"/>
      <w:r w:rsidRPr="00082B78">
        <w:lastRenderedPageBreak/>
        <w:t>Integral Processes</w:t>
      </w:r>
      <w:bookmarkEnd w:id="139"/>
    </w:p>
    <w:p w14:paraId="299A22FF" w14:textId="4297EA4A" w:rsidR="008611BA" w:rsidRDefault="008050A7" w:rsidP="008050A7">
      <w:pPr>
        <w:pStyle w:val="Heading4"/>
      </w:pPr>
      <w:bookmarkStart w:id="140" w:name="_Toc472066917"/>
      <w:r w:rsidRPr="008050A7">
        <w:t>Software Configuration Management Activities</w:t>
      </w:r>
      <w:bookmarkEnd w:id="140"/>
    </w:p>
    <w:p w14:paraId="5965EF57" w14:textId="51D98F1D" w:rsidR="003773F3" w:rsidRDefault="003773F3">
      <w:pPr>
        <w:pStyle w:val="ApplicantText"/>
      </w:pPr>
      <w:r w:rsidRPr="00956928">
        <w:t xml:space="preserve">&lt;Add a description here of how </w:t>
      </w:r>
      <w:r>
        <w:t xml:space="preserve">compliance to the software configuration management process described in </w:t>
      </w:r>
      <w:r w:rsidR="00CC1CAF">
        <w:t>Chapter</w:t>
      </w:r>
      <w:r>
        <w:t xml:space="preserve"> </w:t>
      </w:r>
      <w:r w:rsidR="00C6130E">
        <w:fldChar w:fldCharType="begin"/>
      </w:r>
      <w:r w:rsidR="00C6130E">
        <w:instrText xml:space="preserve"> REF _Ref371421918 \r \h </w:instrText>
      </w:r>
      <w:r w:rsidR="00C6130E">
        <w:fldChar w:fldCharType="separate"/>
      </w:r>
      <w:r w:rsidR="001467AC">
        <w:t>7</w:t>
      </w:r>
      <w:r w:rsidR="00C6130E">
        <w:fldChar w:fldCharType="end"/>
      </w:r>
      <w:r>
        <w:t xml:space="preserve"> "</w:t>
      </w:r>
      <w:r w:rsidR="00C6130E">
        <w:fldChar w:fldCharType="begin"/>
      </w:r>
      <w:r w:rsidR="00C6130E">
        <w:instrText xml:space="preserve"> REF _Ref371421918 \h </w:instrText>
      </w:r>
      <w:r w:rsidR="00C6130E">
        <w:fldChar w:fldCharType="separate"/>
      </w:r>
      <w:r w:rsidR="001467AC" w:rsidRPr="001025C2">
        <w:t>Software Configuration Management Process</w:t>
      </w:r>
      <w:r w:rsidR="00C6130E">
        <w:fldChar w:fldCharType="end"/>
      </w:r>
      <w:r>
        <w:t>" of this document will be achieved for the software verification process.</w:t>
      </w:r>
      <w:r w:rsidRPr="00324C93">
        <w:t>&gt;</w:t>
      </w:r>
    </w:p>
    <w:p w14:paraId="369BC6DB" w14:textId="77777777" w:rsidR="003773F3" w:rsidRDefault="003773F3" w:rsidP="003773F3">
      <w:pPr>
        <w:pStyle w:val="BodyText"/>
        <w:ind w:left="0"/>
      </w:pPr>
      <w:r>
        <w:tab/>
        <w:t>Details are provided in the applicable Software Configuration Management Plan (SCMP).</w:t>
      </w:r>
    </w:p>
    <w:p w14:paraId="76768E7D" w14:textId="77777777" w:rsidR="00924671" w:rsidRDefault="00924671" w:rsidP="003773F3">
      <w:pPr>
        <w:pStyle w:val="BodyText"/>
        <w:ind w:left="0"/>
      </w:pPr>
    </w:p>
    <w:p w14:paraId="66E83CEF" w14:textId="77777777" w:rsidR="00924671" w:rsidRDefault="00924671" w:rsidP="00924671">
      <w:pPr>
        <w:pStyle w:val="Heading4"/>
      </w:pPr>
      <w:bookmarkStart w:id="141" w:name="_Toc472066918"/>
      <w:r w:rsidRPr="008611BA">
        <w:t>Software Quality Assurance Activities</w:t>
      </w:r>
      <w:bookmarkEnd w:id="141"/>
    </w:p>
    <w:p w14:paraId="713EDB34" w14:textId="225436AF" w:rsidR="003773F3" w:rsidRDefault="003773F3">
      <w:pPr>
        <w:pStyle w:val="ApplicantText"/>
      </w:pPr>
      <w:r w:rsidRPr="00956928">
        <w:t xml:space="preserve">&lt;Add a description here of how </w:t>
      </w:r>
      <w:r>
        <w:t xml:space="preserve">compliance to the software quality assurance process described in </w:t>
      </w:r>
      <w:r w:rsidR="00CC1CAF">
        <w:t>Chapter</w:t>
      </w:r>
      <w:r>
        <w:t xml:space="preserve"> </w:t>
      </w:r>
      <w:r w:rsidR="00C6130E">
        <w:fldChar w:fldCharType="begin"/>
      </w:r>
      <w:r w:rsidR="00C6130E">
        <w:instrText xml:space="preserve"> REF _Ref371414776 \r \h </w:instrText>
      </w:r>
      <w:r w:rsidR="00C6130E">
        <w:fldChar w:fldCharType="separate"/>
      </w:r>
      <w:r w:rsidR="001467AC">
        <w:t>8</w:t>
      </w:r>
      <w:r w:rsidR="00C6130E">
        <w:fldChar w:fldCharType="end"/>
      </w:r>
      <w:r>
        <w:t xml:space="preserve"> "</w:t>
      </w:r>
      <w:r w:rsidR="00C6130E">
        <w:fldChar w:fldCharType="begin"/>
      </w:r>
      <w:r w:rsidR="00C6130E">
        <w:instrText xml:space="preserve"> REF _Ref371414776 \h </w:instrText>
      </w:r>
      <w:r w:rsidR="00C6130E">
        <w:fldChar w:fldCharType="separate"/>
      </w:r>
      <w:r w:rsidR="001467AC">
        <w:t>Software Quality Assurance Process</w:t>
      </w:r>
      <w:r w:rsidR="00C6130E">
        <w:fldChar w:fldCharType="end"/>
      </w:r>
      <w:r>
        <w:t>" of this document will be achieved for the software verification process.</w:t>
      </w:r>
      <w:r w:rsidRPr="00324C93">
        <w:t>&gt;</w:t>
      </w:r>
    </w:p>
    <w:p w14:paraId="136C40EC" w14:textId="77777777" w:rsidR="003773F3" w:rsidRDefault="003773F3" w:rsidP="003773F3">
      <w:pPr>
        <w:pStyle w:val="BodyText"/>
        <w:ind w:left="0"/>
      </w:pPr>
      <w:r>
        <w:tab/>
        <w:t>Details are provided in the applicable Software Quality Assurance Plan (SQAP).</w:t>
      </w:r>
    </w:p>
    <w:p w14:paraId="7BD9D63C" w14:textId="5A7ED6FB" w:rsidR="000A5035" w:rsidRDefault="000A5035">
      <w:r>
        <w:br w:type="page"/>
      </w:r>
    </w:p>
    <w:p w14:paraId="27215F39" w14:textId="77777777" w:rsidR="009E7320" w:rsidRDefault="009E7320">
      <w:pPr>
        <w:rPr>
          <w:sz w:val="20"/>
        </w:rPr>
        <w:sectPr w:rsidR="009E7320" w:rsidSect="004241ED">
          <w:type w:val="oddPage"/>
          <w:pgSz w:w="11201" w:h="13008"/>
          <w:pgMar w:top="965" w:right="1440" w:bottom="1699" w:left="1440" w:header="965" w:footer="72" w:gutter="0"/>
          <w:pgNumType w:start="1" w:chapStyle="1"/>
          <w:cols w:space="720"/>
          <w:noEndnote/>
          <w:titlePg/>
          <w:docGrid w:linePitch="326"/>
        </w:sectPr>
      </w:pPr>
    </w:p>
    <w:p w14:paraId="40F2B1FA" w14:textId="77777777" w:rsidR="00DC1828" w:rsidRPr="001025C2" w:rsidRDefault="00DC1828" w:rsidP="001025C2">
      <w:pPr>
        <w:pStyle w:val="Heading1"/>
      </w:pPr>
      <w:bookmarkStart w:id="142" w:name="_Toc374710872"/>
      <w:bookmarkStart w:id="143" w:name="_Toc374711105"/>
      <w:bookmarkStart w:id="144" w:name="_Toc472066919"/>
      <w:bookmarkEnd w:id="142"/>
      <w:bookmarkEnd w:id="143"/>
      <w:r w:rsidRPr="001025C2">
        <w:lastRenderedPageBreak/>
        <w:t>Additional Considerations</w:t>
      </w:r>
      <w:bookmarkEnd w:id="144"/>
    </w:p>
    <w:p w14:paraId="39A2993D" w14:textId="13C2A7AD" w:rsidR="00DC1828" w:rsidRDefault="00DC1828" w:rsidP="00DC1828">
      <w:pPr>
        <w:pStyle w:val="Heading2"/>
      </w:pPr>
      <w:bookmarkStart w:id="145" w:name="_Toc472066920"/>
      <w:r>
        <w:t xml:space="preserve">Tool </w:t>
      </w:r>
      <w:r w:rsidR="005F0CE0">
        <w:t>Us</w:t>
      </w:r>
      <w:r w:rsidR="00B62078">
        <w:t>e</w:t>
      </w:r>
      <w:r w:rsidR="005F0CE0">
        <w:t xml:space="preserve"> and </w:t>
      </w:r>
      <w:r>
        <w:t>Qualification</w:t>
      </w:r>
      <w:bookmarkEnd w:id="145"/>
    </w:p>
    <w:p w14:paraId="2015844E" w14:textId="7DD02C02" w:rsidR="005F0CE0" w:rsidRDefault="005F0CE0" w:rsidP="005F0CE0">
      <w:pPr>
        <w:pStyle w:val="Heading3"/>
      </w:pPr>
      <w:bookmarkStart w:id="146" w:name="_Toc472066921"/>
      <w:r>
        <w:t>General</w:t>
      </w:r>
      <w:bookmarkEnd w:id="146"/>
    </w:p>
    <w:p w14:paraId="1533426B" w14:textId="154D1797" w:rsidR="008B6ECF" w:rsidRDefault="008B6ECF" w:rsidP="00E26463">
      <w:pPr>
        <w:pStyle w:val="BodyText"/>
      </w:pPr>
      <w:r>
        <w:t xml:space="preserve">According to DO-178C </w:t>
      </w:r>
      <w:r w:rsidR="00CC1CAF">
        <w:t>Section</w:t>
      </w:r>
      <w:r>
        <w:t xml:space="preserve"> 12.2, "Qualification of a tool is needed when processes of this document are eliminated, reduced, or automated by the use of a software tool without its output being verifi</w:t>
      </w:r>
      <w:r w:rsidR="00E26463">
        <w:t xml:space="preserve">ed as specified in </w:t>
      </w:r>
      <w:r w:rsidR="00CC1CAF">
        <w:t>Section</w:t>
      </w:r>
      <w:r w:rsidR="00E26463">
        <w:t xml:space="preserve"> 6. </w:t>
      </w:r>
      <w:r>
        <w:t>The purpose of the tool qualification process is to ensure that the tool provides confidence at least equivalent to that of the process(es) eliminated, reduced, or automated."</w:t>
      </w:r>
    </w:p>
    <w:p w14:paraId="337A2633" w14:textId="05BB2746" w:rsidR="006E61F7" w:rsidRDefault="006E61F7" w:rsidP="008B6ECF">
      <w:pPr>
        <w:pStyle w:val="BodyText"/>
      </w:pPr>
      <w:r>
        <w:t>Therefor</w:t>
      </w:r>
      <w:r w:rsidR="00CD6AF5">
        <w:t>e,</w:t>
      </w:r>
      <w:r>
        <w:t xml:space="preserve"> DO-178C defines three categories of tools in table 12-1. The tool qualification process will be conducted in accordance with DO-330.</w:t>
      </w:r>
    </w:p>
    <w:p w14:paraId="48272A97" w14:textId="77DE5DB3" w:rsidR="006E61F7" w:rsidRPr="005F0CE0" w:rsidRDefault="006E61F7" w:rsidP="008B6ECF">
      <w:pPr>
        <w:pStyle w:val="BodyText"/>
      </w:pPr>
      <w:r>
        <w:t xml:space="preserve">Sections </w:t>
      </w:r>
      <w:r>
        <w:fldChar w:fldCharType="begin"/>
      </w:r>
      <w:r>
        <w:instrText xml:space="preserve"> REF _Ref371428714 \r \h </w:instrText>
      </w:r>
      <w:r>
        <w:fldChar w:fldCharType="separate"/>
      </w:r>
      <w:r w:rsidR="001467AC">
        <w:t>6.1.2</w:t>
      </w:r>
      <w:r>
        <w:fldChar w:fldCharType="end"/>
      </w:r>
      <w:r>
        <w:t xml:space="preserve"> to </w:t>
      </w:r>
      <w:r w:rsidR="003F755D">
        <w:fldChar w:fldCharType="begin"/>
      </w:r>
      <w:r w:rsidR="003F755D">
        <w:instrText xml:space="preserve"> REF _Ref371429235 \r \h </w:instrText>
      </w:r>
      <w:r w:rsidR="003F755D">
        <w:fldChar w:fldCharType="separate"/>
      </w:r>
      <w:r w:rsidR="001467AC">
        <w:t>6.1.5</w:t>
      </w:r>
      <w:r w:rsidR="003F755D">
        <w:fldChar w:fldCharType="end"/>
      </w:r>
      <w:r>
        <w:t xml:space="preserve"> of this document discuss the use of tools, the determination of the tool qualification level (TQL)</w:t>
      </w:r>
      <w:r w:rsidR="00CD6AF5">
        <w:t>,</w:t>
      </w:r>
      <w:r>
        <w:t xml:space="preserve"> and qualification of tools throughout this project.</w:t>
      </w:r>
    </w:p>
    <w:p w14:paraId="2DDD95B3" w14:textId="5F02124C" w:rsidR="00DC1828" w:rsidRDefault="005F0CE0" w:rsidP="005F0CE0">
      <w:pPr>
        <w:pStyle w:val="Heading3"/>
      </w:pPr>
      <w:bookmarkStart w:id="147" w:name="_Ref371428714"/>
      <w:bookmarkStart w:id="148" w:name="_Toc472066922"/>
      <w:r>
        <w:t xml:space="preserve">Tools </w:t>
      </w:r>
      <w:r w:rsidR="007E420C">
        <w:t>U</w:t>
      </w:r>
      <w:r>
        <w:t>sed in Software Planning Process</w:t>
      </w:r>
      <w:bookmarkEnd w:id="147"/>
      <w:bookmarkEnd w:id="148"/>
    </w:p>
    <w:tbl>
      <w:tblPr>
        <w:tblW w:w="8103"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083"/>
        <w:gridCol w:w="1125"/>
        <w:gridCol w:w="945"/>
        <w:gridCol w:w="756"/>
        <w:gridCol w:w="4194"/>
      </w:tblGrid>
      <w:tr w:rsidR="003F755D" w14:paraId="01667240" w14:textId="77777777" w:rsidTr="003F755D">
        <w:trPr>
          <w:cantSplit/>
          <w:trHeight w:val="413"/>
          <w:tblHeader/>
        </w:trPr>
        <w:tc>
          <w:tcPr>
            <w:tcW w:w="1083" w:type="dxa"/>
            <w:tcBorders>
              <w:bottom w:val="single" w:sz="4" w:space="0" w:color="000000"/>
            </w:tcBorders>
            <w:shd w:val="pct20" w:color="auto" w:fill="auto"/>
          </w:tcPr>
          <w:p w14:paraId="44461F2C" w14:textId="77777777" w:rsidR="003F755D" w:rsidRPr="00341864" w:rsidRDefault="003F755D" w:rsidP="00402155">
            <w:pPr>
              <w:pStyle w:val="TableHeading"/>
              <w:rPr>
                <w:rFonts w:eastAsia="SimSun"/>
              </w:rPr>
            </w:pPr>
            <w:r w:rsidRPr="00341864">
              <w:rPr>
                <w:rFonts w:eastAsia="SimSun"/>
              </w:rPr>
              <w:t>Software Tool</w:t>
            </w:r>
          </w:p>
        </w:tc>
        <w:tc>
          <w:tcPr>
            <w:tcW w:w="1125" w:type="dxa"/>
            <w:tcBorders>
              <w:bottom w:val="single" w:sz="4" w:space="0" w:color="000000"/>
            </w:tcBorders>
            <w:shd w:val="pct20" w:color="auto" w:fill="auto"/>
          </w:tcPr>
          <w:p w14:paraId="5126B13A" w14:textId="77777777" w:rsidR="003F755D" w:rsidRPr="00341864" w:rsidRDefault="003F755D" w:rsidP="00402155">
            <w:pPr>
              <w:pStyle w:val="TableHeading"/>
              <w:rPr>
                <w:rFonts w:eastAsia="SimSun"/>
              </w:rPr>
            </w:pPr>
            <w:r w:rsidRPr="00341864">
              <w:rPr>
                <w:rFonts w:eastAsia="SimSun"/>
              </w:rPr>
              <w:t xml:space="preserve">Version </w:t>
            </w:r>
            <w:r w:rsidRPr="00341864">
              <w:rPr>
                <w:rFonts w:eastAsia="SimSun"/>
              </w:rPr>
              <w:br/>
              <w:t>(Release)</w:t>
            </w:r>
          </w:p>
        </w:tc>
        <w:tc>
          <w:tcPr>
            <w:tcW w:w="945" w:type="dxa"/>
            <w:tcBorders>
              <w:bottom w:val="single" w:sz="4" w:space="0" w:color="000000"/>
            </w:tcBorders>
            <w:shd w:val="pct20" w:color="auto" w:fill="auto"/>
          </w:tcPr>
          <w:p w14:paraId="5469DA88" w14:textId="77777777" w:rsidR="003F755D" w:rsidRPr="00341864" w:rsidRDefault="003F755D" w:rsidP="00402155">
            <w:pPr>
              <w:pStyle w:val="TableHeading"/>
              <w:rPr>
                <w:rFonts w:eastAsia="SimSun"/>
              </w:rPr>
            </w:pPr>
            <w:r w:rsidRPr="00341864">
              <w:rPr>
                <w:rFonts w:eastAsia="SimSun"/>
              </w:rPr>
              <w:t>Tool Vendor</w:t>
            </w:r>
          </w:p>
        </w:tc>
        <w:tc>
          <w:tcPr>
            <w:tcW w:w="756" w:type="dxa"/>
            <w:tcBorders>
              <w:bottom w:val="single" w:sz="4" w:space="0" w:color="000000"/>
            </w:tcBorders>
            <w:shd w:val="pct20" w:color="auto" w:fill="auto"/>
          </w:tcPr>
          <w:p w14:paraId="7BF172C9" w14:textId="6EEAFA6C" w:rsidR="003F755D" w:rsidRPr="00341864" w:rsidRDefault="003F755D" w:rsidP="00402155">
            <w:pPr>
              <w:pStyle w:val="TableHeading"/>
              <w:rPr>
                <w:rFonts w:eastAsia="SimSun"/>
              </w:rPr>
            </w:pPr>
            <w:r>
              <w:rPr>
                <w:rFonts w:eastAsia="SimSun"/>
              </w:rPr>
              <w:t>Tool Criteria</w:t>
            </w:r>
          </w:p>
        </w:tc>
        <w:tc>
          <w:tcPr>
            <w:tcW w:w="4194" w:type="dxa"/>
            <w:tcBorders>
              <w:bottom w:val="single" w:sz="4" w:space="0" w:color="000000"/>
            </w:tcBorders>
            <w:shd w:val="pct20" w:color="auto" w:fill="auto"/>
          </w:tcPr>
          <w:p w14:paraId="78CD91FC" w14:textId="4795E1D1" w:rsidR="003F755D" w:rsidRPr="00341864" w:rsidRDefault="003F755D" w:rsidP="00402155">
            <w:pPr>
              <w:pStyle w:val="TableHeading"/>
              <w:rPr>
                <w:rFonts w:eastAsia="SimSun"/>
              </w:rPr>
            </w:pPr>
            <w:r>
              <w:rPr>
                <w:rFonts w:eastAsia="SimSun"/>
              </w:rPr>
              <w:t>Usage Description and Tool Qualification</w:t>
            </w:r>
          </w:p>
        </w:tc>
      </w:tr>
      <w:tr w:rsidR="003F755D" w14:paraId="7CD14003" w14:textId="77777777" w:rsidTr="003F755D">
        <w:trPr>
          <w:cantSplit/>
          <w:trHeight w:val="288"/>
        </w:trPr>
        <w:tc>
          <w:tcPr>
            <w:tcW w:w="1083" w:type="dxa"/>
            <w:shd w:val="pct5" w:color="auto" w:fill="auto"/>
          </w:tcPr>
          <w:p w14:paraId="5239C4E9" w14:textId="67B0FA83" w:rsidR="003F755D" w:rsidRPr="00520275" w:rsidRDefault="00B04112" w:rsidP="00402155">
            <w:pPr>
              <w:pStyle w:val="TableBody"/>
              <w:rPr>
                <w:i/>
              </w:rPr>
            </w:pPr>
            <w:r>
              <w:rPr>
                <w:i/>
                <w:color w:val="1F497D" w:themeColor="text2"/>
              </w:rPr>
              <w:t>&lt;Insert tool</w:t>
            </w:r>
            <w:r w:rsidR="003F755D" w:rsidRPr="0078479E">
              <w:rPr>
                <w:i/>
                <w:color w:val="1F497D" w:themeColor="text2"/>
              </w:rPr>
              <w:t>&gt;</w:t>
            </w:r>
          </w:p>
        </w:tc>
        <w:tc>
          <w:tcPr>
            <w:tcW w:w="1125" w:type="dxa"/>
            <w:shd w:val="pct5" w:color="auto" w:fill="auto"/>
          </w:tcPr>
          <w:p w14:paraId="0D43F950" w14:textId="7938F753" w:rsidR="003F755D" w:rsidRPr="00341864" w:rsidRDefault="00DB13CA" w:rsidP="003F755D">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03C028C4" w14:textId="77777777" w:rsidR="003F755D" w:rsidRPr="00341864" w:rsidRDefault="003F755D"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7DE88B3D" w14:textId="77777777" w:rsidR="003F755D" w:rsidRPr="00341864" w:rsidRDefault="003F755D"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5D32B186" w14:textId="77777777" w:rsidR="003F755D" w:rsidRPr="00586A97" w:rsidRDefault="003F755D" w:rsidP="00402155">
            <w:pPr>
              <w:pStyle w:val="TableBody"/>
            </w:pPr>
            <w:r w:rsidRPr="0078479E">
              <w:rPr>
                <w:i/>
                <w:color w:val="1F497D" w:themeColor="text2"/>
              </w:rPr>
              <w:t>&lt;</w:t>
            </w:r>
            <w:r>
              <w:rPr>
                <w:i/>
                <w:color w:val="1F497D" w:themeColor="text2"/>
              </w:rPr>
              <w:t>…</w:t>
            </w:r>
            <w:r w:rsidRPr="0078479E">
              <w:rPr>
                <w:i/>
                <w:color w:val="1F497D" w:themeColor="text2"/>
              </w:rPr>
              <w:t>&gt;</w:t>
            </w:r>
          </w:p>
        </w:tc>
      </w:tr>
    </w:tbl>
    <w:p w14:paraId="37AD0221" w14:textId="77777777" w:rsidR="00556CFA" w:rsidRDefault="00556CFA" w:rsidP="00556CFA">
      <w:pPr>
        <w:pStyle w:val="BodyText"/>
      </w:pPr>
    </w:p>
    <w:p w14:paraId="73D07989" w14:textId="6D84E784" w:rsidR="005F0CE0" w:rsidRDefault="005F0CE0" w:rsidP="005F0CE0">
      <w:pPr>
        <w:pStyle w:val="Heading3"/>
      </w:pPr>
      <w:bookmarkStart w:id="149" w:name="_Toc374710877"/>
      <w:bookmarkStart w:id="150" w:name="_Toc374711110"/>
      <w:bookmarkStart w:id="151" w:name="_Toc472066923"/>
      <w:bookmarkEnd w:id="149"/>
      <w:bookmarkEnd w:id="150"/>
      <w:r>
        <w:t xml:space="preserve">Tools </w:t>
      </w:r>
      <w:r w:rsidR="007E420C">
        <w:t>U</w:t>
      </w:r>
      <w:r>
        <w:t>sed in Software Development Process</w:t>
      </w:r>
      <w:bookmarkEnd w:id="151"/>
    </w:p>
    <w:tbl>
      <w:tblPr>
        <w:tblW w:w="8103"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083"/>
        <w:gridCol w:w="990"/>
        <w:gridCol w:w="1080"/>
        <w:gridCol w:w="756"/>
        <w:gridCol w:w="4194"/>
      </w:tblGrid>
      <w:tr w:rsidR="003F755D" w14:paraId="0E06F902" w14:textId="77777777" w:rsidTr="004A31AD">
        <w:trPr>
          <w:cantSplit/>
          <w:trHeight w:val="413"/>
          <w:tblHeader/>
        </w:trPr>
        <w:tc>
          <w:tcPr>
            <w:tcW w:w="1083" w:type="dxa"/>
            <w:tcBorders>
              <w:bottom w:val="single" w:sz="4" w:space="0" w:color="000000"/>
            </w:tcBorders>
            <w:shd w:val="pct20" w:color="auto" w:fill="auto"/>
          </w:tcPr>
          <w:p w14:paraId="6A77232F" w14:textId="77777777" w:rsidR="003F755D" w:rsidRPr="00341864" w:rsidRDefault="003F755D" w:rsidP="00402155">
            <w:pPr>
              <w:pStyle w:val="TableHeading"/>
              <w:rPr>
                <w:rFonts w:eastAsia="SimSun"/>
              </w:rPr>
            </w:pPr>
            <w:r w:rsidRPr="00341864">
              <w:rPr>
                <w:rFonts w:eastAsia="SimSun"/>
              </w:rPr>
              <w:t>Software Tool</w:t>
            </w:r>
          </w:p>
        </w:tc>
        <w:tc>
          <w:tcPr>
            <w:tcW w:w="990" w:type="dxa"/>
            <w:tcBorders>
              <w:bottom w:val="single" w:sz="4" w:space="0" w:color="000000"/>
            </w:tcBorders>
            <w:shd w:val="pct20" w:color="auto" w:fill="auto"/>
          </w:tcPr>
          <w:p w14:paraId="778DB1B7" w14:textId="77777777" w:rsidR="003F755D" w:rsidRPr="00341864" w:rsidRDefault="003F755D" w:rsidP="00402155">
            <w:pPr>
              <w:pStyle w:val="TableHeading"/>
              <w:rPr>
                <w:rFonts w:eastAsia="SimSun"/>
              </w:rPr>
            </w:pPr>
            <w:r w:rsidRPr="00341864">
              <w:rPr>
                <w:rFonts w:eastAsia="SimSun"/>
              </w:rPr>
              <w:t xml:space="preserve">Version </w:t>
            </w:r>
            <w:r w:rsidRPr="00341864">
              <w:rPr>
                <w:rFonts w:eastAsia="SimSun"/>
              </w:rPr>
              <w:br/>
              <w:t>(Release)</w:t>
            </w:r>
          </w:p>
        </w:tc>
        <w:tc>
          <w:tcPr>
            <w:tcW w:w="1080" w:type="dxa"/>
            <w:tcBorders>
              <w:bottom w:val="single" w:sz="4" w:space="0" w:color="000000"/>
            </w:tcBorders>
            <w:shd w:val="pct20" w:color="auto" w:fill="auto"/>
          </w:tcPr>
          <w:p w14:paraId="11E7AC0D" w14:textId="77777777" w:rsidR="003F755D" w:rsidRPr="00341864" w:rsidRDefault="003F755D" w:rsidP="00402155">
            <w:pPr>
              <w:pStyle w:val="TableHeading"/>
              <w:rPr>
                <w:rFonts w:eastAsia="SimSun"/>
              </w:rPr>
            </w:pPr>
            <w:r w:rsidRPr="00341864">
              <w:rPr>
                <w:rFonts w:eastAsia="SimSun"/>
              </w:rPr>
              <w:t>Tool Vendor</w:t>
            </w:r>
          </w:p>
        </w:tc>
        <w:tc>
          <w:tcPr>
            <w:tcW w:w="756" w:type="dxa"/>
            <w:tcBorders>
              <w:bottom w:val="single" w:sz="4" w:space="0" w:color="000000"/>
            </w:tcBorders>
            <w:shd w:val="pct20" w:color="auto" w:fill="auto"/>
          </w:tcPr>
          <w:p w14:paraId="7FC017DB" w14:textId="77777777" w:rsidR="003F755D" w:rsidRPr="00341864" w:rsidRDefault="003F755D" w:rsidP="00402155">
            <w:pPr>
              <w:pStyle w:val="TableHeading"/>
              <w:rPr>
                <w:rFonts w:eastAsia="SimSun"/>
              </w:rPr>
            </w:pPr>
            <w:r>
              <w:rPr>
                <w:rFonts w:eastAsia="SimSun"/>
              </w:rPr>
              <w:t>Tool Criteria</w:t>
            </w:r>
          </w:p>
        </w:tc>
        <w:tc>
          <w:tcPr>
            <w:tcW w:w="4194" w:type="dxa"/>
            <w:tcBorders>
              <w:bottom w:val="single" w:sz="4" w:space="0" w:color="000000"/>
            </w:tcBorders>
            <w:shd w:val="pct20" w:color="auto" w:fill="auto"/>
          </w:tcPr>
          <w:p w14:paraId="0760220D" w14:textId="77777777" w:rsidR="003F755D" w:rsidRPr="00341864" w:rsidRDefault="003F755D" w:rsidP="00402155">
            <w:pPr>
              <w:pStyle w:val="TableHeading"/>
              <w:rPr>
                <w:rFonts w:eastAsia="SimSun"/>
              </w:rPr>
            </w:pPr>
            <w:r>
              <w:rPr>
                <w:rFonts w:eastAsia="SimSun"/>
              </w:rPr>
              <w:t>Usage Description and Tool Qualification</w:t>
            </w:r>
          </w:p>
        </w:tc>
      </w:tr>
      <w:tr w:rsidR="003F755D" w14:paraId="51626E66" w14:textId="77777777" w:rsidTr="004A31AD">
        <w:trPr>
          <w:cantSplit/>
          <w:trHeight w:val="288"/>
        </w:trPr>
        <w:tc>
          <w:tcPr>
            <w:tcW w:w="1083" w:type="dxa"/>
            <w:shd w:val="pct5" w:color="auto" w:fill="auto"/>
          </w:tcPr>
          <w:p w14:paraId="3C8B829D" w14:textId="2C5CDA5B" w:rsidR="003F755D" w:rsidRPr="00520275" w:rsidRDefault="00B04112" w:rsidP="00402155">
            <w:pPr>
              <w:pStyle w:val="TableBody"/>
              <w:rPr>
                <w:i/>
              </w:rPr>
            </w:pPr>
            <w:r>
              <w:rPr>
                <w:i/>
                <w:color w:val="1F497D" w:themeColor="text2"/>
              </w:rPr>
              <w:t>&lt;Insert tool</w:t>
            </w:r>
            <w:r w:rsidR="003F755D" w:rsidRPr="0078479E">
              <w:rPr>
                <w:i/>
                <w:color w:val="1F497D" w:themeColor="text2"/>
              </w:rPr>
              <w:t>&gt;</w:t>
            </w:r>
          </w:p>
        </w:tc>
        <w:tc>
          <w:tcPr>
            <w:tcW w:w="990" w:type="dxa"/>
            <w:shd w:val="pct5" w:color="auto" w:fill="auto"/>
          </w:tcPr>
          <w:p w14:paraId="4F1EA66A" w14:textId="52ABDAF8" w:rsidR="003F755D" w:rsidRPr="00341864"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65E30121" w14:textId="77777777" w:rsidR="003F755D" w:rsidRPr="00341864" w:rsidRDefault="003F755D"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50AF39E9" w14:textId="77777777" w:rsidR="003F755D" w:rsidRPr="00341864" w:rsidRDefault="003F755D"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6D4D8133" w14:textId="1D6B3182" w:rsidR="003F755D" w:rsidRPr="00586A97" w:rsidRDefault="003F755D" w:rsidP="003F755D">
            <w:pPr>
              <w:pStyle w:val="TableBody"/>
            </w:pPr>
            <w:r w:rsidRPr="0078479E">
              <w:rPr>
                <w:i/>
                <w:color w:val="1F497D" w:themeColor="text2"/>
              </w:rPr>
              <w:t>&lt;</w:t>
            </w:r>
            <w:r>
              <w:rPr>
                <w:i/>
                <w:color w:val="1F497D" w:themeColor="text2"/>
              </w:rPr>
              <w:t>Requirements Engineering and Management Tool</w:t>
            </w:r>
            <w:r w:rsidRPr="0078479E">
              <w:rPr>
                <w:i/>
                <w:color w:val="1F497D" w:themeColor="text2"/>
              </w:rPr>
              <w:t>&gt;</w:t>
            </w:r>
          </w:p>
        </w:tc>
      </w:tr>
      <w:tr w:rsidR="003F755D" w14:paraId="3029A988" w14:textId="77777777" w:rsidTr="004A31AD">
        <w:trPr>
          <w:cantSplit/>
          <w:trHeight w:val="288"/>
        </w:trPr>
        <w:tc>
          <w:tcPr>
            <w:tcW w:w="1083" w:type="dxa"/>
            <w:shd w:val="pct5" w:color="auto" w:fill="auto"/>
          </w:tcPr>
          <w:p w14:paraId="4F7D3E90" w14:textId="3244A716" w:rsidR="003F755D" w:rsidRPr="0051289A" w:rsidRDefault="0051289A" w:rsidP="0051289A">
            <w:pPr>
              <w:pStyle w:val="TableBody"/>
            </w:pPr>
            <w:r>
              <w:t>MATLAB</w:t>
            </w:r>
          </w:p>
        </w:tc>
        <w:tc>
          <w:tcPr>
            <w:tcW w:w="990" w:type="dxa"/>
            <w:shd w:val="pct5" w:color="auto" w:fill="auto"/>
          </w:tcPr>
          <w:p w14:paraId="12D600BE" w14:textId="320336FC" w:rsidR="003F755D" w:rsidRPr="003F755D" w:rsidRDefault="003F755D"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36E7381D" w14:textId="02E33E7F" w:rsidR="003F755D" w:rsidRPr="0078479E" w:rsidRDefault="00DB13CA" w:rsidP="00402155">
            <w:pPr>
              <w:pStyle w:val="TableBody"/>
              <w:rPr>
                <w:i/>
                <w:color w:val="1F497D" w:themeColor="text2"/>
              </w:rPr>
            </w:pPr>
            <w:r w:rsidRPr="00341864">
              <w:rPr>
                <w:rFonts w:eastAsia="SimSun"/>
              </w:rPr>
              <w:t>MathWorks, Inc.</w:t>
            </w:r>
          </w:p>
        </w:tc>
        <w:tc>
          <w:tcPr>
            <w:tcW w:w="756" w:type="dxa"/>
            <w:shd w:val="pct5" w:color="auto" w:fill="auto"/>
          </w:tcPr>
          <w:p w14:paraId="5F608820" w14:textId="5E25A6F9" w:rsidR="003F755D" w:rsidRPr="00B04112" w:rsidRDefault="00B04112" w:rsidP="00B04112">
            <w:pPr>
              <w:pStyle w:val="TableBody"/>
            </w:pPr>
            <w:r>
              <w:t>1</w:t>
            </w:r>
          </w:p>
        </w:tc>
        <w:tc>
          <w:tcPr>
            <w:tcW w:w="4194" w:type="dxa"/>
            <w:shd w:val="pct5" w:color="auto" w:fill="auto"/>
          </w:tcPr>
          <w:p w14:paraId="15531A6E" w14:textId="00F60FA2" w:rsidR="003F755D" w:rsidRPr="007C06B9" w:rsidRDefault="007C06B9" w:rsidP="00D021C3">
            <w:pPr>
              <w:pStyle w:val="TableBody"/>
            </w:pPr>
            <w:r>
              <w:t xml:space="preserve">Modeling and simulation </w:t>
            </w:r>
            <w:r w:rsidR="00E51803">
              <w:t>environment. The</w:t>
            </w:r>
            <w:r w:rsidR="002876EA">
              <w:t xml:space="preserve"> output of the tool will be verified as specified in </w:t>
            </w:r>
            <w:r w:rsidR="00CC1CAF">
              <w:t>Section</w:t>
            </w:r>
            <w:r w:rsidR="002876EA">
              <w:t xml:space="preserve"> 6 of DO-331.</w:t>
            </w:r>
            <w:r w:rsidR="00E0447D">
              <w:t xml:space="preserve"> No credit is </w:t>
            </w:r>
            <w:r w:rsidR="00711591">
              <w:t>sought</w:t>
            </w:r>
            <w:r w:rsidR="00E0447D">
              <w:t xml:space="preserve"> for the use of the tool.</w:t>
            </w:r>
            <w:r w:rsidR="002876EA">
              <w:t xml:space="preserve"> Th</w:t>
            </w:r>
            <w:r w:rsidR="00D021C3">
              <w:t>erefore</w:t>
            </w:r>
            <w:r w:rsidR="002876EA">
              <w:t>, no tool qualification</w:t>
            </w:r>
            <w:r w:rsidR="00FC4C52">
              <w:t xml:space="preserve"> is</w:t>
            </w:r>
            <w:r w:rsidR="002876EA">
              <w:t xml:space="preserve"> required.</w:t>
            </w:r>
          </w:p>
        </w:tc>
      </w:tr>
      <w:tr w:rsidR="007C06B9" w14:paraId="44DAC37D" w14:textId="77777777" w:rsidTr="004A31AD">
        <w:trPr>
          <w:cantSplit/>
          <w:trHeight w:val="288"/>
        </w:trPr>
        <w:tc>
          <w:tcPr>
            <w:tcW w:w="1083" w:type="dxa"/>
            <w:shd w:val="pct5" w:color="auto" w:fill="auto"/>
          </w:tcPr>
          <w:p w14:paraId="3EFFE854" w14:textId="0D004D7A" w:rsidR="007C06B9" w:rsidRPr="0051289A" w:rsidRDefault="007C06B9" w:rsidP="0051289A">
            <w:pPr>
              <w:pStyle w:val="TableBody"/>
            </w:pPr>
            <w:r>
              <w:lastRenderedPageBreak/>
              <w:t>Simulink</w:t>
            </w:r>
          </w:p>
        </w:tc>
        <w:tc>
          <w:tcPr>
            <w:tcW w:w="990" w:type="dxa"/>
            <w:shd w:val="pct5" w:color="auto" w:fill="auto"/>
          </w:tcPr>
          <w:p w14:paraId="7A80BB80" w14:textId="4B2B5B01" w:rsidR="007C06B9" w:rsidRPr="003F755D" w:rsidRDefault="007C06B9"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37A6074D" w14:textId="4BA26877" w:rsidR="007C06B9" w:rsidRPr="0078479E" w:rsidRDefault="00DB13CA" w:rsidP="00DB13CA">
            <w:pPr>
              <w:pStyle w:val="TableBody"/>
              <w:rPr>
                <w:i/>
                <w:color w:val="1F497D" w:themeColor="text2"/>
              </w:rPr>
            </w:pPr>
            <w:r w:rsidRPr="00341864">
              <w:rPr>
                <w:rFonts w:eastAsia="SimSun"/>
              </w:rPr>
              <w:t>MathWorks, Inc.</w:t>
            </w:r>
          </w:p>
        </w:tc>
        <w:tc>
          <w:tcPr>
            <w:tcW w:w="756" w:type="dxa"/>
            <w:shd w:val="pct5" w:color="auto" w:fill="auto"/>
          </w:tcPr>
          <w:p w14:paraId="7772DABA" w14:textId="046216F8" w:rsidR="007C06B9" w:rsidRPr="00B04112" w:rsidRDefault="00B04112" w:rsidP="00B04112">
            <w:pPr>
              <w:pStyle w:val="TableBody"/>
            </w:pPr>
            <w:r>
              <w:t>1</w:t>
            </w:r>
          </w:p>
        </w:tc>
        <w:tc>
          <w:tcPr>
            <w:tcW w:w="4194" w:type="dxa"/>
            <w:shd w:val="pct5" w:color="auto" w:fill="auto"/>
          </w:tcPr>
          <w:p w14:paraId="0C3E15E6" w14:textId="4948401F" w:rsidR="007C06B9" w:rsidRPr="007C06B9" w:rsidRDefault="007C06B9" w:rsidP="00CD5359">
            <w:pPr>
              <w:pStyle w:val="TableBody"/>
            </w:pPr>
            <w:r>
              <w:t xml:space="preserve">Modeling and simulation </w:t>
            </w:r>
            <w:r w:rsidR="00E51803">
              <w:t>environment. The</w:t>
            </w:r>
            <w:r w:rsidR="002876EA">
              <w:t xml:space="preserve"> output of the tool will be verified as specified in </w:t>
            </w:r>
            <w:r w:rsidR="00CC1CAF">
              <w:t>Section</w:t>
            </w:r>
            <w:r w:rsidR="002876EA">
              <w:t xml:space="preserve"> 6 of DO-331. </w:t>
            </w:r>
            <w:r w:rsidR="00E0447D">
              <w:t xml:space="preserve">No credit is </w:t>
            </w:r>
            <w:r w:rsidR="00E26463">
              <w:t>sought</w:t>
            </w:r>
            <w:r w:rsidR="00E0447D">
              <w:t xml:space="preserve"> for the use of the tool. </w:t>
            </w:r>
            <w:r w:rsidR="002876EA">
              <w:t>Th</w:t>
            </w:r>
            <w:r w:rsidR="00CD5359">
              <w:t>erefore</w:t>
            </w:r>
            <w:r w:rsidR="002876EA">
              <w:t>, no tool qualification</w:t>
            </w:r>
            <w:r w:rsidR="00FC4C52">
              <w:t xml:space="preserve"> is</w:t>
            </w:r>
            <w:r w:rsidR="002876EA">
              <w:t xml:space="preserve"> required.</w:t>
            </w:r>
          </w:p>
        </w:tc>
      </w:tr>
      <w:tr w:rsidR="007C06B9" w14:paraId="3BE1E36B" w14:textId="77777777" w:rsidTr="004A31AD">
        <w:trPr>
          <w:cantSplit/>
          <w:trHeight w:val="288"/>
        </w:trPr>
        <w:tc>
          <w:tcPr>
            <w:tcW w:w="1083" w:type="dxa"/>
            <w:shd w:val="pct5" w:color="auto" w:fill="auto"/>
          </w:tcPr>
          <w:p w14:paraId="178A6F53" w14:textId="03280A3C" w:rsidR="007C06B9" w:rsidRPr="0051289A" w:rsidRDefault="007C06B9" w:rsidP="0051289A">
            <w:pPr>
              <w:pStyle w:val="TableBody"/>
            </w:pPr>
            <w:r>
              <w:t>Stateflow</w:t>
            </w:r>
          </w:p>
        </w:tc>
        <w:tc>
          <w:tcPr>
            <w:tcW w:w="990" w:type="dxa"/>
            <w:shd w:val="pct5" w:color="auto" w:fill="auto"/>
          </w:tcPr>
          <w:p w14:paraId="34DD7F9F" w14:textId="429104A8" w:rsidR="007C06B9" w:rsidRPr="003F755D" w:rsidRDefault="007C06B9"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3075C0A4" w14:textId="642D8134" w:rsidR="007C06B9" w:rsidRPr="0078479E" w:rsidRDefault="00DB13CA" w:rsidP="00402155">
            <w:pPr>
              <w:pStyle w:val="TableBody"/>
              <w:rPr>
                <w:i/>
                <w:color w:val="1F497D" w:themeColor="text2"/>
              </w:rPr>
            </w:pPr>
            <w:r w:rsidRPr="00341864">
              <w:rPr>
                <w:rFonts w:eastAsia="SimSun"/>
              </w:rPr>
              <w:t>MathWorks, Inc.</w:t>
            </w:r>
          </w:p>
        </w:tc>
        <w:tc>
          <w:tcPr>
            <w:tcW w:w="756" w:type="dxa"/>
            <w:shd w:val="pct5" w:color="auto" w:fill="auto"/>
          </w:tcPr>
          <w:p w14:paraId="306C312A" w14:textId="27918A40" w:rsidR="007C06B9" w:rsidRPr="00B04112" w:rsidRDefault="00B04112" w:rsidP="00B04112">
            <w:pPr>
              <w:pStyle w:val="TableBody"/>
            </w:pPr>
            <w:r>
              <w:t>1</w:t>
            </w:r>
          </w:p>
        </w:tc>
        <w:tc>
          <w:tcPr>
            <w:tcW w:w="4194" w:type="dxa"/>
            <w:shd w:val="pct5" w:color="auto" w:fill="auto"/>
          </w:tcPr>
          <w:p w14:paraId="41A6ED14" w14:textId="30F31A9B" w:rsidR="007C06B9" w:rsidRPr="007C06B9" w:rsidRDefault="007C06B9" w:rsidP="00CD5359">
            <w:pPr>
              <w:pStyle w:val="TableBody"/>
            </w:pPr>
            <w:r>
              <w:t xml:space="preserve">Modeling and simulation </w:t>
            </w:r>
            <w:r w:rsidR="00E51803">
              <w:t>environment. The</w:t>
            </w:r>
            <w:r w:rsidR="002876EA">
              <w:t xml:space="preserve"> output of the tool will be verified as specified in </w:t>
            </w:r>
            <w:r w:rsidR="00CC1CAF">
              <w:t>Section</w:t>
            </w:r>
            <w:r w:rsidR="002876EA">
              <w:t xml:space="preserve"> 6 of DO-331. </w:t>
            </w:r>
            <w:r w:rsidR="00E0447D">
              <w:t xml:space="preserve">No credit is </w:t>
            </w:r>
            <w:r w:rsidR="00E26463">
              <w:t>sought</w:t>
            </w:r>
            <w:r w:rsidR="00E0447D">
              <w:t xml:space="preserve"> for the use of the tool. </w:t>
            </w:r>
            <w:r w:rsidR="002876EA">
              <w:t>Th</w:t>
            </w:r>
            <w:r w:rsidR="00CD5359">
              <w:t>erefore</w:t>
            </w:r>
            <w:r w:rsidR="002876EA">
              <w:t xml:space="preserve">, no tool qualification </w:t>
            </w:r>
            <w:r w:rsidR="00FC4C52">
              <w:t xml:space="preserve">is </w:t>
            </w:r>
            <w:r w:rsidR="002876EA">
              <w:t>required.</w:t>
            </w:r>
          </w:p>
        </w:tc>
      </w:tr>
      <w:tr w:rsidR="007C06B9" w14:paraId="14876A08" w14:textId="77777777" w:rsidTr="004A31AD">
        <w:trPr>
          <w:cantSplit/>
          <w:trHeight w:val="288"/>
        </w:trPr>
        <w:tc>
          <w:tcPr>
            <w:tcW w:w="1083" w:type="dxa"/>
            <w:shd w:val="pct5" w:color="auto" w:fill="auto"/>
          </w:tcPr>
          <w:p w14:paraId="4B4EE5BB" w14:textId="1D9E7657" w:rsidR="007C06B9" w:rsidRDefault="007C06B9" w:rsidP="0051289A">
            <w:pPr>
              <w:pStyle w:val="TableBody"/>
            </w:pPr>
            <w:r>
              <w:t>Embedded Coder</w:t>
            </w:r>
          </w:p>
        </w:tc>
        <w:tc>
          <w:tcPr>
            <w:tcW w:w="990" w:type="dxa"/>
            <w:shd w:val="pct5" w:color="auto" w:fill="auto"/>
          </w:tcPr>
          <w:p w14:paraId="2CD01E1D" w14:textId="38798B02" w:rsidR="007C06B9" w:rsidRPr="003F755D"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471FF695" w14:textId="74971044" w:rsidR="007C06B9" w:rsidRPr="0078479E" w:rsidRDefault="00DB13CA" w:rsidP="00402155">
            <w:pPr>
              <w:pStyle w:val="TableBody"/>
              <w:rPr>
                <w:i/>
                <w:color w:val="1F497D" w:themeColor="text2"/>
              </w:rPr>
            </w:pPr>
            <w:r w:rsidRPr="00341864">
              <w:rPr>
                <w:rFonts w:eastAsia="SimSun"/>
              </w:rPr>
              <w:t>MathWorks, Inc.</w:t>
            </w:r>
          </w:p>
        </w:tc>
        <w:tc>
          <w:tcPr>
            <w:tcW w:w="756" w:type="dxa"/>
            <w:shd w:val="pct5" w:color="auto" w:fill="auto"/>
          </w:tcPr>
          <w:p w14:paraId="304386E0" w14:textId="21F51817" w:rsidR="007C06B9" w:rsidRPr="00B73160" w:rsidRDefault="007C06B9" w:rsidP="00B73160">
            <w:pPr>
              <w:pStyle w:val="TableBody"/>
            </w:pPr>
            <w:r>
              <w:t>1</w:t>
            </w:r>
          </w:p>
        </w:tc>
        <w:tc>
          <w:tcPr>
            <w:tcW w:w="4194" w:type="dxa"/>
            <w:shd w:val="pct5" w:color="auto" w:fill="auto"/>
          </w:tcPr>
          <w:p w14:paraId="299A0390" w14:textId="20319D3F" w:rsidR="007C06B9" w:rsidRPr="00B73160" w:rsidRDefault="007C06B9" w:rsidP="00CD5359">
            <w:pPr>
              <w:pStyle w:val="TableBody"/>
            </w:pPr>
            <w:r>
              <w:t xml:space="preserve">Embedded Coder is used to automatically generate C code from a Simulink model. </w:t>
            </w:r>
            <w:r w:rsidR="002876EA">
              <w:t xml:space="preserve">The output of the tool will be verified as specified in </w:t>
            </w:r>
            <w:r w:rsidR="00CC1CAF">
              <w:t>Section</w:t>
            </w:r>
            <w:r w:rsidR="002876EA">
              <w:t xml:space="preserve"> 6 of DO-331</w:t>
            </w:r>
            <w:r>
              <w:t>.</w:t>
            </w:r>
            <w:r w:rsidR="002876EA">
              <w:t xml:space="preserve"> </w:t>
            </w:r>
            <w:r w:rsidR="00E0447D">
              <w:t xml:space="preserve">No credit is </w:t>
            </w:r>
            <w:r w:rsidR="00E26463">
              <w:t>sought</w:t>
            </w:r>
            <w:r w:rsidR="00E0447D">
              <w:t xml:space="preserve"> for the use of the tool. </w:t>
            </w:r>
            <w:r w:rsidR="002876EA">
              <w:t>Th</w:t>
            </w:r>
            <w:r w:rsidR="00CD5359">
              <w:t>erefore</w:t>
            </w:r>
            <w:r w:rsidR="002876EA">
              <w:t>, no tool qualification</w:t>
            </w:r>
            <w:r w:rsidR="00FC4C52">
              <w:t xml:space="preserve"> is</w:t>
            </w:r>
            <w:r w:rsidR="002876EA">
              <w:t xml:space="preserve"> required.</w:t>
            </w:r>
          </w:p>
        </w:tc>
      </w:tr>
      <w:tr w:rsidR="007C06B9" w14:paraId="7F2A0123" w14:textId="77777777" w:rsidTr="004A31AD">
        <w:trPr>
          <w:cantSplit/>
          <w:trHeight w:val="288"/>
        </w:trPr>
        <w:tc>
          <w:tcPr>
            <w:tcW w:w="1083" w:type="dxa"/>
            <w:shd w:val="pct5" w:color="auto" w:fill="auto"/>
          </w:tcPr>
          <w:p w14:paraId="29FB69A8" w14:textId="34ECD73A" w:rsidR="007C06B9" w:rsidRDefault="007C06B9" w:rsidP="0051289A">
            <w:pPr>
              <w:pStyle w:val="TableBody"/>
            </w:pPr>
            <w:r>
              <w:rPr>
                <w:i/>
                <w:color w:val="1F497D" w:themeColor="text2"/>
              </w:rPr>
              <w:t>&lt;Insert tool</w:t>
            </w:r>
            <w:r w:rsidRPr="0078479E">
              <w:rPr>
                <w:i/>
                <w:color w:val="1F497D" w:themeColor="text2"/>
              </w:rPr>
              <w:t>&gt;</w:t>
            </w:r>
          </w:p>
        </w:tc>
        <w:tc>
          <w:tcPr>
            <w:tcW w:w="990" w:type="dxa"/>
            <w:shd w:val="pct5" w:color="auto" w:fill="auto"/>
          </w:tcPr>
          <w:p w14:paraId="2D112714" w14:textId="64EBF33E" w:rsidR="007C06B9"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0614E3F7" w14:textId="754B9788" w:rsidR="007C06B9" w:rsidRPr="0078479E" w:rsidRDefault="007C06B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6A7A28F5" w14:textId="00C3A911" w:rsidR="007C06B9"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6B8241FA" w14:textId="3C869E24" w:rsidR="007C06B9" w:rsidRPr="0078479E" w:rsidRDefault="007C06B9" w:rsidP="00402155">
            <w:pPr>
              <w:pStyle w:val="TableBody"/>
              <w:rPr>
                <w:i/>
                <w:color w:val="1F497D" w:themeColor="text2"/>
              </w:rPr>
            </w:pPr>
            <w:r>
              <w:rPr>
                <w:i/>
                <w:color w:val="1F497D" w:themeColor="text2"/>
              </w:rPr>
              <w:t>&lt;Software development environment (e.g. Eclipse IDE)&gt;</w:t>
            </w:r>
          </w:p>
        </w:tc>
      </w:tr>
      <w:tr w:rsidR="007C06B9" w14:paraId="1CEBD030" w14:textId="77777777" w:rsidTr="004A31AD">
        <w:trPr>
          <w:cantSplit/>
          <w:trHeight w:val="288"/>
        </w:trPr>
        <w:tc>
          <w:tcPr>
            <w:tcW w:w="1083" w:type="dxa"/>
            <w:shd w:val="pct5" w:color="auto" w:fill="auto"/>
          </w:tcPr>
          <w:p w14:paraId="097A9C85" w14:textId="0D5DBC57" w:rsidR="007C06B9" w:rsidRDefault="007C06B9" w:rsidP="0051289A">
            <w:pPr>
              <w:pStyle w:val="TableBody"/>
            </w:pPr>
            <w:r>
              <w:rPr>
                <w:i/>
                <w:color w:val="1F497D" w:themeColor="text2"/>
              </w:rPr>
              <w:t>&lt;Insert tool</w:t>
            </w:r>
            <w:r w:rsidRPr="0078479E">
              <w:rPr>
                <w:i/>
                <w:color w:val="1F497D" w:themeColor="text2"/>
              </w:rPr>
              <w:t>&gt;</w:t>
            </w:r>
          </w:p>
        </w:tc>
        <w:tc>
          <w:tcPr>
            <w:tcW w:w="990" w:type="dxa"/>
            <w:shd w:val="pct5" w:color="auto" w:fill="auto"/>
          </w:tcPr>
          <w:p w14:paraId="3FD35715" w14:textId="6FF07FC5" w:rsidR="007C06B9"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29C0A662" w14:textId="6D2B6289" w:rsidR="007C06B9" w:rsidRPr="0078479E" w:rsidRDefault="007C06B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5EBBCAB4" w14:textId="57CA6834" w:rsidR="007C06B9" w:rsidRPr="0051289A" w:rsidRDefault="005005BE" w:rsidP="0051289A">
            <w:pPr>
              <w:pStyle w:val="TableBody"/>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655C31B5" w14:textId="31AD8B45" w:rsidR="007C06B9" w:rsidRPr="0078479E" w:rsidRDefault="007C06B9" w:rsidP="00CD5359">
            <w:pPr>
              <w:pStyle w:val="TableBody"/>
            </w:pPr>
            <w:r w:rsidRPr="004E5EA0">
              <w:t>Compiler. According to DO-178</w:t>
            </w:r>
            <w:r>
              <w:t xml:space="preserve">C </w:t>
            </w:r>
            <w:r w:rsidR="00CC1CAF">
              <w:t>Section</w:t>
            </w:r>
            <w:r>
              <w:t xml:space="preserve"> 4.4.2,</w:t>
            </w:r>
            <w:r w:rsidRPr="004E5EA0">
              <w:t xml:space="preserve"> for a co</w:t>
            </w:r>
            <w:r>
              <w:t>mpiler</w:t>
            </w:r>
            <w:r w:rsidR="00CD5359">
              <w:t>,</w:t>
            </w:r>
            <w:r>
              <w:t xml:space="preserve"> no specific tool qualifi</w:t>
            </w:r>
            <w:r w:rsidRPr="004E5EA0">
              <w:t>cation is required.</w:t>
            </w:r>
            <w:r w:rsidR="00FC4C52">
              <w:t xml:space="preserve"> </w:t>
            </w:r>
            <w:r w:rsidR="00CD5359">
              <w:t>For more information on the compiler, s</w:t>
            </w:r>
            <w:r w:rsidR="00FC4C52">
              <w:t xml:space="preserve">ee </w:t>
            </w:r>
            <w:r w:rsidR="00CC1CAF">
              <w:t>Section</w:t>
            </w:r>
            <w:r w:rsidR="00FC4C52">
              <w:t xml:space="preserve"> </w:t>
            </w:r>
            <w:r w:rsidR="00FC4C52">
              <w:fldChar w:fldCharType="begin"/>
            </w:r>
            <w:r w:rsidR="00FC4C52">
              <w:instrText xml:space="preserve"> REF _Ref372805091 \r \h </w:instrText>
            </w:r>
            <w:r w:rsidR="00FC4C52">
              <w:fldChar w:fldCharType="separate"/>
            </w:r>
            <w:r w:rsidR="001467AC">
              <w:t>6.4</w:t>
            </w:r>
            <w:r w:rsidR="00FC4C52">
              <w:fldChar w:fldCharType="end"/>
            </w:r>
            <w:r w:rsidR="00FC4C52">
              <w:t xml:space="preserve"> "</w:t>
            </w:r>
            <w:r w:rsidR="00FC4C52">
              <w:fldChar w:fldCharType="begin"/>
            </w:r>
            <w:r w:rsidR="00FC4C52">
              <w:instrText xml:space="preserve"> REF _Ref372805091 \h </w:instrText>
            </w:r>
            <w:r w:rsidR="00FC4C52">
              <w:fldChar w:fldCharType="separate"/>
            </w:r>
            <w:r w:rsidR="001467AC">
              <w:t>Compiler Considerations</w:t>
            </w:r>
            <w:r w:rsidR="00FC4C52">
              <w:fldChar w:fldCharType="end"/>
            </w:r>
            <w:r w:rsidR="00FC4C52">
              <w:t>" of this document.</w:t>
            </w:r>
          </w:p>
        </w:tc>
      </w:tr>
      <w:tr w:rsidR="007C06B9" w14:paraId="79C225AE" w14:textId="77777777" w:rsidTr="004A31AD">
        <w:trPr>
          <w:cantSplit/>
          <w:trHeight w:val="288"/>
        </w:trPr>
        <w:tc>
          <w:tcPr>
            <w:tcW w:w="1083" w:type="dxa"/>
            <w:shd w:val="pct5" w:color="auto" w:fill="auto"/>
          </w:tcPr>
          <w:p w14:paraId="562A77E7" w14:textId="4E38A965" w:rsidR="007C06B9" w:rsidRDefault="007C06B9" w:rsidP="0051289A">
            <w:pPr>
              <w:pStyle w:val="TableBody"/>
              <w:rPr>
                <w:i/>
                <w:color w:val="1F497D" w:themeColor="text2"/>
              </w:rPr>
            </w:pPr>
            <w:r>
              <w:rPr>
                <w:i/>
                <w:color w:val="1F497D" w:themeColor="text2"/>
              </w:rPr>
              <w:t>&lt;Insert tool</w:t>
            </w:r>
            <w:r w:rsidRPr="0078479E">
              <w:rPr>
                <w:i/>
                <w:color w:val="1F497D" w:themeColor="text2"/>
              </w:rPr>
              <w:t>&gt;</w:t>
            </w:r>
          </w:p>
        </w:tc>
        <w:tc>
          <w:tcPr>
            <w:tcW w:w="990" w:type="dxa"/>
            <w:shd w:val="pct5" w:color="auto" w:fill="auto"/>
          </w:tcPr>
          <w:p w14:paraId="3646CA6F" w14:textId="7A1AC9F3" w:rsidR="007C06B9"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54D0E548" w14:textId="710C9A8D" w:rsidR="007C06B9" w:rsidRPr="0078479E" w:rsidRDefault="007C06B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6CF8D6A4" w14:textId="7B0B69A8" w:rsidR="007C06B9" w:rsidRDefault="005005BE" w:rsidP="0051289A">
            <w:pPr>
              <w:pStyle w:val="TableBody"/>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214F4977" w14:textId="53B3C3FD" w:rsidR="007C06B9" w:rsidRPr="0078479E" w:rsidRDefault="007C06B9" w:rsidP="00DC1CC9">
            <w:pPr>
              <w:pStyle w:val="TableBody"/>
              <w:rPr>
                <w:i/>
                <w:color w:val="1F497D" w:themeColor="text2"/>
              </w:rPr>
            </w:pPr>
            <w:r w:rsidRPr="0078479E">
              <w:rPr>
                <w:i/>
                <w:color w:val="1F497D" w:themeColor="text2"/>
              </w:rPr>
              <w:t>&lt;</w:t>
            </w:r>
            <w:r w:rsidR="00510B30">
              <w:rPr>
                <w:i/>
                <w:color w:val="1F497D" w:themeColor="text2"/>
              </w:rPr>
              <w:t>Debugger</w:t>
            </w:r>
            <w:r w:rsidRPr="0078479E">
              <w:rPr>
                <w:i/>
                <w:color w:val="1F497D" w:themeColor="text2"/>
              </w:rPr>
              <w:t>&gt;</w:t>
            </w:r>
          </w:p>
        </w:tc>
      </w:tr>
      <w:tr w:rsidR="007C06B9" w14:paraId="4E663A91" w14:textId="77777777" w:rsidTr="004A31AD">
        <w:trPr>
          <w:cantSplit/>
          <w:trHeight w:val="288"/>
        </w:trPr>
        <w:tc>
          <w:tcPr>
            <w:tcW w:w="1083" w:type="dxa"/>
            <w:shd w:val="pct5" w:color="auto" w:fill="auto"/>
          </w:tcPr>
          <w:p w14:paraId="4FEC5A6B" w14:textId="3160AF97" w:rsidR="007C06B9" w:rsidRDefault="007C06B9" w:rsidP="0051289A">
            <w:pPr>
              <w:pStyle w:val="TableBody"/>
              <w:rPr>
                <w:i/>
                <w:color w:val="1F497D" w:themeColor="text2"/>
              </w:rPr>
            </w:pPr>
            <w:r w:rsidRPr="0067049E">
              <w:rPr>
                <w:i/>
                <w:color w:val="1F497D" w:themeColor="text2"/>
              </w:rPr>
              <w:t>&lt;Insert additional tools&gt;</w:t>
            </w:r>
          </w:p>
        </w:tc>
        <w:tc>
          <w:tcPr>
            <w:tcW w:w="990" w:type="dxa"/>
            <w:shd w:val="pct5" w:color="auto" w:fill="auto"/>
          </w:tcPr>
          <w:p w14:paraId="39559769" w14:textId="653CEF92" w:rsidR="007C06B9" w:rsidRPr="003F755D" w:rsidRDefault="007C06B9"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239E5723" w14:textId="6DBFAB53" w:rsidR="007C06B9" w:rsidRPr="0078479E" w:rsidRDefault="007C06B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0C8191D7" w14:textId="6D1C6F95" w:rsidR="007C06B9" w:rsidRDefault="007C06B9" w:rsidP="0051289A">
            <w:pPr>
              <w:pStyle w:val="TableBody"/>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61C49A74" w14:textId="76F19EA3" w:rsidR="007C06B9" w:rsidRPr="0078479E" w:rsidRDefault="007C06B9" w:rsidP="0051289A">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r>
    </w:tbl>
    <w:p w14:paraId="039F24CE" w14:textId="77777777" w:rsidR="005F0CE0" w:rsidRDefault="005F0CE0" w:rsidP="005F0CE0">
      <w:pPr>
        <w:pStyle w:val="BodyText"/>
      </w:pPr>
    </w:p>
    <w:p w14:paraId="0B53AB43" w14:textId="4BC906AE" w:rsidR="005F0CE0" w:rsidRDefault="005F0CE0" w:rsidP="005F0CE0">
      <w:pPr>
        <w:pStyle w:val="BodyText"/>
      </w:pPr>
    </w:p>
    <w:p w14:paraId="23DDD433" w14:textId="69C4B36D" w:rsidR="005F0CE0" w:rsidRDefault="005F0CE0" w:rsidP="005F0CE0">
      <w:pPr>
        <w:pStyle w:val="Heading3"/>
      </w:pPr>
      <w:bookmarkStart w:id="152" w:name="_Ref371428717"/>
      <w:bookmarkStart w:id="153" w:name="_Toc472066924"/>
      <w:r>
        <w:t xml:space="preserve">Tools </w:t>
      </w:r>
      <w:r w:rsidR="00634C3E">
        <w:t>U</w:t>
      </w:r>
      <w:r>
        <w:t>sed in Software Verification Process</w:t>
      </w:r>
      <w:bookmarkEnd w:id="152"/>
      <w:bookmarkEnd w:id="153"/>
    </w:p>
    <w:tbl>
      <w:tblPr>
        <w:tblW w:w="8103"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083"/>
        <w:gridCol w:w="990"/>
        <w:gridCol w:w="1080"/>
        <w:gridCol w:w="756"/>
        <w:gridCol w:w="4194"/>
      </w:tblGrid>
      <w:tr w:rsidR="0051289A" w14:paraId="4CD0274C" w14:textId="77777777" w:rsidTr="004A31AD">
        <w:trPr>
          <w:cantSplit/>
          <w:trHeight w:val="413"/>
          <w:tblHeader/>
        </w:trPr>
        <w:tc>
          <w:tcPr>
            <w:tcW w:w="1083" w:type="dxa"/>
            <w:tcBorders>
              <w:bottom w:val="single" w:sz="4" w:space="0" w:color="000000"/>
            </w:tcBorders>
            <w:shd w:val="pct20" w:color="auto" w:fill="auto"/>
          </w:tcPr>
          <w:p w14:paraId="522F5619" w14:textId="77777777" w:rsidR="0051289A" w:rsidRPr="00341864" w:rsidRDefault="0051289A" w:rsidP="00402155">
            <w:pPr>
              <w:pStyle w:val="TableHeading"/>
              <w:rPr>
                <w:rFonts w:eastAsia="SimSun"/>
              </w:rPr>
            </w:pPr>
            <w:r w:rsidRPr="00341864">
              <w:rPr>
                <w:rFonts w:eastAsia="SimSun"/>
              </w:rPr>
              <w:t>Software Tool</w:t>
            </w:r>
          </w:p>
        </w:tc>
        <w:tc>
          <w:tcPr>
            <w:tcW w:w="990" w:type="dxa"/>
            <w:tcBorders>
              <w:bottom w:val="single" w:sz="4" w:space="0" w:color="000000"/>
            </w:tcBorders>
            <w:shd w:val="pct20" w:color="auto" w:fill="auto"/>
          </w:tcPr>
          <w:p w14:paraId="7D06DAF7" w14:textId="77777777" w:rsidR="0051289A" w:rsidRPr="00341864" w:rsidRDefault="0051289A" w:rsidP="00402155">
            <w:pPr>
              <w:pStyle w:val="TableHeading"/>
              <w:rPr>
                <w:rFonts w:eastAsia="SimSun"/>
              </w:rPr>
            </w:pPr>
            <w:r w:rsidRPr="00341864">
              <w:rPr>
                <w:rFonts w:eastAsia="SimSun"/>
              </w:rPr>
              <w:t xml:space="preserve">Version </w:t>
            </w:r>
            <w:r w:rsidRPr="00341864">
              <w:rPr>
                <w:rFonts w:eastAsia="SimSun"/>
              </w:rPr>
              <w:br/>
              <w:t>(Release)</w:t>
            </w:r>
          </w:p>
        </w:tc>
        <w:tc>
          <w:tcPr>
            <w:tcW w:w="1080" w:type="dxa"/>
            <w:tcBorders>
              <w:bottom w:val="single" w:sz="4" w:space="0" w:color="000000"/>
            </w:tcBorders>
            <w:shd w:val="pct20" w:color="auto" w:fill="auto"/>
          </w:tcPr>
          <w:p w14:paraId="0B0B266D" w14:textId="77777777" w:rsidR="0051289A" w:rsidRPr="00341864" w:rsidRDefault="0051289A" w:rsidP="00402155">
            <w:pPr>
              <w:pStyle w:val="TableHeading"/>
              <w:rPr>
                <w:rFonts w:eastAsia="SimSun"/>
              </w:rPr>
            </w:pPr>
            <w:r w:rsidRPr="00341864">
              <w:rPr>
                <w:rFonts w:eastAsia="SimSun"/>
              </w:rPr>
              <w:t>Tool Vendor</w:t>
            </w:r>
          </w:p>
        </w:tc>
        <w:tc>
          <w:tcPr>
            <w:tcW w:w="756" w:type="dxa"/>
            <w:tcBorders>
              <w:bottom w:val="single" w:sz="4" w:space="0" w:color="000000"/>
            </w:tcBorders>
            <w:shd w:val="pct20" w:color="auto" w:fill="auto"/>
          </w:tcPr>
          <w:p w14:paraId="45CDDE44" w14:textId="77777777" w:rsidR="0051289A" w:rsidRPr="00341864" w:rsidRDefault="0051289A" w:rsidP="00402155">
            <w:pPr>
              <w:pStyle w:val="TableHeading"/>
              <w:rPr>
                <w:rFonts w:eastAsia="SimSun"/>
              </w:rPr>
            </w:pPr>
            <w:r>
              <w:rPr>
                <w:rFonts w:eastAsia="SimSun"/>
              </w:rPr>
              <w:t>Tool Criteria</w:t>
            </w:r>
          </w:p>
        </w:tc>
        <w:tc>
          <w:tcPr>
            <w:tcW w:w="4194" w:type="dxa"/>
            <w:tcBorders>
              <w:bottom w:val="single" w:sz="4" w:space="0" w:color="000000"/>
            </w:tcBorders>
            <w:shd w:val="pct20" w:color="auto" w:fill="auto"/>
          </w:tcPr>
          <w:p w14:paraId="05D4B92A" w14:textId="77777777" w:rsidR="0051289A" w:rsidRPr="00341864" w:rsidRDefault="0051289A" w:rsidP="00402155">
            <w:pPr>
              <w:pStyle w:val="TableHeading"/>
              <w:rPr>
                <w:rFonts w:eastAsia="SimSun"/>
              </w:rPr>
            </w:pPr>
            <w:r>
              <w:rPr>
                <w:rFonts w:eastAsia="SimSun"/>
              </w:rPr>
              <w:t>Usage Description and Tool Qualification</w:t>
            </w:r>
          </w:p>
        </w:tc>
      </w:tr>
      <w:tr w:rsidR="005005BE" w14:paraId="37683BF7" w14:textId="77777777" w:rsidTr="004A31AD">
        <w:trPr>
          <w:cantSplit/>
          <w:trHeight w:val="288"/>
        </w:trPr>
        <w:tc>
          <w:tcPr>
            <w:tcW w:w="1083" w:type="dxa"/>
            <w:shd w:val="pct5" w:color="auto" w:fill="auto"/>
          </w:tcPr>
          <w:p w14:paraId="64CE26B1" w14:textId="77777777" w:rsidR="005005BE" w:rsidRDefault="005005BE" w:rsidP="00402155">
            <w:pPr>
              <w:pStyle w:val="TableBody"/>
              <w:rPr>
                <w:rFonts w:eastAsia="SimSun" w:cs="Times New Roman"/>
              </w:rPr>
            </w:pPr>
            <w:r w:rsidRPr="00341864">
              <w:rPr>
                <w:rFonts w:eastAsia="SimSun"/>
              </w:rPr>
              <w:t>Simulink</w:t>
            </w:r>
            <w:r w:rsidRPr="00520275">
              <w:rPr>
                <w:rFonts w:eastAsia="SimSun" w:cs="Times New Roman"/>
                <w:vertAlign w:val="superscript"/>
              </w:rPr>
              <w:t>®</w:t>
            </w:r>
            <w:r w:rsidRPr="00341864">
              <w:rPr>
                <w:rFonts w:eastAsia="SimSun"/>
              </w:rPr>
              <w:t xml:space="preserve"> Verification and Validation</w:t>
            </w:r>
            <w:r w:rsidRPr="00341864">
              <w:rPr>
                <w:rFonts w:eastAsia="SimSun" w:cs="Times New Roman"/>
              </w:rPr>
              <w:t>™</w:t>
            </w:r>
          </w:p>
          <w:p w14:paraId="68805A6F" w14:textId="53AF4212" w:rsidR="005005BE" w:rsidRPr="00520275" w:rsidRDefault="005005BE" w:rsidP="00402155">
            <w:pPr>
              <w:pStyle w:val="TableBody"/>
              <w:rPr>
                <w:i/>
              </w:rPr>
            </w:pPr>
            <w:r>
              <w:rPr>
                <w:rFonts w:eastAsia="SimSun" w:cs="Times New Roman"/>
              </w:rPr>
              <w:t>Model Advisor</w:t>
            </w:r>
          </w:p>
        </w:tc>
        <w:tc>
          <w:tcPr>
            <w:tcW w:w="990" w:type="dxa"/>
            <w:shd w:val="pct5" w:color="auto" w:fill="auto"/>
          </w:tcPr>
          <w:p w14:paraId="122EA89B" w14:textId="4060047E" w:rsidR="005005BE" w:rsidRPr="005005BE" w:rsidRDefault="005005BE" w:rsidP="005005BE">
            <w:pPr>
              <w:rPr>
                <w:rFonts w:eastAsia="SimSun"/>
                <w:sz w:val="18"/>
                <w:lang w:val="en-GB" w:eastAsia="de-DE"/>
              </w:rPr>
            </w:pPr>
            <w:r w:rsidRPr="005005BE">
              <w:rPr>
                <w:rFonts w:eastAsia="SimSun"/>
                <w:sz w:val="18"/>
              </w:rPr>
              <w:t>See SCI</w:t>
            </w:r>
          </w:p>
        </w:tc>
        <w:tc>
          <w:tcPr>
            <w:tcW w:w="1080" w:type="dxa"/>
            <w:shd w:val="pct5" w:color="auto" w:fill="auto"/>
          </w:tcPr>
          <w:p w14:paraId="4F211C9D" w14:textId="3E94593D" w:rsidR="005005BE" w:rsidRPr="00341864" w:rsidRDefault="005005BE" w:rsidP="00402155">
            <w:pPr>
              <w:pStyle w:val="TableBody"/>
              <w:rPr>
                <w:rFonts w:eastAsia="SimSun"/>
              </w:rPr>
            </w:pPr>
            <w:r w:rsidRPr="00341864">
              <w:rPr>
                <w:rFonts w:eastAsia="SimSun"/>
              </w:rPr>
              <w:t>MathWorks, Inc.</w:t>
            </w:r>
          </w:p>
        </w:tc>
        <w:tc>
          <w:tcPr>
            <w:tcW w:w="756" w:type="dxa"/>
            <w:shd w:val="pct5" w:color="auto" w:fill="auto"/>
          </w:tcPr>
          <w:p w14:paraId="445387EE" w14:textId="2B7D0B2E" w:rsidR="005005BE" w:rsidRPr="00DA0CFE" w:rsidRDefault="005005BE" w:rsidP="00DA0CFE">
            <w:pPr>
              <w:pStyle w:val="TableBody"/>
              <w:rPr>
                <w:rFonts w:eastAsia="SimSun"/>
              </w:rPr>
            </w:pPr>
            <w:r>
              <w:rPr>
                <w:rFonts w:eastAsia="SimSun"/>
              </w:rPr>
              <w:t>3</w:t>
            </w:r>
          </w:p>
        </w:tc>
        <w:tc>
          <w:tcPr>
            <w:tcW w:w="4194" w:type="dxa"/>
            <w:shd w:val="pct5" w:color="auto" w:fill="auto"/>
          </w:tcPr>
          <w:p w14:paraId="53928795" w14:textId="3A2442E0" w:rsidR="005005BE" w:rsidRPr="00586A97" w:rsidRDefault="00E26463">
            <w:pPr>
              <w:pStyle w:val="TableBody"/>
            </w:pPr>
            <w:r w:rsidRPr="0067049E">
              <w:rPr>
                <w:rFonts w:eastAsia="SimSun"/>
              </w:rPr>
              <w:t xml:space="preserve">Simulink </w:t>
            </w:r>
            <w:r>
              <w:rPr>
                <w:rFonts w:eastAsia="SimSun"/>
              </w:rPr>
              <w:t>V</w:t>
            </w:r>
            <w:r w:rsidRPr="0067049E">
              <w:rPr>
                <w:rFonts w:eastAsia="SimSun"/>
              </w:rPr>
              <w:t>erification and Validation</w:t>
            </w:r>
            <w:r>
              <w:rPr>
                <w:rFonts w:eastAsia="SimSun"/>
              </w:rPr>
              <w:t xml:space="preserve"> </w:t>
            </w:r>
            <w:r w:rsidR="00510B30">
              <w:rPr>
                <w:rFonts w:eastAsia="SimSun"/>
              </w:rPr>
              <w:t xml:space="preserve">Model Advisor is used for static </w:t>
            </w:r>
            <w:r w:rsidR="00F847A4">
              <w:rPr>
                <w:rFonts w:eastAsia="SimSun"/>
              </w:rPr>
              <w:t xml:space="preserve">analysis </w:t>
            </w:r>
            <w:r w:rsidR="00510B30">
              <w:rPr>
                <w:rFonts w:eastAsia="SimSun"/>
              </w:rPr>
              <w:t>of the Specification Model</w:t>
            </w:r>
            <w:r w:rsidR="00613B1E">
              <w:rPr>
                <w:rFonts w:eastAsia="SimSun"/>
              </w:rPr>
              <w:t>. See Simulink Verification and Validation TQP for determination of TQL and for credits sought.</w:t>
            </w:r>
          </w:p>
        </w:tc>
      </w:tr>
      <w:tr w:rsidR="005005BE" w14:paraId="0BACA91B" w14:textId="77777777" w:rsidTr="004A31AD">
        <w:trPr>
          <w:cantSplit/>
          <w:trHeight w:val="288"/>
        </w:trPr>
        <w:tc>
          <w:tcPr>
            <w:tcW w:w="1083" w:type="dxa"/>
            <w:shd w:val="pct5" w:color="auto" w:fill="auto"/>
          </w:tcPr>
          <w:p w14:paraId="7584D5E3" w14:textId="77777777" w:rsidR="005005BE" w:rsidRDefault="005005BE" w:rsidP="00402155">
            <w:pPr>
              <w:pStyle w:val="TableBody"/>
              <w:rPr>
                <w:rFonts w:eastAsia="SimSun" w:cs="Times New Roman"/>
              </w:rPr>
            </w:pPr>
            <w:r w:rsidRPr="00341864">
              <w:rPr>
                <w:rFonts w:eastAsia="SimSun"/>
              </w:rPr>
              <w:t>Simulink</w:t>
            </w:r>
            <w:r w:rsidRPr="00520275">
              <w:rPr>
                <w:rFonts w:eastAsia="SimSun" w:cs="Times New Roman"/>
                <w:vertAlign w:val="superscript"/>
              </w:rPr>
              <w:t>®</w:t>
            </w:r>
            <w:r w:rsidRPr="00341864">
              <w:rPr>
                <w:rFonts w:eastAsia="SimSun"/>
              </w:rPr>
              <w:t xml:space="preserve"> Verification and Validation</w:t>
            </w:r>
            <w:r w:rsidRPr="00341864">
              <w:rPr>
                <w:rFonts w:eastAsia="SimSun" w:cs="Times New Roman"/>
              </w:rPr>
              <w:t>™</w:t>
            </w:r>
          </w:p>
          <w:p w14:paraId="39B252B8" w14:textId="0DB5A7D7" w:rsidR="005005BE" w:rsidRPr="00341864" w:rsidRDefault="005005BE" w:rsidP="00B73160">
            <w:pPr>
              <w:pStyle w:val="TableBody"/>
              <w:rPr>
                <w:rFonts w:eastAsia="SimSun"/>
              </w:rPr>
            </w:pPr>
            <w:r>
              <w:rPr>
                <w:rFonts w:eastAsia="SimSun" w:cs="Times New Roman"/>
              </w:rPr>
              <w:t>Model Coverage</w:t>
            </w:r>
          </w:p>
        </w:tc>
        <w:tc>
          <w:tcPr>
            <w:tcW w:w="990" w:type="dxa"/>
            <w:shd w:val="pct5" w:color="auto" w:fill="auto"/>
          </w:tcPr>
          <w:p w14:paraId="091C29CC" w14:textId="680DD340" w:rsidR="005005BE" w:rsidRDefault="005005BE" w:rsidP="005005BE">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187C3F7E" w14:textId="5C3046C9" w:rsidR="005005BE" w:rsidRPr="00341864" w:rsidRDefault="005005BE" w:rsidP="00402155">
            <w:pPr>
              <w:pStyle w:val="TableBody"/>
              <w:rPr>
                <w:rFonts w:eastAsia="SimSun"/>
              </w:rPr>
            </w:pPr>
            <w:r w:rsidRPr="00341864">
              <w:rPr>
                <w:rFonts w:eastAsia="SimSun"/>
              </w:rPr>
              <w:t>MathWorks, Inc.</w:t>
            </w:r>
          </w:p>
        </w:tc>
        <w:tc>
          <w:tcPr>
            <w:tcW w:w="756" w:type="dxa"/>
            <w:shd w:val="pct5" w:color="auto" w:fill="auto"/>
          </w:tcPr>
          <w:p w14:paraId="719C8A14" w14:textId="6D42C709" w:rsidR="005005BE" w:rsidRDefault="005005BE" w:rsidP="00DA0CFE">
            <w:pPr>
              <w:pStyle w:val="TableBody"/>
              <w:rPr>
                <w:rFonts w:eastAsia="SimSun"/>
              </w:rPr>
            </w:pPr>
            <w:r>
              <w:rPr>
                <w:rFonts w:eastAsia="SimSun"/>
              </w:rPr>
              <w:t>3</w:t>
            </w:r>
          </w:p>
        </w:tc>
        <w:tc>
          <w:tcPr>
            <w:tcW w:w="4194" w:type="dxa"/>
            <w:shd w:val="pct5" w:color="auto" w:fill="auto"/>
          </w:tcPr>
          <w:p w14:paraId="1D6A2225" w14:textId="66433C49" w:rsidR="005005BE" w:rsidRPr="0078479E" w:rsidRDefault="00E26463" w:rsidP="00E51803">
            <w:pPr>
              <w:pStyle w:val="TableBody"/>
              <w:rPr>
                <w:i/>
                <w:color w:val="1F497D" w:themeColor="text2"/>
              </w:rPr>
            </w:pPr>
            <w:r w:rsidRPr="0067049E">
              <w:rPr>
                <w:rFonts w:eastAsia="SimSun"/>
              </w:rPr>
              <w:t xml:space="preserve">Simulink </w:t>
            </w:r>
            <w:r>
              <w:rPr>
                <w:rFonts w:eastAsia="SimSun"/>
              </w:rPr>
              <w:t>V</w:t>
            </w:r>
            <w:r w:rsidRPr="0067049E">
              <w:rPr>
                <w:rFonts w:eastAsia="SimSun"/>
              </w:rPr>
              <w:t>erification and Validation</w:t>
            </w:r>
            <w:r>
              <w:rPr>
                <w:rFonts w:eastAsia="SimSun"/>
              </w:rPr>
              <w:t xml:space="preserve"> </w:t>
            </w:r>
            <w:r w:rsidR="00E51803">
              <w:rPr>
                <w:rFonts w:eastAsia="SimSun"/>
              </w:rPr>
              <w:t>Model Coverage is used for model coverage analysis according to DO-331 MB.6.7. See Simulink Verification and Validation TQP for determination of TQL and for credits sought.</w:t>
            </w:r>
          </w:p>
        </w:tc>
      </w:tr>
      <w:tr w:rsidR="005005BE" w14:paraId="2C131983" w14:textId="77777777" w:rsidTr="004A31AD">
        <w:trPr>
          <w:cantSplit/>
          <w:trHeight w:val="288"/>
        </w:trPr>
        <w:tc>
          <w:tcPr>
            <w:tcW w:w="1083" w:type="dxa"/>
            <w:shd w:val="pct5" w:color="auto" w:fill="auto"/>
          </w:tcPr>
          <w:p w14:paraId="379A30D2" w14:textId="77777777" w:rsidR="005005BE" w:rsidRDefault="005005BE" w:rsidP="00402155">
            <w:pPr>
              <w:pStyle w:val="TableBody"/>
              <w:rPr>
                <w:rFonts w:eastAsia="SimSun" w:cs="Times New Roman"/>
              </w:rPr>
            </w:pPr>
            <w:r w:rsidRPr="00341864">
              <w:rPr>
                <w:rFonts w:eastAsia="SimSun"/>
              </w:rPr>
              <w:lastRenderedPageBreak/>
              <w:t>Simulink</w:t>
            </w:r>
            <w:r w:rsidRPr="00520275">
              <w:rPr>
                <w:rFonts w:eastAsia="SimSun" w:cs="Times New Roman"/>
                <w:vertAlign w:val="superscript"/>
              </w:rPr>
              <w:t>®</w:t>
            </w:r>
            <w:r w:rsidRPr="00341864">
              <w:rPr>
                <w:rFonts w:eastAsia="SimSun"/>
              </w:rPr>
              <w:t xml:space="preserve"> Verification and Validation</w:t>
            </w:r>
            <w:r w:rsidRPr="00341864">
              <w:rPr>
                <w:rFonts w:eastAsia="SimSun" w:cs="Times New Roman"/>
              </w:rPr>
              <w:t>™</w:t>
            </w:r>
          </w:p>
          <w:p w14:paraId="5E686B14" w14:textId="314FC607" w:rsidR="005005BE" w:rsidRPr="00341864" w:rsidRDefault="005005BE" w:rsidP="00402155">
            <w:pPr>
              <w:pStyle w:val="TableBody"/>
              <w:rPr>
                <w:rFonts w:eastAsia="SimSun"/>
              </w:rPr>
            </w:pPr>
            <w:r>
              <w:rPr>
                <w:rFonts w:eastAsia="SimSun" w:cs="Times New Roman"/>
              </w:rPr>
              <w:t>Requirements Management Interface</w:t>
            </w:r>
          </w:p>
        </w:tc>
        <w:tc>
          <w:tcPr>
            <w:tcW w:w="990" w:type="dxa"/>
            <w:shd w:val="pct5" w:color="auto" w:fill="auto"/>
          </w:tcPr>
          <w:p w14:paraId="66E0D0D4" w14:textId="79E0A768" w:rsidR="005005BE"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59B84ACD" w14:textId="43186DC1" w:rsidR="005005BE" w:rsidRPr="00341864" w:rsidRDefault="005005BE" w:rsidP="00402155">
            <w:pPr>
              <w:pStyle w:val="TableBody"/>
              <w:rPr>
                <w:rFonts w:eastAsia="SimSun"/>
              </w:rPr>
            </w:pPr>
            <w:r w:rsidRPr="00341864">
              <w:rPr>
                <w:rFonts w:eastAsia="SimSun"/>
              </w:rPr>
              <w:t>MathWorks, Inc.</w:t>
            </w:r>
          </w:p>
        </w:tc>
        <w:tc>
          <w:tcPr>
            <w:tcW w:w="756" w:type="dxa"/>
            <w:shd w:val="pct5" w:color="auto" w:fill="auto"/>
          </w:tcPr>
          <w:p w14:paraId="0E1A88FF" w14:textId="4E95538C" w:rsidR="005005BE" w:rsidRDefault="005005BE" w:rsidP="00DA0CFE">
            <w:pPr>
              <w:pStyle w:val="TableBody"/>
              <w:rPr>
                <w:rFonts w:eastAsia="SimSun"/>
              </w:rPr>
            </w:pPr>
            <w:r>
              <w:rPr>
                <w:rFonts w:eastAsia="SimSun"/>
              </w:rPr>
              <w:t>3</w:t>
            </w:r>
          </w:p>
        </w:tc>
        <w:tc>
          <w:tcPr>
            <w:tcW w:w="4194" w:type="dxa"/>
            <w:shd w:val="pct5" w:color="auto" w:fill="auto"/>
          </w:tcPr>
          <w:p w14:paraId="2B064F0B" w14:textId="2AA535E3" w:rsidR="005005BE" w:rsidRPr="0078479E" w:rsidRDefault="005005BE" w:rsidP="005B0BDA">
            <w:pPr>
              <w:pStyle w:val="TableBody"/>
              <w:rPr>
                <w:i/>
                <w:color w:val="1F497D" w:themeColor="text2"/>
              </w:rPr>
            </w:pPr>
            <w:r w:rsidRPr="0067049E">
              <w:rPr>
                <w:rFonts w:eastAsia="SimSun"/>
              </w:rPr>
              <w:t xml:space="preserve">Simulink </w:t>
            </w:r>
            <w:r w:rsidR="00E575F3">
              <w:rPr>
                <w:rFonts w:eastAsia="SimSun"/>
              </w:rPr>
              <w:t>V</w:t>
            </w:r>
            <w:r w:rsidR="00E575F3" w:rsidRPr="0067049E">
              <w:rPr>
                <w:rFonts w:eastAsia="SimSun"/>
              </w:rPr>
              <w:t xml:space="preserve">erification </w:t>
            </w:r>
            <w:r w:rsidRPr="0067049E">
              <w:rPr>
                <w:rFonts w:eastAsia="SimSun"/>
              </w:rPr>
              <w:t>and Validation</w:t>
            </w:r>
            <w:r>
              <w:rPr>
                <w:rFonts w:eastAsia="SimSun"/>
              </w:rPr>
              <w:t xml:space="preserve"> comprises a Requirements Management Interface that is being used to link requiremen</w:t>
            </w:r>
            <w:r w:rsidR="00E26463">
              <w:rPr>
                <w:rFonts w:eastAsia="SimSun"/>
              </w:rPr>
              <w:t>ts to Simulink model elements.</w:t>
            </w:r>
            <w:r w:rsidR="00E51803">
              <w:rPr>
                <w:rFonts w:eastAsia="SimSun"/>
              </w:rPr>
              <w:t xml:space="preserve"> The output of the tool will be verified </w:t>
            </w:r>
            <w:r w:rsidR="009641B4">
              <w:rPr>
                <w:rFonts w:eastAsia="SimSun"/>
              </w:rPr>
              <w:t>by review according to DO-331 MB.6.3.2. No credit is sought for the use of the tool</w:t>
            </w:r>
            <w:r w:rsidR="00116B4D">
              <w:rPr>
                <w:rFonts w:eastAsia="SimSun"/>
              </w:rPr>
              <w:t>.</w:t>
            </w:r>
            <w:r w:rsidR="00617C19">
              <w:rPr>
                <w:rFonts w:eastAsia="SimSun"/>
              </w:rPr>
              <w:t xml:space="preserve"> </w:t>
            </w:r>
            <w:r w:rsidR="00116B4D">
              <w:rPr>
                <w:rFonts w:eastAsia="SimSun"/>
              </w:rPr>
              <w:t>Therefore</w:t>
            </w:r>
            <w:r w:rsidR="009641B4">
              <w:rPr>
                <w:rFonts w:eastAsia="SimSun"/>
              </w:rPr>
              <w:t>,</w:t>
            </w:r>
            <w:r w:rsidR="004B6785">
              <w:rPr>
                <w:rFonts w:eastAsia="SimSun"/>
              </w:rPr>
              <w:t xml:space="preserve"> no tool qualification is</w:t>
            </w:r>
            <w:r w:rsidR="009641B4">
              <w:rPr>
                <w:rFonts w:eastAsia="SimSun"/>
              </w:rPr>
              <w:t xml:space="preserve"> required.</w:t>
            </w:r>
          </w:p>
        </w:tc>
      </w:tr>
      <w:tr w:rsidR="005005BE" w14:paraId="2F4EB124" w14:textId="77777777" w:rsidTr="004A31AD">
        <w:trPr>
          <w:cantSplit/>
          <w:trHeight w:val="288"/>
        </w:trPr>
        <w:tc>
          <w:tcPr>
            <w:tcW w:w="1083" w:type="dxa"/>
            <w:shd w:val="pct5" w:color="auto" w:fill="auto"/>
          </w:tcPr>
          <w:p w14:paraId="01680257" w14:textId="53990EA7" w:rsidR="005005BE" w:rsidRPr="0078479E" w:rsidRDefault="005005BE" w:rsidP="00402155">
            <w:pPr>
              <w:pStyle w:val="TableBody"/>
              <w:rPr>
                <w:i/>
                <w:color w:val="1F497D" w:themeColor="text2"/>
              </w:rPr>
            </w:pPr>
            <w:r>
              <w:rPr>
                <w:rFonts w:eastAsia="SimSun"/>
              </w:rPr>
              <w:t>Simulink Code Inspector</w:t>
            </w:r>
          </w:p>
        </w:tc>
        <w:tc>
          <w:tcPr>
            <w:tcW w:w="990" w:type="dxa"/>
            <w:shd w:val="pct5" w:color="auto" w:fill="auto"/>
          </w:tcPr>
          <w:p w14:paraId="0E2E7AC2" w14:textId="3A8335D2" w:rsidR="005005BE" w:rsidRPr="003F755D"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28280BF7" w14:textId="1B374BB3" w:rsidR="005005BE" w:rsidRPr="0078479E" w:rsidRDefault="005005BE" w:rsidP="00402155">
            <w:pPr>
              <w:pStyle w:val="TableBody"/>
              <w:rPr>
                <w:i/>
                <w:color w:val="1F497D" w:themeColor="text2"/>
              </w:rPr>
            </w:pPr>
            <w:r w:rsidRPr="00341864">
              <w:rPr>
                <w:rFonts w:eastAsia="SimSun"/>
              </w:rPr>
              <w:t>MathWorks, Inc.</w:t>
            </w:r>
          </w:p>
        </w:tc>
        <w:tc>
          <w:tcPr>
            <w:tcW w:w="756" w:type="dxa"/>
            <w:shd w:val="pct5" w:color="auto" w:fill="auto"/>
          </w:tcPr>
          <w:p w14:paraId="235FDD82" w14:textId="2AD58A57" w:rsidR="005005BE" w:rsidRPr="00DA0CFE" w:rsidRDefault="005005BE" w:rsidP="00DA0CFE">
            <w:pPr>
              <w:pStyle w:val="TableBody"/>
            </w:pPr>
            <w:r>
              <w:rPr>
                <w:rFonts w:eastAsia="SimSun"/>
              </w:rPr>
              <w:t>2</w:t>
            </w:r>
          </w:p>
        </w:tc>
        <w:tc>
          <w:tcPr>
            <w:tcW w:w="4194" w:type="dxa"/>
            <w:shd w:val="pct5" w:color="auto" w:fill="auto"/>
          </w:tcPr>
          <w:p w14:paraId="2FC18D18" w14:textId="6A2B7D58" w:rsidR="00E26463" w:rsidRPr="0078479E" w:rsidRDefault="00E26463" w:rsidP="007D4883">
            <w:pPr>
              <w:pStyle w:val="TableBody"/>
              <w:rPr>
                <w:i/>
                <w:color w:val="1F497D" w:themeColor="text2"/>
              </w:rPr>
            </w:pPr>
            <w:r>
              <w:rPr>
                <w:rFonts w:eastAsia="SimSun"/>
              </w:rPr>
              <w:t>Simulink Code Inspecto</w:t>
            </w:r>
            <w:r w:rsidR="00C763DB">
              <w:rPr>
                <w:rFonts w:eastAsia="SimSun"/>
              </w:rPr>
              <w:t xml:space="preserve">r supports the verification of the source code according to DO-331 </w:t>
            </w:r>
            <w:r w:rsidR="007D4883">
              <w:rPr>
                <w:rFonts w:eastAsia="SimSun"/>
              </w:rPr>
              <w:t>MB.6.3.4</w:t>
            </w:r>
            <w:r w:rsidR="00C763DB">
              <w:rPr>
                <w:rFonts w:eastAsia="SimSun"/>
              </w:rPr>
              <w:t xml:space="preserve">. </w:t>
            </w:r>
            <w:r>
              <w:rPr>
                <w:rFonts w:eastAsia="SimSun"/>
              </w:rPr>
              <w:t xml:space="preserve">See Simulink Code Inspector TQP for </w:t>
            </w:r>
            <w:r w:rsidR="009641B4">
              <w:rPr>
                <w:rFonts w:eastAsia="SimSun"/>
              </w:rPr>
              <w:t>determination of TQL and for credits sought.</w:t>
            </w:r>
          </w:p>
        </w:tc>
      </w:tr>
      <w:tr w:rsidR="005005BE" w14:paraId="7AF91D4A" w14:textId="77777777" w:rsidTr="004A31AD">
        <w:trPr>
          <w:cantSplit/>
          <w:trHeight w:val="288"/>
        </w:trPr>
        <w:tc>
          <w:tcPr>
            <w:tcW w:w="1083" w:type="dxa"/>
            <w:shd w:val="pct5" w:color="auto" w:fill="auto"/>
          </w:tcPr>
          <w:p w14:paraId="0F14DD70" w14:textId="405054E9" w:rsidR="005005BE" w:rsidRDefault="005005BE" w:rsidP="00402155">
            <w:pPr>
              <w:pStyle w:val="TableBody"/>
              <w:rPr>
                <w:rFonts w:eastAsia="SimSun"/>
              </w:rPr>
            </w:pPr>
            <w:r>
              <w:rPr>
                <w:rFonts w:eastAsia="SimSun"/>
              </w:rPr>
              <w:t>Simulink Report Generator</w:t>
            </w:r>
          </w:p>
        </w:tc>
        <w:tc>
          <w:tcPr>
            <w:tcW w:w="990" w:type="dxa"/>
            <w:shd w:val="pct5" w:color="auto" w:fill="auto"/>
          </w:tcPr>
          <w:p w14:paraId="2E7FDBCB" w14:textId="56B4887D" w:rsidR="005005BE" w:rsidRPr="003F755D"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7A1FC6DF" w14:textId="335FC98D" w:rsidR="005005BE" w:rsidRPr="00341864" w:rsidRDefault="005005BE" w:rsidP="00402155">
            <w:pPr>
              <w:pStyle w:val="TableBody"/>
              <w:rPr>
                <w:rFonts w:eastAsia="SimSun"/>
              </w:rPr>
            </w:pPr>
            <w:r w:rsidRPr="00341864">
              <w:rPr>
                <w:rFonts w:eastAsia="SimSun"/>
              </w:rPr>
              <w:t>MathWorks, Inc.</w:t>
            </w:r>
          </w:p>
        </w:tc>
        <w:tc>
          <w:tcPr>
            <w:tcW w:w="756" w:type="dxa"/>
            <w:shd w:val="pct5" w:color="auto" w:fill="auto"/>
          </w:tcPr>
          <w:p w14:paraId="301D47D5" w14:textId="0AE137A5" w:rsidR="005005BE" w:rsidRDefault="005005BE" w:rsidP="00DA0CFE">
            <w:pPr>
              <w:pStyle w:val="TableBody"/>
              <w:rPr>
                <w:rFonts w:eastAsia="SimSun"/>
              </w:rPr>
            </w:pPr>
            <w:r>
              <w:rPr>
                <w:rFonts w:eastAsia="SimSun"/>
              </w:rPr>
              <w:t>3</w:t>
            </w:r>
          </w:p>
        </w:tc>
        <w:tc>
          <w:tcPr>
            <w:tcW w:w="4194" w:type="dxa"/>
            <w:shd w:val="pct5" w:color="auto" w:fill="auto"/>
          </w:tcPr>
          <w:p w14:paraId="6E5982BA" w14:textId="284591EC" w:rsidR="005005BE" w:rsidRPr="0078479E" w:rsidRDefault="005005BE" w:rsidP="005B0BDA">
            <w:pPr>
              <w:pStyle w:val="TableBody"/>
              <w:rPr>
                <w:i/>
                <w:color w:val="1F497D" w:themeColor="text2"/>
              </w:rPr>
            </w:pPr>
            <w:r w:rsidRPr="00097C96">
              <w:rPr>
                <w:rFonts w:eastAsia="SimSun"/>
              </w:rPr>
              <w:t xml:space="preserve">Simulink Report </w:t>
            </w:r>
            <w:r>
              <w:rPr>
                <w:rFonts w:eastAsia="SimSun"/>
              </w:rPr>
              <w:t>G</w:t>
            </w:r>
            <w:r w:rsidRPr="00097C96">
              <w:rPr>
                <w:rFonts w:eastAsia="SimSun"/>
              </w:rPr>
              <w:t>enerator</w:t>
            </w:r>
            <w:r>
              <w:rPr>
                <w:rFonts w:eastAsia="SimSun"/>
              </w:rPr>
              <w:t xml:space="preserve"> comprises capabilit</w:t>
            </w:r>
            <w:r w:rsidR="004A4B2A">
              <w:rPr>
                <w:rFonts w:eastAsia="SimSun"/>
              </w:rPr>
              <w:t>ies</w:t>
            </w:r>
            <w:r>
              <w:rPr>
                <w:rFonts w:eastAsia="SimSun"/>
              </w:rPr>
              <w:t xml:space="preserve"> to generate System Design Description (SDD) </w:t>
            </w:r>
            <w:r w:rsidR="004A4B2A">
              <w:rPr>
                <w:rFonts w:eastAsia="SimSun"/>
              </w:rPr>
              <w:t xml:space="preserve">and Model XML Comparison </w:t>
            </w:r>
            <w:r>
              <w:rPr>
                <w:rFonts w:eastAsia="SimSun"/>
              </w:rPr>
              <w:t>report</w:t>
            </w:r>
            <w:r w:rsidR="004A4B2A">
              <w:rPr>
                <w:rFonts w:eastAsia="SimSun"/>
              </w:rPr>
              <w:t>s</w:t>
            </w:r>
            <w:r>
              <w:rPr>
                <w:rFonts w:eastAsia="SimSun"/>
              </w:rPr>
              <w:t xml:space="preserve">. </w:t>
            </w:r>
            <w:r w:rsidR="00E26463">
              <w:rPr>
                <w:rFonts w:eastAsia="SimSun"/>
              </w:rPr>
              <w:t>See Simulink Report Generator TQP for detailed information.</w:t>
            </w:r>
          </w:p>
        </w:tc>
      </w:tr>
      <w:tr w:rsidR="00E575F3" w14:paraId="415752ED" w14:textId="77777777" w:rsidTr="004A31AD">
        <w:trPr>
          <w:cantSplit/>
          <w:trHeight w:val="288"/>
        </w:trPr>
        <w:tc>
          <w:tcPr>
            <w:tcW w:w="1083" w:type="dxa"/>
            <w:shd w:val="pct5" w:color="auto" w:fill="auto"/>
          </w:tcPr>
          <w:p w14:paraId="73AD1196" w14:textId="0228EB21" w:rsidR="00E575F3" w:rsidRDefault="00E575F3" w:rsidP="005B0BDA">
            <w:pPr>
              <w:pStyle w:val="TableBody"/>
              <w:rPr>
                <w:rFonts w:eastAsia="SimSun"/>
              </w:rPr>
            </w:pPr>
            <w:r>
              <w:rPr>
                <w:rFonts w:eastAsia="SimSun"/>
              </w:rPr>
              <w:t>Simulink</w:t>
            </w:r>
            <w:r w:rsidRPr="00BA68AB">
              <w:rPr>
                <w:rFonts w:eastAsia="SimSun" w:cs="Times New Roman"/>
                <w:vertAlign w:val="superscript"/>
              </w:rPr>
              <w:t>®</w:t>
            </w:r>
            <w:r>
              <w:rPr>
                <w:rFonts w:eastAsia="SimSun"/>
              </w:rPr>
              <w:t xml:space="preserve"> Test</w:t>
            </w:r>
            <w:r w:rsidRPr="00341864">
              <w:rPr>
                <w:rFonts w:eastAsia="SimSun" w:cs="Times New Roman"/>
              </w:rPr>
              <w:t>™</w:t>
            </w:r>
          </w:p>
        </w:tc>
        <w:tc>
          <w:tcPr>
            <w:tcW w:w="990" w:type="dxa"/>
            <w:shd w:val="pct5" w:color="auto" w:fill="auto"/>
          </w:tcPr>
          <w:p w14:paraId="51889AF5" w14:textId="1BD3C884" w:rsidR="00E575F3" w:rsidRPr="003F755D" w:rsidRDefault="00E575F3"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00AD8DC9" w14:textId="7099CAE3" w:rsidR="00E575F3" w:rsidRPr="00341864" w:rsidRDefault="00E575F3" w:rsidP="00402155">
            <w:pPr>
              <w:pStyle w:val="TableBody"/>
              <w:rPr>
                <w:rFonts w:eastAsia="SimSun"/>
              </w:rPr>
            </w:pPr>
            <w:r w:rsidRPr="00341864">
              <w:rPr>
                <w:rFonts w:eastAsia="SimSun"/>
              </w:rPr>
              <w:t>MathWorks, Inc.</w:t>
            </w:r>
          </w:p>
        </w:tc>
        <w:tc>
          <w:tcPr>
            <w:tcW w:w="756" w:type="dxa"/>
            <w:shd w:val="pct5" w:color="auto" w:fill="auto"/>
          </w:tcPr>
          <w:p w14:paraId="1D251743" w14:textId="68BCAC26" w:rsidR="00E575F3" w:rsidRDefault="00E575F3" w:rsidP="00DA0CFE">
            <w:pPr>
              <w:pStyle w:val="TableBody"/>
              <w:rPr>
                <w:rFonts w:eastAsia="SimSun"/>
              </w:rPr>
            </w:pPr>
            <w:r>
              <w:rPr>
                <w:rFonts w:eastAsia="SimSun"/>
              </w:rPr>
              <w:t>3</w:t>
            </w:r>
          </w:p>
        </w:tc>
        <w:tc>
          <w:tcPr>
            <w:tcW w:w="4194" w:type="dxa"/>
            <w:shd w:val="pct5" w:color="auto" w:fill="auto"/>
          </w:tcPr>
          <w:p w14:paraId="32FA2482" w14:textId="498EB9AC" w:rsidR="00E575F3" w:rsidRDefault="00E575F3" w:rsidP="00DC5D71">
            <w:pPr>
              <w:pStyle w:val="TableBody"/>
              <w:rPr>
                <w:rFonts w:eastAsia="SimSun"/>
              </w:rPr>
            </w:pPr>
            <w:r>
              <w:rPr>
                <w:rFonts w:eastAsia="SimSun"/>
              </w:rPr>
              <w:t xml:space="preserve">Simulink Test supports the verification of the </w:t>
            </w:r>
            <w:r w:rsidR="000C3EE6">
              <w:rPr>
                <w:rFonts w:eastAsia="SimSun"/>
              </w:rPr>
              <w:t xml:space="preserve">models according to DO-331 MB.6.8.3.2 and </w:t>
            </w:r>
            <w:r>
              <w:rPr>
                <w:rFonts w:eastAsia="SimSun"/>
              </w:rPr>
              <w:t>executable object code according to DO-331 MB.6.</w:t>
            </w:r>
            <w:r w:rsidR="000C3EE6">
              <w:rPr>
                <w:rFonts w:eastAsia="SimSun"/>
              </w:rPr>
              <w:t>4</w:t>
            </w:r>
            <w:r>
              <w:rPr>
                <w:rFonts w:eastAsia="SimSun"/>
              </w:rPr>
              <w:t>.</w:t>
            </w:r>
            <w:r w:rsidR="000C3EE6">
              <w:rPr>
                <w:rFonts w:eastAsia="SimSun"/>
              </w:rPr>
              <w:t>2, 6.4.3 and 6.4.4</w:t>
            </w:r>
            <w:r w:rsidR="00B3109C">
              <w:rPr>
                <w:rFonts w:eastAsia="SimSun"/>
              </w:rPr>
              <w:t>.</w:t>
            </w:r>
            <w:r>
              <w:rPr>
                <w:rFonts w:eastAsia="SimSun"/>
              </w:rPr>
              <w:t xml:space="preserve">  See Simulink Test TQP for determination of TQL and for credits sought.</w:t>
            </w:r>
          </w:p>
        </w:tc>
      </w:tr>
      <w:tr w:rsidR="005005BE" w14:paraId="4CA776B6" w14:textId="77777777" w:rsidTr="004A31AD">
        <w:trPr>
          <w:cantSplit/>
          <w:trHeight w:val="288"/>
        </w:trPr>
        <w:tc>
          <w:tcPr>
            <w:tcW w:w="1083" w:type="dxa"/>
            <w:shd w:val="pct5" w:color="auto" w:fill="auto"/>
          </w:tcPr>
          <w:p w14:paraId="78EE84FC" w14:textId="3C5C5913" w:rsidR="005005BE" w:rsidRPr="0078479E" w:rsidRDefault="005005BE" w:rsidP="00DA0CFE">
            <w:pPr>
              <w:pStyle w:val="TableBody"/>
              <w:rPr>
                <w:i/>
                <w:color w:val="1F497D" w:themeColor="text2"/>
              </w:rPr>
            </w:pPr>
            <w:r w:rsidRPr="00341864">
              <w:rPr>
                <w:rFonts w:eastAsia="SimSun"/>
              </w:rPr>
              <w:t>Polyspace</w:t>
            </w:r>
            <w:r w:rsidRPr="00BA68AB">
              <w:rPr>
                <w:rFonts w:eastAsia="SimSun" w:cs="Times New Roman"/>
                <w:vertAlign w:val="superscript"/>
              </w:rPr>
              <w:t>®</w:t>
            </w:r>
            <w:r w:rsidRPr="00341864">
              <w:rPr>
                <w:rFonts w:eastAsia="SimSun"/>
              </w:rPr>
              <w:t xml:space="preserve"> </w:t>
            </w:r>
            <w:r>
              <w:rPr>
                <w:rFonts w:eastAsia="SimSun"/>
              </w:rPr>
              <w:t>Bug Finder</w:t>
            </w:r>
          </w:p>
        </w:tc>
        <w:tc>
          <w:tcPr>
            <w:tcW w:w="990" w:type="dxa"/>
            <w:shd w:val="pct5" w:color="auto" w:fill="auto"/>
          </w:tcPr>
          <w:p w14:paraId="7170A401" w14:textId="16846674" w:rsidR="005005BE" w:rsidRPr="003F755D"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0950A48A" w14:textId="7CC3F08C" w:rsidR="005005BE" w:rsidRPr="0078479E" w:rsidRDefault="005005BE" w:rsidP="00402155">
            <w:pPr>
              <w:pStyle w:val="TableBody"/>
              <w:rPr>
                <w:i/>
                <w:color w:val="1F497D" w:themeColor="text2"/>
              </w:rPr>
            </w:pPr>
            <w:r w:rsidRPr="00341864">
              <w:rPr>
                <w:rFonts w:eastAsia="SimSun"/>
              </w:rPr>
              <w:t>MathWorks, Inc.</w:t>
            </w:r>
          </w:p>
        </w:tc>
        <w:tc>
          <w:tcPr>
            <w:tcW w:w="756" w:type="dxa"/>
            <w:shd w:val="pct5" w:color="auto" w:fill="auto"/>
          </w:tcPr>
          <w:p w14:paraId="75C50471" w14:textId="54C6DB9C" w:rsidR="005005BE" w:rsidRPr="00DA0CFE" w:rsidRDefault="00927AC0" w:rsidP="00DA0CFE">
            <w:pPr>
              <w:pStyle w:val="TableBody"/>
            </w:pPr>
            <w:r>
              <w:rPr>
                <w:rFonts w:eastAsia="SimSun"/>
              </w:rPr>
              <w:t>2</w:t>
            </w:r>
          </w:p>
        </w:tc>
        <w:tc>
          <w:tcPr>
            <w:tcW w:w="4194" w:type="dxa"/>
            <w:shd w:val="pct5" w:color="auto" w:fill="auto"/>
          </w:tcPr>
          <w:p w14:paraId="224859BD" w14:textId="393853A0" w:rsidR="005005BE" w:rsidRPr="00F435A6" w:rsidRDefault="00F435A6" w:rsidP="00A17AA1">
            <w:pPr>
              <w:pStyle w:val="TableBody"/>
            </w:pPr>
            <w:r>
              <w:t>Polyspace Bug Finder supports the</w:t>
            </w:r>
            <w:r>
              <w:rPr>
                <w:rFonts w:eastAsia="SimSun"/>
              </w:rPr>
              <w:t xml:space="preserve"> verification of the source code according to DO-331 MB.6.3.4 and DO-333 FM.6.3.4. See </w:t>
            </w:r>
            <w:r w:rsidR="00A17AA1">
              <w:rPr>
                <w:rFonts w:eastAsia="SimSun"/>
              </w:rPr>
              <w:t>Polyspace Bug Finder</w:t>
            </w:r>
            <w:r>
              <w:rPr>
                <w:rFonts w:eastAsia="SimSun"/>
              </w:rPr>
              <w:t xml:space="preserve"> TQP for determination of TQL and for credits sought.</w:t>
            </w:r>
          </w:p>
        </w:tc>
      </w:tr>
      <w:tr w:rsidR="005005BE" w14:paraId="58934D2A" w14:textId="77777777" w:rsidTr="004A31AD">
        <w:trPr>
          <w:cantSplit/>
          <w:trHeight w:val="288"/>
        </w:trPr>
        <w:tc>
          <w:tcPr>
            <w:tcW w:w="1083" w:type="dxa"/>
            <w:shd w:val="pct5" w:color="auto" w:fill="auto"/>
          </w:tcPr>
          <w:p w14:paraId="4D3A9781" w14:textId="2685581F" w:rsidR="005005BE" w:rsidRPr="0078479E" w:rsidRDefault="005005BE" w:rsidP="00520FF6">
            <w:pPr>
              <w:pStyle w:val="TableBody"/>
              <w:rPr>
                <w:i/>
                <w:color w:val="1F497D" w:themeColor="text2"/>
              </w:rPr>
            </w:pPr>
            <w:r w:rsidRPr="00341864">
              <w:rPr>
                <w:rFonts w:eastAsia="SimSun"/>
              </w:rPr>
              <w:t>Polyspace</w:t>
            </w:r>
            <w:r w:rsidRPr="00BA68AB">
              <w:rPr>
                <w:rFonts w:eastAsia="SimSun" w:cs="Times New Roman"/>
                <w:vertAlign w:val="superscript"/>
              </w:rPr>
              <w:t>®</w:t>
            </w:r>
            <w:r w:rsidRPr="00341864">
              <w:rPr>
                <w:rFonts w:eastAsia="SimSun"/>
              </w:rPr>
              <w:t xml:space="preserve"> </w:t>
            </w:r>
            <w:r>
              <w:rPr>
                <w:rFonts w:eastAsia="SimSun"/>
              </w:rPr>
              <w:t xml:space="preserve">Code </w:t>
            </w:r>
            <w:r w:rsidR="00520FF6">
              <w:rPr>
                <w:rFonts w:eastAsia="SimSun"/>
              </w:rPr>
              <w:t>Prover</w:t>
            </w:r>
          </w:p>
        </w:tc>
        <w:tc>
          <w:tcPr>
            <w:tcW w:w="990" w:type="dxa"/>
            <w:shd w:val="pct5" w:color="auto" w:fill="auto"/>
          </w:tcPr>
          <w:p w14:paraId="5BD307FA" w14:textId="51A2A089" w:rsidR="005005BE" w:rsidRPr="003F755D" w:rsidRDefault="005005BE" w:rsidP="00402155">
            <w:pPr>
              <w:pStyle w:val="TableBody"/>
              <w:rPr>
                <w:rFonts w:eastAsia="SimSun"/>
              </w:rPr>
            </w:pPr>
            <w:r w:rsidRPr="003F755D">
              <w:rPr>
                <w:rFonts w:eastAsia="SimSun"/>
              </w:rPr>
              <w:t xml:space="preserve">See </w:t>
            </w:r>
            <w:r>
              <w:rPr>
                <w:rFonts w:eastAsia="SimSun"/>
              </w:rPr>
              <w:t>SCI</w:t>
            </w:r>
          </w:p>
        </w:tc>
        <w:tc>
          <w:tcPr>
            <w:tcW w:w="1080" w:type="dxa"/>
            <w:shd w:val="pct5" w:color="auto" w:fill="auto"/>
          </w:tcPr>
          <w:p w14:paraId="49E5F309" w14:textId="03F03242" w:rsidR="005005BE" w:rsidRPr="0078479E" w:rsidRDefault="005005BE" w:rsidP="00402155">
            <w:pPr>
              <w:pStyle w:val="TableBody"/>
              <w:rPr>
                <w:i/>
                <w:color w:val="1F497D" w:themeColor="text2"/>
              </w:rPr>
            </w:pPr>
            <w:r w:rsidRPr="00341864">
              <w:rPr>
                <w:rFonts w:eastAsia="SimSun"/>
              </w:rPr>
              <w:t>MathWorks, Inc.</w:t>
            </w:r>
          </w:p>
        </w:tc>
        <w:tc>
          <w:tcPr>
            <w:tcW w:w="756" w:type="dxa"/>
            <w:shd w:val="pct5" w:color="auto" w:fill="auto"/>
          </w:tcPr>
          <w:p w14:paraId="15A98BB8" w14:textId="51E5C675" w:rsidR="005005BE" w:rsidRPr="00DA0CFE" w:rsidRDefault="005005BE" w:rsidP="00DA0CFE">
            <w:pPr>
              <w:pStyle w:val="TableBody"/>
            </w:pPr>
            <w:r>
              <w:rPr>
                <w:rFonts w:eastAsia="SimSun"/>
              </w:rPr>
              <w:t>2</w:t>
            </w:r>
          </w:p>
        </w:tc>
        <w:tc>
          <w:tcPr>
            <w:tcW w:w="4194" w:type="dxa"/>
            <w:shd w:val="pct5" w:color="auto" w:fill="auto"/>
          </w:tcPr>
          <w:p w14:paraId="2461D774" w14:textId="76222D0D" w:rsidR="005005BE" w:rsidRPr="00A17AA1" w:rsidRDefault="00A17AA1" w:rsidP="00A17AA1">
            <w:pPr>
              <w:pStyle w:val="TableBody"/>
            </w:pPr>
            <w:r>
              <w:t xml:space="preserve">Polyspace Code Prover supports the verification of the source code and executable object code according to DO-331 MB6.3.4 and DO-333 FM.6.2.1, FM.6.3 and FM.6.7. </w:t>
            </w:r>
            <w:r>
              <w:rPr>
                <w:rFonts w:eastAsia="SimSun"/>
              </w:rPr>
              <w:t>See Polyspace Coder Prover TQP for determination of TQL and for credits sought.</w:t>
            </w:r>
          </w:p>
        </w:tc>
      </w:tr>
      <w:tr w:rsidR="005005BE" w14:paraId="41AB2286" w14:textId="77777777" w:rsidTr="004A31AD">
        <w:trPr>
          <w:cantSplit/>
          <w:trHeight w:val="288"/>
        </w:trPr>
        <w:tc>
          <w:tcPr>
            <w:tcW w:w="1083" w:type="dxa"/>
            <w:shd w:val="pct5" w:color="auto" w:fill="auto"/>
          </w:tcPr>
          <w:p w14:paraId="26041DCD" w14:textId="5F50731C" w:rsidR="005005BE" w:rsidRPr="0078479E" w:rsidRDefault="00B04112" w:rsidP="00402155">
            <w:pPr>
              <w:pStyle w:val="TableBody"/>
              <w:rPr>
                <w:i/>
                <w:color w:val="1F497D" w:themeColor="text2"/>
              </w:rPr>
            </w:pPr>
            <w:r>
              <w:rPr>
                <w:i/>
                <w:color w:val="1F497D" w:themeColor="text2"/>
              </w:rPr>
              <w:t>&lt;Insert tool</w:t>
            </w:r>
            <w:r w:rsidR="005005BE" w:rsidRPr="0078479E">
              <w:rPr>
                <w:i/>
                <w:color w:val="1F497D" w:themeColor="text2"/>
              </w:rPr>
              <w:t>&gt;</w:t>
            </w:r>
          </w:p>
        </w:tc>
        <w:tc>
          <w:tcPr>
            <w:tcW w:w="990" w:type="dxa"/>
            <w:shd w:val="pct5" w:color="auto" w:fill="auto"/>
          </w:tcPr>
          <w:p w14:paraId="06F7F746" w14:textId="0BC4E7C8" w:rsidR="005005BE"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71D5FBF0" w14:textId="527F1EE4" w:rsidR="005005BE"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392F1947" w14:textId="71D0FB4C" w:rsidR="005005BE"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5EE992A1" w14:textId="644D3F53" w:rsidR="005005BE" w:rsidRPr="0078479E" w:rsidRDefault="005005BE" w:rsidP="00B73160">
            <w:pPr>
              <w:pStyle w:val="TableBody"/>
              <w:rPr>
                <w:i/>
                <w:color w:val="1F497D" w:themeColor="text2"/>
              </w:rPr>
            </w:pPr>
            <w:r w:rsidRPr="0078479E">
              <w:rPr>
                <w:i/>
                <w:color w:val="1F497D" w:themeColor="text2"/>
              </w:rPr>
              <w:t>&lt;</w:t>
            </w:r>
            <w:r>
              <w:rPr>
                <w:i/>
                <w:color w:val="1F497D" w:themeColor="text2"/>
              </w:rPr>
              <w:t>Structural coverage analysis tool</w:t>
            </w:r>
            <w:r w:rsidRPr="0078479E">
              <w:rPr>
                <w:i/>
                <w:color w:val="1F497D" w:themeColor="text2"/>
              </w:rPr>
              <w:t>&gt;</w:t>
            </w:r>
          </w:p>
        </w:tc>
      </w:tr>
      <w:tr w:rsidR="005005BE" w14:paraId="4A004D0A" w14:textId="77777777" w:rsidTr="004A31AD">
        <w:trPr>
          <w:cantSplit/>
          <w:trHeight w:val="288"/>
        </w:trPr>
        <w:tc>
          <w:tcPr>
            <w:tcW w:w="1083" w:type="dxa"/>
            <w:shd w:val="pct5" w:color="auto" w:fill="auto"/>
          </w:tcPr>
          <w:p w14:paraId="4AFAAC4F" w14:textId="7DB16C87" w:rsidR="005005BE" w:rsidRPr="0078479E" w:rsidRDefault="005005BE" w:rsidP="00402155">
            <w:pPr>
              <w:pStyle w:val="TableBody"/>
              <w:rPr>
                <w:i/>
                <w:color w:val="1F497D" w:themeColor="text2"/>
              </w:rPr>
            </w:pPr>
            <w:r w:rsidRPr="0067049E">
              <w:rPr>
                <w:i/>
                <w:color w:val="1F497D" w:themeColor="text2"/>
              </w:rPr>
              <w:t>&lt;Insert additional tools&gt;</w:t>
            </w:r>
          </w:p>
        </w:tc>
        <w:tc>
          <w:tcPr>
            <w:tcW w:w="990" w:type="dxa"/>
            <w:shd w:val="pct5" w:color="auto" w:fill="auto"/>
          </w:tcPr>
          <w:p w14:paraId="0DB11DDB" w14:textId="1A9D80FD" w:rsidR="005005BE"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1080" w:type="dxa"/>
            <w:shd w:val="pct5" w:color="auto" w:fill="auto"/>
          </w:tcPr>
          <w:p w14:paraId="5ED31527" w14:textId="276A2CD3" w:rsidR="005005BE"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62DF54A7" w14:textId="2F4655FF" w:rsidR="005005BE"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2CBF828E" w14:textId="385DEC15" w:rsidR="005005BE" w:rsidRPr="0078479E" w:rsidRDefault="005005BE"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r>
    </w:tbl>
    <w:p w14:paraId="53A8FDD6" w14:textId="77777777" w:rsidR="003F755D" w:rsidRDefault="003F755D" w:rsidP="003F755D">
      <w:pPr>
        <w:pStyle w:val="BodyText"/>
      </w:pPr>
    </w:p>
    <w:p w14:paraId="5C94555E" w14:textId="35EF0230" w:rsidR="003F755D" w:rsidRDefault="003F755D" w:rsidP="003F755D">
      <w:pPr>
        <w:pStyle w:val="Heading3"/>
      </w:pPr>
      <w:bookmarkStart w:id="154" w:name="_Toc374710880"/>
      <w:bookmarkStart w:id="155" w:name="_Toc374711113"/>
      <w:bookmarkStart w:id="156" w:name="_Ref371429235"/>
      <w:bookmarkStart w:id="157" w:name="_Toc472066925"/>
      <w:bookmarkEnd w:id="154"/>
      <w:bookmarkEnd w:id="155"/>
      <w:r>
        <w:t>Development Environment and Documentation Tools</w:t>
      </w:r>
      <w:bookmarkEnd w:id="156"/>
      <w:bookmarkEnd w:id="157"/>
    </w:p>
    <w:tbl>
      <w:tblPr>
        <w:tblW w:w="8103"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083"/>
        <w:gridCol w:w="1125"/>
        <w:gridCol w:w="945"/>
        <w:gridCol w:w="756"/>
        <w:gridCol w:w="4194"/>
      </w:tblGrid>
      <w:tr w:rsidR="0051289A" w14:paraId="3762FE84" w14:textId="77777777" w:rsidTr="00402155">
        <w:trPr>
          <w:cantSplit/>
          <w:trHeight w:val="413"/>
          <w:tblHeader/>
        </w:trPr>
        <w:tc>
          <w:tcPr>
            <w:tcW w:w="1083" w:type="dxa"/>
            <w:tcBorders>
              <w:bottom w:val="single" w:sz="4" w:space="0" w:color="000000"/>
            </w:tcBorders>
            <w:shd w:val="pct20" w:color="auto" w:fill="auto"/>
          </w:tcPr>
          <w:p w14:paraId="34D14E98" w14:textId="77777777" w:rsidR="0051289A" w:rsidRPr="00341864" w:rsidRDefault="0051289A" w:rsidP="00402155">
            <w:pPr>
              <w:pStyle w:val="TableHeading"/>
              <w:rPr>
                <w:rFonts w:eastAsia="SimSun"/>
              </w:rPr>
            </w:pPr>
            <w:r w:rsidRPr="00341864">
              <w:rPr>
                <w:rFonts w:eastAsia="SimSun"/>
              </w:rPr>
              <w:t>Software Tool</w:t>
            </w:r>
          </w:p>
        </w:tc>
        <w:tc>
          <w:tcPr>
            <w:tcW w:w="1125" w:type="dxa"/>
            <w:tcBorders>
              <w:bottom w:val="single" w:sz="4" w:space="0" w:color="000000"/>
            </w:tcBorders>
            <w:shd w:val="pct20" w:color="auto" w:fill="auto"/>
          </w:tcPr>
          <w:p w14:paraId="5CC0EB38" w14:textId="77777777" w:rsidR="0051289A" w:rsidRPr="00341864" w:rsidRDefault="0051289A" w:rsidP="00402155">
            <w:pPr>
              <w:pStyle w:val="TableHeading"/>
              <w:rPr>
                <w:rFonts w:eastAsia="SimSun"/>
              </w:rPr>
            </w:pPr>
            <w:r w:rsidRPr="00341864">
              <w:rPr>
                <w:rFonts w:eastAsia="SimSun"/>
              </w:rPr>
              <w:t xml:space="preserve">Version </w:t>
            </w:r>
            <w:r w:rsidRPr="00341864">
              <w:rPr>
                <w:rFonts w:eastAsia="SimSun"/>
              </w:rPr>
              <w:br/>
              <w:t>(Release)</w:t>
            </w:r>
          </w:p>
        </w:tc>
        <w:tc>
          <w:tcPr>
            <w:tcW w:w="945" w:type="dxa"/>
            <w:tcBorders>
              <w:bottom w:val="single" w:sz="4" w:space="0" w:color="000000"/>
            </w:tcBorders>
            <w:shd w:val="pct20" w:color="auto" w:fill="auto"/>
          </w:tcPr>
          <w:p w14:paraId="700CA08D" w14:textId="77777777" w:rsidR="0051289A" w:rsidRPr="00341864" w:rsidRDefault="0051289A" w:rsidP="00402155">
            <w:pPr>
              <w:pStyle w:val="TableHeading"/>
              <w:rPr>
                <w:rFonts w:eastAsia="SimSun"/>
              </w:rPr>
            </w:pPr>
            <w:r w:rsidRPr="00341864">
              <w:rPr>
                <w:rFonts w:eastAsia="SimSun"/>
              </w:rPr>
              <w:t>Tool Vendor</w:t>
            </w:r>
          </w:p>
        </w:tc>
        <w:tc>
          <w:tcPr>
            <w:tcW w:w="756" w:type="dxa"/>
            <w:tcBorders>
              <w:bottom w:val="single" w:sz="4" w:space="0" w:color="000000"/>
            </w:tcBorders>
            <w:shd w:val="pct20" w:color="auto" w:fill="auto"/>
          </w:tcPr>
          <w:p w14:paraId="2F783FEE" w14:textId="77777777" w:rsidR="0051289A" w:rsidRPr="00341864" w:rsidRDefault="0051289A" w:rsidP="00402155">
            <w:pPr>
              <w:pStyle w:val="TableHeading"/>
              <w:rPr>
                <w:rFonts w:eastAsia="SimSun"/>
              </w:rPr>
            </w:pPr>
            <w:r>
              <w:rPr>
                <w:rFonts w:eastAsia="SimSun"/>
              </w:rPr>
              <w:t>Tool Criteria</w:t>
            </w:r>
          </w:p>
        </w:tc>
        <w:tc>
          <w:tcPr>
            <w:tcW w:w="4194" w:type="dxa"/>
            <w:tcBorders>
              <w:bottom w:val="single" w:sz="4" w:space="0" w:color="000000"/>
            </w:tcBorders>
            <w:shd w:val="pct20" w:color="auto" w:fill="auto"/>
          </w:tcPr>
          <w:p w14:paraId="333946EF" w14:textId="77777777" w:rsidR="0051289A" w:rsidRPr="00341864" w:rsidRDefault="0051289A" w:rsidP="00402155">
            <w:pPr>
              <w:pStyle w:val="TableHeading"/>
              <w:rPr>
                <w:rFonts w:eastAsia="SimSun"/>
              </w:rPr>
            </w:pPr>
            <w:r>
              <w:rPr>
                <w:rFonts w:eastAsia="SimSun"/>
              </w:rPr>
              <w:t>Usage Description and Tool Qualification</w:t>
            </w:r>
          </w:p>
        </w:tc>
      </w:tr>
      <w:tr w:rsidR="0051289A" w14:paraId="15929AF2" w14:textId="77777777" w:rsidTr="00402155">
        <w:trPr>
          <w:cantSplit/>
          <w:trHeight w:val="288"/>
        </w:trPr>
        <w:tc>
          <w:tcPr>
            <w:tcW w:w="1083" w:type="dxa"/>
            <w:shd w:val="pct5" w:color="auto" w:fill="auto"/>
          </w:tcPr>
          <w:p w14:paraId="6BCAD090" w14:textId="5449F035" w:rsidR="0051289A" w:rsidRPr="00520275" w:rsidRDefault="00B04112" w:rsidP="00402155">
            <w:pPr>
              <w:pStyle w:val="TableBody"/>
              <w:rPr>
                <w:i/>
              </w:rPr>
            </w:pPr>
            <w:r>
              <w:rPr>
                <w:i/>
                <w:color w:val="1F497D" w:themeColor="text2"/>
              </w:rPr>
              <w:t>&lt;Insert tool</w:t>
            </w:r>
            <w:r w:rsidR="0051289A" w:rsidRPr="0078479E">
              <w:rPr>
                <w:i/>
                <w:color w:val="1F497D" w:themeColor="text2"/>
              </w:rPr>
              <w:t>&gt;</w:t>
            </w:r>
          </w:p>
        </w:tc>
        <w:tc>
          <w:tcPr>
            <w:tcW w:w="1125" w:type="dxa"/>
            <w:shd w:val="pct5" w:color="auto" w:fill="auto"/>
          </w:tcPr>
          <w:p w14:paraId="5EB01082" w14:textId="441F2672" w:rsidR="0051289A" w:rsidRPr="00341864"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23763028" w14:textId="77777777" w:rsidR="0051289A" w:rsidRPr="00341864" w:rsidRDefault="0051289A"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08223BB6" w14:textId="77777777" w:rsidR="0051289A" w:rsidRPr="00341864" w:rsidRDefault="0051289A"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24596C0B" w14:textId="4331B790" w:rsidR="0051289A" w:rsidRPr="00586A97" w:rsidRDefault="0051289A" w:rsidP="00DC1CC9">
            <w:pPr>
              <w:pStyle w:val="TableBody"/>
            </w:pPr>
            <w:r w:rsidRPr="0078479E">
              <w:rPr>
                <w:i/>
                <w:color w:val="1F497D" w:themeColor="text2"/>
              </w:rPr>
              <w:t>&lt;</w:t>
            </w:r>
            <w:r w:rsidR="00DC1CC9">
              <w:rPr>
                <w:i/>
                <w:color w:val="1F497D" w:themeColor="text2"/>
              </w:rPr>
              <w:t>Desktop Operating System (e.g. Windows)</w:t>
            </w:r>
            <w:r w:rsidRPr="0078479E">
              <w:rPr>
                <w:i/>
                <w:color w:val="1F497D" w:themeColor="text2"/>
              </w:rPr>
              <w:t>&gt;</w:t>
            </w:r>
          </w:p>
        </w:tc>
      </w:tr>
      <w:tr w:rsidR="00DC1CC9" w14:paraId="05C2F1FD" w14:textId="77777777" w:rsidTr="00402155">
        <w:trPr>
          <w:cantSplit/>
          <w:trHeight w:val="288"/>
        </w:trPr>
        <w:tc>
          <w:tcPr>
            <w:tcW w:w="1083" w:type="dxa"/>
            <w:shd w:val="pct5" w:color="auto" w:fill="auto"/>
          </w:tcPr>
          <w:p w14:paraId="0160EC4D" w14:textId="1E12867A" w:rsidR="00DC1CC9" w:rsidRPr="0078479E" w:rsidRDefault="00B04112" w:rsidP="00402155">
            <w:pPr>
              <w:pStyle w:val="TableBody"/>
              <w:rPr>
                <w:i/>
                <w:color w:val="1F497D" w:themeColor="text2"/>
              </w:rPr>
            </w:pPr>
            <w:r>
              <w:rPr>
                <w:i/>
                <w:color w:val="1F497D" w:themeColor="text2"/>
              </w:rPr>
              <w:t>&lt;Insert tool</w:t>
            </w:r>
            <w:r w:rsidR="00DC1CC9" w:rsidRPr="0078479E">
              <w:rPr>
                <w:i/>
                <w:color w:val="1F497D" w:themeColor="text2"/>
              </w:rPr>
              <w:t>&gt;</w:t>
            </w:r>
          </w:p>
        </w:tc>
        <w:tc>
          <w:tcPr>
            <w:tcW w:w="1125" w:type="dxa"/>
            <w:shd w:val="pct5" w:color="auto" w:fill="auto"/>
          </w:tcPr>
          <w:p w14:paraId="7E55FCBE" w14:textId="03EAD763" w:rsidR="00DC1CC9"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43CDFCC3" w14:textId="44EBF858" w:rsidR="00DC1CC9" w:rsidRPr="0078479E" w:rsidRDefault="00DC1CC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50668DE5" w14:textId="2BA315F8" w:rsidR="00DC1CC9" w:rsidRPr="0078479E" w:rsidRDefault="00DC1CC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095E67DB" w14:textId="5D455084" w:rsidR="00DC1CC9" w:rsidRPr="0078479E" w:rsidRDefault="00DC1CC9" w:rsidP="00DC1CC9">
            <w:pPr>
              <w:pStyle w:val="TableBody"/>
              <w:rPr>
                <w:i/>
                <w:color w:val="1F497D" w:themeColor="text2"/>
              </w:rPr>
            </w:pPr>
            <w:r w:rsidRPr="0078479E">
              <w:rPr>
                <w:i/>
                <w:color w:val="1F497D" w:themeColor="text2"/>
              </w:rPr>
              <w:t>&lt;</w:t>
            </w:r>
            <w:r>
              <w:rPr>
                <w:i/>
                <w:color w:val="1F497D" w:themeColor="text2"/>
              </w:rPr>
              <w:t>Documentation Tools (e.g. Microsoft Office</w:t>
            </w:r>
            <w:r w:rsidR="00E26463">
              <w:rPr>
                <w:i/>
                <w:color w:val="1F497D" w:themeColor="text2"/>
              </w:rPr>
              <w:t>)</w:t>
            </w:r>
            <w:r>
              <w:rPr>
                <w:i/>
                <w:color w:val="1F497D" w:themeColor="text2"/>
              </w:rPr>
              <w:t>&gt;</w:t>
            </w:r>
          </w:p>
        </w:tc>
      </w:tr>
      <w:tr w:rsidR="00DC1CC9" w14:paraId="083A61E7" w14:textId="77777777" w:rsidTr="00402155">
        <w:trPr>
          <w:cantSplit/>
          <w:trHeight w:val="288"/>
        </w:trPr>
        <w:tc>
          <w:tcPr>
            <w:tcW w:w="1083" w:type="dxa"/>
            <w:shd w:val="pct5" w:color="auto" w:fill="auto"/>
          </w:tcPr>
          <w:p w14:paraId="7FAC4D23" w14:textId="55B41C32" w:rsidR="00DC1CC9" w:rsidRPr="00DC1CC9" w:rsidRDefault="00B04112" w:rsidP="00402155">
            <w:pPr>
              <w:pStyle w:val="TableBody"/>
              <w:rPr>
                <w:i/>
                <w:color w:val="1F497D" w:themeColor="text2"/>
                <w:lang w:val="en-US"/>
              </w:rPr>
            </w:pPr>
            <w:r>
              <w:rPr>
                <w:i/>
                <w:color w:val="1F497D" w:themeColor="text2"/>
              </w:rPr>
              <w:t>&lt;Insert tool</w:t>
            </w:r>
            <w:r w:rsidR="00DC1CC9" w:rsidRPr="0078479E">
              <w:rPr>
                <w:i/>
                <w:color w:val="1F497D" w:themeColor="text2"/>
              </w:rPr>
              <w:t>&gt;</w:t>
            </w:r>
          </w:p>
        </w:tc>
        <w:tc>
          <w:tcPr>
            <w:tcW w:w="1125" w:type="dxa"/>
            <w:shd w:val="pct5" w:color="auto" w:fill="auto"/>
          </w:tcPr>
          <w:p w14:paraId="10183526" w14:textId="3CED4D09" w:rsidR="00DC1CC9" w:rsidRPr="003F755D" w:rsidRDefault="005005BE"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0BBBA8D5" w14:textId="3DA38E59" w:rsidR="00DC1CC9" w:rsidRPr="0078479E" w:rsidRDefault="00DC1CC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3948A56F" w14:textId="4698CFC3" w:rsidR="00DC1CC9" w:rsidRPr="0078479E" w:rsidRDefault="00DC1CC9"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32FF53B0" w14:textId="670F9EA0" w:rsidR="00DC1CC9" w:rsidRPr="0078479E" w:rsidRDefault="00DC1CC9" w:rsidP="009F5D4D">
            <w:pPr>
              <w:pStyle w:val="TableBody"/>
              <w:rPr>
                <w:i/>
                <w:color w:val="1F497D" w:themeColor="text2"/>
              </w:rPr>
            </w:pPr>
            <w:r w:rsidRPr="0078479E">
              <w:rPr>
                <w:i/>
                <w:color w:val="1F497D" w:themeColor="text2"/>
              </w:rPr>
              <w:t>&lt;</w:t>
            </w:r>
            <w:r>
              <w:rPr>
                <w:i/>
                <w:color w:val="1F497D" w:themeColor="text2"/>
              </w:rPr>
              <w:t>Configuration management too</w:t>
            </w:r>
            <w:r w:rsidR="00B04112">
              <w:rPr>
                <w:i/>
                <w:color w:val="1F497D" w:themeColor="text2"/>
              </w:rPr>
              <w:t>l</w:t>
            </w:r>
            <w:r>
              <w:rPr>
                <w:i/>
                <w:color w:val="1F497D" w:themeColor="text2"/>
              </w:rPr>
              <w:t>&gt;</w:t>
            </w:r>
          </w:p>
        </w:tc>
      </w:tr>
      <w:tr w:rsidR="00B04112" w14:paraId="23664924" w14:textId="77777777" w:rsidTr="00402155">
        <w:trPr>
          <w:cantSplit/>
          <w:trHeight w:val="288"/>
        </w:trPr>
        <w:tc>
          <w:tcPr>
            <w:tcW w:w="1083" w:type="dxa"/>
            <w:shd w:val="pct5" w:color="auto" w:fill="auto"/>
          </w:tcPr>
          <w:p w14:paraId="0FBEB20B" w14:textId="321DBF35" w:rsidR="00B04112" w:rsidRPr="0078479E" w:rsidRDefault="00B04112" w:rsidP="00402155">
            <w:pPr>
              <w:pStyle w:val="TableBody"/>
              <w:rPr>
                <w:i/>
                <w:color w:val="1F497D" w:themeColor="text2"/>
              </w:rPr>
            </w:pPr>
            <w:r>
              <w:rPr>
                <w:i/>
                <w:color w:val="1F497D" w:themeColor="text2"/>
              </w:rPr>
              <w:lastRenderedPageBreak/>
              <w:t>&lt;Insert tool</w:t>
            </w:r>
            <w:r w:rsidRPr="0078479E">
              <w:rPr>
                <w:i/>
                <w:color w:val="1F497D" w:themeColor="text2"/>
              </w:rPr>
              <w:t>&gt;</w:t>
            </w:r>
          </w:p>
        </w:tc>
        <w:tc>
          <w:tcPr>
            <w:tcW w:w="1125" w:type="dxa"/>
            <w:shd w:val="pct5" w:color="auto" w:fill="auto"/>
          </w:tcPr>
          <w:p w14:paraId="21C0FFF4" w14:textId="409E7920" w:rsidR="00B04112" w:rsidRPr="003F755D" w:rsidRDefault="00B04112"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0427F0B6" w14:textId="1A99973F" w:rsidR="00B04112" w:rsidRPr="0078479E" w:rsidRDefault="00B04112"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0B4A2B05" w14:textId="114BFE77" w:rsidR="00B04112" w:rsidRPr="0078479E" w:rsidRDefault="00B04112"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37611B6F" w14:textId="2BB9444B" w:rsidR="00B04112" w:rsidRPr="0078479E" w:rsidRDefault="00B04112" w:rsidP="00B04112">
            <w:pPr>
              <w:pStyle w:val="TableBody"/>
              <w:rPr>
                <w:i/>
                <w:color w:val="1F497D" w:themeColor="text2"/>
              </w:rPr>
            </w:pPr>
            <w:r w:rsidRPr="0078479E">
              <w:rPr>
                <w:i/>
                <w:color w:val="1F497D" w:themeColor="text2"/>
              </w:rPr>
              <w:t>&lt;</w:t>
            </w:r>
            <w:r>
              <w:rPr>
                <w:i/>
                <w:color w:val="1F497D" w:themeColor="text2"/>
              </w:rPr>
              <w:t>Problem reporting tool&gt;</w:t>
            </w:r>
          </w:p>
        </w:tc>
      </w:tr>
      <w:tr w:rsidR="00B04112" w14:paraId="4F0A87C7" w14:textId="77777777" w:rsidTr="00402155">
        <w:trPr>
          <w:cantSplit/>
          <w:trHeight w:val="288"/>
        </w:trPr>
        <w:tc>
          <w:tcPr>
            <w:tcW w:w="1083" w:type="dxa"/>
            <w:shd w:val="pct5" w:color="auto" w:fill="auto"/>
          </w:tcPr>
          <w:p w14:paraId="35CAA512" w14:textId="1E0705D0" w:rsidR="00B04112" w:rsidRPr="0078479E" w:rsidRDefault="00B04112" w:rsidP="00402155">
            <w:pPr>
              <w:pStyle w:val="TableBody"/>
              <w:rPr>
                <w:i/>
                <w:color w:val="1F497D" w:themeColor="text2"/>
              </w:rPr>
            </w:pPr>
            <w:r w:rsidRPr="0067049E">
              <w:rPr>
                <w:i/>
                <w:color w:val="1F497D" w:themeColor="text2"/>
              </w:rPr>
              <w:t>&lt;Insert additional tools&gt;</w:t>
            </w:r>
          </w:p>
        </w:tc>
        <w:tc>
          <w:tcPr>
            <w:tcW w:w="1125" w:type="dxa"/>
            <w:shd w:val="pct5" w:color="auto" w:fill="auto"/>
          </w:tcPr>
          <w:p w14:paraId="3A2B6121" w14:textId="0E76B74F" w:rsidR="00B04112" w:rsidRPr="003F755D" w:rsidRDefault="00B04112" w:rsidP="00402155">
            <w:pPr>
              <w:pStyle w:val="TableBody"/>
              <w:rPr>
                <w:rFonts w:eastAsia="SimSun"/>
              </w:rPr>
            </w:pPr>
            <w:r w:rsidRPr="0078479E">
              <w:rPr>
                <w:i/>
                <w:color w:val="1F497D" w:themeColor="text2"/>
              </w:rPr>
              <w:t>&lt;</w:t>
            </w:r>
            <w:r>
              <w:rPr>
                <w:i/>
                <w:color w:val="1F497D" w:themeColor="text2"/>
              </w:rPr>
              <w:t>…</w:t>
            </w:r>
            <w:r w:rsidRPr="0078479E">
              <w:rPr>
                <w:i/>
                <w:color w:val="1F497D" w:themeColor="text2"/>
              </w:rPr>
              <w:t>&gt;</w:t>
            </w:r>
          </w:p>
        </w:tc>
        <w:tc>
          <w:tcPr>
            <w:tcW w:w="945" w:type="dxa"/>
            <w:shd w:val="pct5" w:color="auto" w:fill="auto"/>
          </w:tcPr>
          <w:p w14:paraId="2D3A14AB" w14:textId="7B6314C2" w:rsidR="00B04112" w:rsidRPr="0078479E" w:rsidRDefault="00B04112"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756" w:type="dxa"/>
            <w:shd w:val="pct5" w:color="auto" w:fill="auto"/>
          </w:tcPr>
          <w:p w14:paraId="2837AA41" w14:textId="2320461F" w:rsidR="00B04112" w:rsidRPr="0078479E" w:rsidRDefault="00B04112" w:rsidP="00402155">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c>
          <w:tcPr>
            <w:tcW w:w="4194" w:type="dxa"/>
            <w:shd w:val="pct5" w:color="auto" w:fill="auto"/>
          </w:tcPr>
          <w:p w14:paraId="7A8B5A0C" w14:textId="282EDF77" w:rsidR="00B04112" w:rsidRPr="0078479E" w:rsidRDefault="00B04112" w:rsidP="00DC1CC9">
            <w:pPr>
              <w:pStyle w:val="TableBody"/>
              <w:rPr>
                <w:i/>
                <w:color w:val="1F497D" w:themeColor="text2"/>
              </w:rPr>
            </w:pPr>
            <w:r w:rsidRPr="0078479E">
              <w:rPr>
                <w:i/>
                <w:color w:val="1F497D" w:themeColor="text2"/>
              </w:rPr>
              <w:t>&lt;</w:t>
            </w:r>
            <w:r>
              <w:rPr>
                <w:i/>
                <w:color w:val="1F497D" w:themeColor="text2"/>
              </w:rPr>
              <w:t>…</w:t>
            </w:r>
            <w:r w:rsidRPr="0078479E">
              <w:rPr>
                <w:i/>
                <w:color w:val="1F497D" w:themeColor="text2"/>
              </w:rPr>
              <w:t>&gt;</w:t>
            </w:r>
          </w:p>
        </w:tc>
      </w:tr>
    </w:tbl>
    <w:p w14:paraId="2D33CC8C" w14:textId="77777777" w:rsidR="003F755D" w:rsidRDefault="003F755D" w:rsidP="003F755D">
      <w:pPr>
        <w:pStyle w:val="BodyText"/>
      </w:pPr>
    </w:p>
    <w:p w14:paraId="53498974" w14:textId="388AFABE" w:rsidR="003F755D" w:rsidRPr="003F755D" w:rsidRDefault="00685CBB" w:rsidP="00685CBB">
      <w:pPr>
        <w:pStyle w:val="Heading2"/>
      </w:pPr>
      <w:bookmarkStart w:id="158" w:name="_Toc472066926"/>
      <w:r>
        <w:t>Use of Floating Point Numbers</w:t>
      </w:r>
      <w:bookmarkEnd w:id="158"/>
    </w:p>
    <w:p w14:paraId="7C2686E1" w14:textId="2A6CC4F9" w:rsidR="00685CBB" w:rsidRDefault="00685CBB">
      <w:pPr>
        <w:pStyle w:val="ApplicantText"/>
      </w:pPr>
      <w:r w:rsidRPr="008050A7">
        <w:t>&lt;</w:t>
      </w:r>
      <w:r>
        <w:t>If floating</w:t>
      </w:r>
      <w:r w:rsidR="00640F3B">
        <w:t>-</w:t>
      </w:r>
      <w:r>
        <w:t>point arithmetic and number representation is used, reference the standard to be applied (e.g. IEEE 754), define the format to be used (e.g. simple accuracy or double accuracy)</w:t>
      </w:r>
      <w:r w:rsidR="00640F3B">
        <w:t>,</w:t>
      </w:r>
      <w:r>
        <w:t xml:space="preserve"> and provide the restrictions </w:t>
      </w:r>
      <w:r w:rsidR="00640F3B">
        <w:t>and</w:t>
      </w:r>
      <w:r>
        <w:t xml:space="preserve"> constraints and guidelines in the Software Code </w:t>
      </w:r>
      <w:r w:rsidR="0089187B">
        <w:t>Standards</w:t>
      </w:r>
      <w:r>
        <w:t xml:space="preserve"> and Software Model </w:t>
      </w:r>
      <w:r w:rsidR="0089187B">
        <w:t>Standards</w:t>
      </w:r>
      <w:r>
        <w:t xml:space="preserve"> (e.g. compa</w:t>
      </w:r>
      <w:r w:rsidR="00303919">
        <w:t>rison</w:t>
      </w:r>
      <w:r>
        <w:t xml:space="preserve"> of floating</w:t>
      </w:r>
      <w:r w:rsidR="00640F3B">
        <w:t>-</w:t>
      </w:r>
      <w:r>
        <w:t>point numbers for in-/ equality)</w:t>
      </w:r>
      <w:r w:rsidRPr="008050A7">
        <w:t>.&gt;</w:t>
      </w:r>
    </w:p>
    <w:p w14:paraId="55313FC5" w14:textId="77777777" w:rsidR="00A6186A" w:rsidRDefault="00A6186A"/>
    <w:p w14:paraId="5D6852AA" w14:textId="047FC3A3" w:rsidR="00A6186A" w:rsidRDefault="00A6186A" w:rsidP="00A6186A">
      <w:pPr>
        <w:pStyle w:val="Heading2"/>
      </w:pPr>
      <w:bookmarkStart w:id="159" w:name="_Toc472066927"/>
      <w:r>
        <w:t>Use of Software Libraries</w:t>
      </w:r>
      <w:bookmarkEnd w:id="159"/>
    </w:p>
    <w:p w14:paraId="46EA8D6C" w14:textId="04E63C49" w:rsidR="007B01BD" w:rsidRDefault="00A6186A">
      <w:pPr>
        <w:pStyle w:val="ApplicantText"/>
      </w:pPr>
      <w:r w:rsidRPr="008050A7">
        <w:t>&lt;</w:t>
      </w:r>
      <w:r w:rsidR="002C44CC">
        <w:t>Add a description here explaining how calls to software libraries will be</w:t>
      </w:r>
      <w:r w:rsidR="00442524">
        <w:t xml:space="preserve"> </w:t>
      </w:r>
      <w:r w:rsidR="002C44CC">
        <w:t xml:space="preserve">handled. </w:t>
      </w:r>
      <w:r w:rsidR="007B01BD">
        <w:t>If your software development environment does not support calls to standard compiler libraries, configure your model to avoid calls to the standard libraries in the generated code. In your model, to avoid calls, consider using:</w:t>
      </w:r>
    </w:p>
    <w:p w14:paraId="49668EB2" w14:textId="0FA36057" w:rsidR="007B01BD" w:rsidRDefault="007B01BD" w:rsidP="004A31AD">
      <w:pPr>
        <w:pStyle w:val="ApplicantText"/>
        <w:numPr>
          <w:ilvl w:val="0"/>
          <w:numId w:val="20"/>
        </w:numPr>
        <w:ind w:left="1138" w:hanging="216"/>
      </w:pPr>
      <w:r>
        <w:t>Code Replacement Libraries (CRLs) to remap standard library calls.</w:t>
      </w:r>
    </w:p>
    <w:p w14:paraId="3594E5EC" w14:textId="3874C94F" w:rsidR="00A6186A" w:rsidRDefault="007B01BD" w:rsidP="004A31AD">
      <w:pPr>
        <w:pStyle w:val="ApplicantText"/>
        <w:numPr>
          <w:ilvl w:val="0"/>
          <w:numId w:val="20"/>
        </w:numPr>
        <w:ind w:left="1138" w:hanging="216"/>
      </w:pPr>
      <w:r>
        <w:t>Blocks and model constructs that do not generate calls to standard compiler libraries.</w:t>
      </w:r>
      <w:r w:rsidR="00A6186A" w:rsidRPr="008050A7">
        <w:t>&gt;</w:t>
      </w:r>
    </w:p>
    <w:p w14:paraId="510485FC" w14:textId="77777777" w:rsidR="00A6186A" w:rsidRDefault="00A6186A" w:rsidP="00A6186A">
      <w:pPr>
        <w:pStyle w:val="BodyText"/>
      </w:pPr>
    </w:p>
    <w:p w14:paraId="7278A492" w14:textId="7370F4B5" w:rsidR="00C047B3" w:rsidRDefault="00C047B3" w:rsidP="00C047B3">
      <w:pPr>
        <w:pStyle w:val="Heading2"/>
      </w:pPr>
      <w:bookmarkStart w:id="160" w:name="_Ref372805091"/>
      <w:bookmarkStart w:id="161" w:name="_Toc472066928"/>
      <w:r>
        <w:t>Compiler Consideration</w:t>
      </w:r>
      <w:r w:rsidR="00465ECF">
        <w:t>s</w:t>
      </w:r>
      <w:bookmarkEnd w:id="160"/>
      <w:bookmarkEnd w:id="161"/>
    </w:p>
    <w:p w14:paraId="55BFA1BE" w14:textId="02F341F4" w:rsidR="00C047B3" w:rsidRDefault="00C047B3">
      <w:pPr>
        <w:pStyle w:val="ApplicantText"/>
      </w:pPr>
      <w:r w:rsidRPr="008050A7">
        <w:t>&lt;</w:t>
      </w:r>
      <w:r>
        <w:t>Provide a brief description of the cross-compiler to be used including information on "what compiler will be used", "product service history"</w:t>
      </w:r>
      <w:r w:rsidR="00640F3B">
        <w:t>,</w:t>
      </w:r>
      <w:r>
        <w:t xml:space="preserve"> and "compiler settings".</w:t>
      </w:r>
      <w:r w:rsidRPr="008050A7">
        <w:t>&gt;</w:t>
      </w:r>
    </w:p>
    <w:p w14:paraId="194E6E20" w14:textId="77777777" w:rsidR="00C047B3" w:rsidRDefault="00C047B3" w:rsidP="00A6186A">
      <w:pPr>
        <w:pStyle w:val="BodyText"/>
      </w:pPr>
    </w:p>
    <w:p w14:paraId="132DBC68" w14:textId="5D1B240B" w:rsidR="00576AE5" w:rsidRDefault="00576AE5" w:rsidP="00576AE5">
      <w:pPr>
        <w:pStyle w:val="Heading2"/>
      </w:pPr>
      <w:bookmarkStart w:id="162" w:name="_Toc472066929"/>
      <w:r>
        <w:t>Programming Languages</w:t>
      </w:r>
      <w:bookmarkEnd w:id="162"/>
    </w:p>
    <w:p w14:paraId="4D230C6B" w14:textId="41C7D369" w:rsidR="00576AE5" w:rsidRPr="001025C2" w:rsidRDefault="00576AE5" w:rsidP="00576AE5">
      <w:pPr>
        <w:pStyle w:val="TableBody"/>
        <w:ind w:left="432"/>
        <w:rPr>
          <w:sz w:val="20"/>
          <w:szCs w:val="20"/>
        </w:rPr>
      </w:pPr>
      <w:r w:rsidRPr="001025C2">
        <w:rPr>
          <w:sz w:val="20"/>
          <w:szCs w:val="20"/>
        </w:rPr>
        <w:t>The programming language to be used is ANSI C. To assure the proper us</w:t>
      </w:r>
      <w:r w:rsidR="00AC1A69" w:rsidRPr="001025C2">
        <w:rPr>
          <w:sz w:val="20"/>
          <w:szCs w:val="20"/>
        </w:rPr>
        <w:t>e</w:t>
      </w:r>
      <w:r w:rsidRPr="001025C2">
        <w:rPr>
          <w:sz w:val="20"/>
          <w:szCs w:val="20"/>
        </w:rPr>
        <w:t xml:space="preserve"> of the programming language by defining guidelines and restrictions, the Software Code </w:t>
      </w:r>
      <w:r w:rsidR="0089187B">
        <w:rPr>
          <w:sz w:val="20"/>
          <w:szCs w:val="20"/>
        </w:rPr>
        <w:t>Standards</w:t>
      </w:r>
      <w:r w:rsidRPr="001025C2">
        <w:rPr>
          <w:sz w:val="20"/>
          <w:szCs w:val="20"/>
        </w:rPr>
        <w:t xml:space="preserve"> shall be applied.</w:t>
      </w:r>
    </w:p>
    <w:p w14:paraId="5C887C4B" w14:textId="77777777" w:rsidR="00576AE5" w:rsidRPr="001025C2" w:rsidRDefault="00576AE5" w:rsidP="00576AE5">
      <w:pPr>
        <w:pStyle w:val="TableBody"/>
        <w:ind w:left="432"/>
        <w:rPr>
          <w:sz w:val="20"/>
          <w:szCs w:val="20"/>
        </w:rPr>
      </w:pPr>
    </w:p>
    <w:p w14:paraId="3CF8FB09" w14:textId="4A1F7B15" w:rsidR="00576AE5" w:rsidRPr="001025C2" w:rsidRDefault="00576AE5" w:rsidP="00576AE5">
      <w:pPr>
        <w:pStyle w:val="TableBody"/>
        <w:ind w:left="432"/>
        <w:rPr>
          <w:sz w:val="20"/>
          <w:szCs w:val="20"/>
        </w:rPr>
      </w:pPr>
      <w:r w:rsidRPr="001025C2">
        <w:rPr>
          <w:sz w:val="20"/>
          <w:szCs w:val="20"/>
        </w:rPr>
        <w:lastRenderedPageBreak/>
        <w:t>The modeling languages to be used are MATLAB, Simulink</w:t>
      </w:r>
      <w:r w:rsidR="00AC1A69" w:rsidRPr="001025C2">
        <w:rPr>
          <w:sz w:val="20"/>
          <w:szCs w:val="20"/>
        </w:rPr>
        <w:t>,</w:t>
      </w:r>
      <w:r w:rsidRPr="001025C2">
        <w:rPr>
          <w:sz w:val="20"/>
          <w:szCs w:val="20"/>
        </w:rPr>
        <w:t xml:space="preserve"> and Stateflow</w:t>
      </w:r>
      <w:r w:rsidR="00AC1A69" w:rsidRPr="001025C2">
        <w:rPr>
          <w:sz w:val="20"/>
          <w:szCs w:val="20"/>
        </w:rPr>
        <w:t>,</w:t>
      </w:r>
      <w:r w:rsidRPr="001025C2">
        <w:rPr>
          <w:sz w:val="20"/>
          <w:szCs w:val="20"/>
        </w:rPr>
        <w:t xml:space="preserve"> as defined and restricted in the Software Model </w:t>
      </w:r>
      <w:r w:rsidR="0089187B">
        <w:rPr>
          <w:sz w:val="20"/>
          <w:szCs w:val="20"/>
        </w:rPr>
        <w:t>Standards</w:t>
      </w:r>
      <w:r w:rsidRPr="001025C2">
        <w:rPr>
          <w:sz w:val="20"/>
          <w:szCs w:val="20"/>
        </w:rPr>
        <w:t xml:space="preserve">. </w:t>
      </w:r>
    </w:p>
    <w:p w14:paraId="36C367F4" w14:textId="77777777" w:rsidR="00576AE5" w:rsidRPr="001025C2" w:rsidRDefault="00576AE5" w:rsidP="00576AE5">
      <w:pPr>
        <w:pStyle w:val="TableBody"/>
        <w:ind w:left="432"/>
        <w:rPr>
          <w:sz w:val="20"/>
          <w:szCs w:val="20"/>
        </w:rPr>
      </w:pPr>
    </w:p>
    <w:p w14:paraId="7B152E52" w14:textId="6238ED6B" w:rsidR="00576AE5" w:rsidRDefault="00576AE5" w:rsidP="00576AE5">
      <w:pPr>
        <w:pStyle w:val="TableBody"/>
        <w:ind w:left="432"/>
        <w:rPr>
          <w:sz w:val="20"/>
          <w:szCs w:val="20"/>
          <w:lang w:val="en-US"/>
        </w:rPr>
      </w:pPr>
      <w:r w:rsidRPr="001025C2">
        <w:rPr>
          <w:sz w:val="20"/>
          <w:szCs w:val="20"/>
          <w:lang w:val="en-US"/>
        </w:rPr>
        <w:t>Assembly language shall be used for time-critical and hardware-related functions only.</w:t>
      </w:r>
    </w:p>
    <w:p w14:paraId="06A13142" w14:textId="77777777" w:rsidR="009E7320" w:rsidRDefault="009E7320" w:rsidP="00576AE5">
      <w:pPr>
        <w:pStyle w:val="TableBody"/>
        <w:ind w:left="432"/>
        <w:rPr>
          <w:sz w:val="20"/>
          <w:szCs w:val="20"/>
          <w:lang w:val="en-US"/>
        </w:rPr>
      </w:pPr>
    </w:p>
    <w:p w14:paraId="4D1C32DC" w14:textId="77777777" w:rsidR="009E7320" w:rsidRDefault="009E7320" w:rsidP="00576AE5">
      <w:pPr>
        <w:pStyle w:val="TableBody"/>
        <w:ind w:left="432"/>
        <w:rPr>
          <w:sz w:val="20"/>
          <w:szCs w:val="20"/>
          <w:lang w:val="en-US"/>
        </w:rPr>
        <w:sectPr w:rsidR="009E7320" w:rsidSect="004241ED">
          <w:type w:val="oddPage"/>
          <w:pgSz w:w="11201" w:h="13008"/>
          <w:pgMar w:top="965" w:right="1440" w:bottom="1699" w:left="1440" w:header="965" w:footer="72" w:gutter="0"/>
          <w:pgNumType w:start="1" w:chapStyle="1"/>
          <w:cols w:space="720"/>
          <w:noEndnote/>
          <w:titlePg/>
          <w:docGrid w:linePitch="326"/>
        </w:sectPr>
      </w:pPr>
    </w:p>
    <w:p w14:paraId="72A0281B" w14:textId="48A332BA" w:rsidR="00DC1828" w:rsidRPr="001025C2" w:rsidRDefault="001C6C6E" w:rsidP="001025C2">
      <w:pPr>
        <w:pStyle w:val="Heading1"/>
      </w:pPr>
      <w:bookmarkStart w:id="163" w:name="_Toc374710886"/>
      <w:bookmarkStart w:id="164" w:name="_Toc374711119"/>
      <w:bookmarkStart w:id="165" w:name="_Ref371421918"/>
      <w:bookmarkStart w:id="166" w:name="_Toc472066930"/>
      <w:bookmarkEnd w:id="163"/>
      <w:bookmarkEnd w:id="164"/>
      <w:r w:rsidRPr="001025C2">
        <w:lastRenderedPageBreak/>
        <w:t xml:space="preserve">Software Configuration Management </w:t>
      </w:r>
      <w:r w:rsidR="00DC1828" w:rsidRPr="001025C2">
        <w:t>Process</w:t>
      </w:r>
      <w:bookmarkEnd w:id="165"/>
      <w:bookmarkEnd w:id="166"/>
    </w:p>
    <w:p w14:paraId="60069E71" w14:textId="20BF48A3" w:rsidR="001C6C6E" w:rsidRDefault="008158CB">
      <w:pPr>
        <w:pStyle w:val="ApplicantText"/>
      </w:pPr>
      <w:r>
        <w:t xml:space="preserve">&lt;The objectives of the software </w:t>
      </w:r>
      <w:r w:rsidR="00C6130E">
        <w:t>configuration management</w:t>
      </w:r>
      <w:r>
        <w:t xml:space="preserve"> process are defined in DO-178C </w:t>
      </w:r>
      <w:r w:rsidR="00CC1CAF">
        <w:t>Section</w:t>
      </w:r>
      <w:r>
        <w:t xml:space="preserve"> </w:t>
      </w:r>
      <w:r w:rsidR="00C6130E">
        <w:t>7</w:t>
      </w:r>
      <w:r>
        <w:t xml:space="preserve">.1 and DO-331 </w:t>
      </w:r>
      <w:r w:rsidR="00CC1CAF">
        <w:t>Section</w:t>
      </w:r>
      <w:r>
        <w:t xml:space="preserve"> MB.</w:t>
      </w:r>
      <w:r w:rsidR="00C6130E">
        <w:t>7</w:t>
      </w:r>
      <w:r>
        <w:t>.1.</w:t>
      </w:r>
    </w:p>
    <w:p w14:paraId="4AC71C28" w14:textId="0206D869" w:rsidR="008158CB" w:rsidRDefault="001C6C6E">
      <w:pPr>
        <w:pStyle w:val="ApplicantText"/>
      </w:pPr>
      <w:r>
        <w:t>Add a description here explaining how the</w:t>
      </w:r>
      <w:r w:rsidR="00B343B2">
        <w:t xml:space="preserve"> software</w:t>
      </w:r>
      <w:r>
        <w:t xml:space="preserve"> </w:t>
      </w:r>
      <w:r w:rsidR="00B343B2">
        <w:t>configuration management</w:t>
      </w:r>
      <w:r>
        <w:t xml:space="preserve"> process will be </w:t>
      </w:r>
      <w:r w:rsidR="00DD0644">
        <w:t>established.</w:t>
      </w:r>
      <w:r w:rsidR="008158CB">
        <w:t>&gt;</w:t>
      </w:r>
    </w:p>
    <w:p w14:paraId="7B3923EB" w14:textId="3346AB20" w:rsidR="00B353E3" w:rsidRDefault="00B353E3" w:rsidP="00B353E3">
      <w:pPr>
        <w:pStyle w:val="BodyText"/>
      </w:pPr>
    </w:p>
    <w:p w14:paraId="391FC6F0" w14:textId="77777777" w:rsidR="00B353E3" w:rsidRDefault="00B353E3">
      <w:pPr>
        <w:rPr>
          <w:sz w:val="20"/>
        </w:rPr>
      </w:pPr>
      <w:r>
        <w:br w:type="page"/>
      </w:r>
    </w:p>
    <w:p w14:paraId="42AE4FB3" w14:textId="77777777" w:rsidR="00C5210F" w:rsidRDefault="00C5210F" w:rsidP="001025C2">
      <w:pPr>
        <w:pStyle w:val="BodyText"/>
      </w:pPr>
    </w:p>
    <w:p w14:paraId="530DACF7" w14:textId="77777777" w:rsidR="00B353E3" w:rsidRDefault="00B353E3" w:rsidP="00B353E3">
      <w:pPr>
        <w:pStyle w:val="BodyText"/>
        <w:sectPr w:rsidR="00B353E3" w:rsidSect="004241ED">
          <w:type w:val="oddPage"/>
          <w:pgSz w:w="11201" w:h="13008"/>
          <w:pgMar w:top="965" w:right="1440" w:bottom="1699" w:left="1440" w:header="965" w:footer="72" w:gutter="0"/>
          <w:pgNumType w:start="1" w:chapStyle="1"/>
          <w:cols w:space="720"/>
          <w:noEndnote/>
          <w:titlePg/>
          <w:docGrid w:linePitch="326"/>
        </w:sectPr>
      </w:pPr>
    </w:p>
    <w:p w14:paraId="7ACBCB5A" w14:textId="291CDB16" w:rsidR="00B353E3" w:rsidRDefault="00B353E3" w:rsidP="001025C2">
      <w:pPr>
        <w:pStyle w:val="BodyText"/>
      </w:pPr>
    </w:p>
    <w:p w14:paraId="79F4F786" w14:textId="44FC3E41" w:rsidR="00DC1828" w:rsidRDefault="001C6C6E" w:rsidP="007370FB">
      <w:pPr>
        <w:pStyle w:val="Heading1"/>
      </w:pPr>
      <w:bookmarkStart w:id="167" w:name="_Ref371414776"/>
      <w:bookmarkStart w:id="168" w:name="_Toc472066931"/>
      <w:r>
        <w:t>Software Quality Assurance</w:t>
      </w:r>
      <w:r w:rsidR="00DC1828">
        <w:t xml:space="preserve"> Process</w:t>
      </w:r>
      <w:bookmarkEnd w:id="167"/>
      <w:bookmarkEnd w:id="168"/>
    </w:p>
    <w:p w14:paraId="02465AE6" w14:textId="1722C00D" w:rsidR="001C6C6E" w:rsidRDefault="001C6C6E">
      <w:pPr>
        <w:pStyle w:val="ApplicantText"/>
      </w:pPr>
      <w:r>
        <w:t xml:space="preserve">&lt;The objectives of the software quality assurance process are defined in DO-178C </w:t>
      </w:r>
      <w:r w:rsidR="00CC1CAF">
        <w:t>Section</w:t>
      </w:r>
      <w:r>
        <w:t xml:space="preserve"> 8.1 and DO-331 </w:t>
      </w:r>
      <w:r w:rsidR="00CC1CAF">
        <w:t>Section</w:t>
      </w:r>
      <w:r>
        <w:t xml:space="preserve"> MB.8.1. </w:t>
      </w:r>
    </w:p>
    <w:p w14:paraId="7645081F" w14:textId="5BA8D75C" w:rsidR="00C5210F" w:rsidRDefault="001C6C6E">
      <w:pPr>
        <w:pStyle w:val="ApplicantText"/>
      </w:pPr>
      <w:r>
        <w:t xml:space="preserve">Add a description here explaining how the </w:t>
      </w:r>
      <w:r w:rsidR="0087222D">
        <w:t xml:space="preserve">software </w:t>
      </w:r>
      <w:r>
        <w:t xml:space="preserve">quality assurance process will be </w:t>
      </w:r>
      <w:r w:rsidR="00DD0644">
        <w:t>established.</w:t>
      </w:r>
      <w:r>
        <w:t>&gt;</w:t>
      </w:r>
    </w:p>
    <w:p w14:paraId="51559050" w14:textId="6160CD62" w:rsidR="00B353E3" w:rsidRDefault="00B353E3" w:rsidP="00B353E3">
      <w:pPr>
        <w:pStyle w:val="BodyText"/>
      </w:pPr>
    </w:p>
    <w:p w14:paraId="59B423DB" w14:textId="77777777" w:rsidR="00B353E3" w:rsidRDefault="00B353E3">
      <w:pPr>
        <w:rPr>
          <w:sz w:val="20"/>
        </w:rPr>
      </w:pPr>
      <w:r>
        <w:br w:type="page"/>
      </w:r>
    </w:p>
    <w:p w14:paraId="4FF35FD5" w14:textId="77777777" w:rsidR="00C5210F" w:rsidRDefault="00C5210F" w:rsidP="001025C2">
      <w:pPr>
        <w:pStyle w:val="BodyText"/>
      </w:pPr>
    </w:p>
    <w:p w14:paraId="728B2A72" w14:textId="77777777" w:rsidR="00B353E3" w:rsidRDefault="00B353E3" w:rsidP="00B353E3">
      <w:pPr>
        <w:pStyle w:val="BodyText"/>
        <w:sectPr w:rsidR="00B353E3" w:rsidSect="004241ED">
          <w:type w:val="oddPage"/>
          <w:pgSz w:w="11201" w:h="13008"/>
          <w:pgMar w:top="965" w:right="1440" w:bottom="1699" w:left="1440" w:header="965" w:footer="72" w:gutter="0"/>
          <w:pgNumType w:start="1" w:chapStyle="1"/>
          <w:cols w:space="720"/>
          <w:noEndnote/>
          <w:titlePg/>
          <w:docGrid w:linePitch="326"/>
        </w:sectPr>
      </w:pPr>
    </w:p>
    <w:p w14:paraId="6F2904E6" w14:textId="507E2D20" w:rsidR="00DC1828" w:rsidRDefault="00DC1828" w:rsidP="007370FB">
      <w:pPr>
        <w:pStyle w:val="Heading1"/>
      </w:pPr>
      <w:bookmarkStart w:id="169" w:name="_Toc374710889"/>
      <w:bookmarkStart w:id="170" w:name="_Toc374711122"/>
      <w:bookmarkStart w:id="171" w:name="_Toc472066932"/>
      <w:bookmarkEnd w:id="169"/>
      <w:bookmarkEnd w:id="170"/>
      <w:r>
        <w:lastRenderedPageBreak/>
        <w:t>Certification Liaison Process</w:t>
      </w:r>
      <w:bookmarkEnd w:id="171"/>
    </w:p>
    <w:p w14:paraId="5C204477" w14:textId="54D45CE5" w:rsidR="00DD0644" w:rsidRDefault="00DD0644">
      <w:pPr>
        <w:pStyle w:val="ApplicantText"/>
      </w:pPr>
      <w:r>
        <w:t xml:space="preserve">&lt;The objectives of the certification liaison process are defined in DO-178C </w:t>
      </w:r>
      <w:r w:rsidR="00CC1CAF">
        <w:t>Section</w:t>
      </w:r>
      <w:r>
        <w:t xml:space="preserve"> 9 and DO-331 </w:t>
      </w:r>
      <w:r w:rsidR="00CC1CAF">
        <w:t>Section</w:t>
      </w:r>
      <w:r>
        <w:t xml:space="preserve"> MB.9. </w:t>
      </w:r>
    </w:p>
    <w:p w14:paraId="5CEF74AD" w14:textId="0C2915F2" w:rsidR="00DD0644" w:rsidRDefault="00DD0644">
      <w:pPr>
        <w:pStyle w:val="ApplicantText"/>
      </w:pPr>
      <w:r>
        <w:t>Add a description here explaining how the certification liaison process will be established.&gt;</w:t>
      </w:r>
    </w:p>
    <w:p w14:paraId="33BA4FE5" w14:textId="29E0C50F" w:rsidR="00B353E3" w:rsidRDefault="00B353E3" w:rsidP="00B353E3">
      <w:pPr>
        <w:pStyle w:val="BodyText"/>
      </w:pPr>
    </w:p>
    <w:p w14:paraId="2EF49E57" w14:textId="77777777" w:rsidR="00B353E3" w:rsidRDefault="00B353E3">
      <w:pPr>
        <w:rPr>
          <w:sz w:val="20"/>
        </w:rPr>
      </w:pPr>
      <w:r>
        <w:br w:type="page"/>
      </w:r>
    </w:p>
    <w:p w14:paraId="17516D74" w14:textId="77777777" w:rsidR="00B353E3" w:rsidRPr="001025C2" w:rsidRDefault="00B353E3" w:rsidP="001025C2">
      <w:pPr>
        <w:pStyle w:val="BodyText"/>
      </w:pPr>
    </w:p>
    <w:p w14:paraId="6C60EA3D" w14:textId="77777777" w:rsidR="00B353E3" w:rsidRDefault="00B353E3" w:rsidP="001025C2">
      <w:pPr>
        <w:pStyle w:val="BodyText"/>
      </w:pPr>
    </w:p>
    <w:p w14:paraId="12A30655" w14:textId="77777777" w:rsidR="00B353E3" w:rsidRDefault="00B353E3" w:rsidP="00B353E3">
      <w:pPr>
        <w:pStyle w:val="BodyText"/>
        <w:sectPr w:rsidR="00B353E3" w:rsidSect="004241ED">
          <w:type w:val="oddPage"/>
          <w:pgSz w:w="11201" w:h="13008"/>
          <w:pgMar w:top="965" w:right="1440" w:bottom="1699" w:left="1440" w:header="965" w:footer="72" w:gutter="0"/>
          <w:pgNumType w:start="1" w:chapStyle="1"/>
          <w:cols w:space="720"/>
          <w:noEndnote/>
          <w:titlePg/>
          <w:docGrid w:linePitch="326"/>
        </w:sectPr>
      </w:pPr>
    </w:p>
    <w:p w14:paraId="7E2197F3" w14:textId="497D50DF" w:rsidR="00DC1828" w:rsidRPr="001025C2" w:rsidRDefault="00DC1828" w:rsidP="001025C2">
      <w:pPr>
        <w:pStyle w:val="Heading1"/>
      </w:pPr>
      <w:bookmarkStart w:id="172" w:name="_Toc374710891"/>
      <w:bookmarkStart w:id="173" w:name="_Toc374711124"/>
      <w:bookmarkStart w:id="174" w:name="_Toc472066933"/>
      <w:bookmarkEnd w:id="172"/>
      <w:bookmarkEnd w:id="173"/>
      <w:r w:rsidRPr="001025C2">
        <w:lastRenderedPageBreak/>
        <w:t>Software Life Cycle Data</w:t>
      </w:r>
      <w:bookmarkEnd w:id="174"/>
    </w:p>
    <w:p w14:paraId="498B7543" w14:textId="34443936" w:rsidR="001F1FC4" w:rsidRDefault="00DD0644" w:rsidP="00982F0B">
      <w:pPr>
        <w:pStyle w:val="BodyText"/>
        <w:spacing w:after="120"/>
      </w:pPr>
      <w:r w:rsidRPr="00DD0644">
        <w:t xml:space="preserve">The software life cycle data that will be produced in 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t xml:space="preserve"> is:</w:t>
      </w:r>
    </w:p>
    <w:p w14:paraId="663C598C" w14:textId="77777777" w:rsidR="00DD0644" w:rsidRPr="00DD0644" w:rsidRDefault="00DD0644" w:rsidP="00982F0B">
      <w:pPr>
        <w:pStyle w:val="BodyText"/>
        <w:spacing w:after="120"/>
      </w:pPr>
    </w:p>
    <w:tbl>
      <w:tblPr>
        <w:tblStyle w:val="TableGrid"/>
        <w:tblW w:w="0" w:type="auto"/>
        <w:tblInd w:w="562" w:type="dxa"/>
        <w:tblLook w:val="04A0" w:firstRow="1" w:lastRow="0" w:firstColumn="1" w:lastColumn="0" w:noHBand="0" w:noVBand="1"/>
      </w:tblPr>
      <w:tblGrid>
        <w:gridCol w:w="3908"/>
        <w:gridCol w:w="3841"/>
      </w:tblGrid>
      <w:tr w:rsidR="001F1FC4" w14:paraId="5362F034" w14:textId="77777777" w:rsidTr="001025C2">
        <w:trPr>
          <w:tblHeader/>
        </w:trPr>
        <w:tc>
          <w:tcPr>
            <w:tcW w:w="4268" w:type="dxa"/>
            <w:shd w:val="clear" w:color="auto" w:fill="D9D9D9" w:themeFill="background1" w:themeFillShade="D9"/>
            <w:vAlign w:val="center"/>
          </w:tcPr>
          <w:p w14:paraId="13BA940F" w14:textId="1D7E024B" w:rsidR="001F1FC4" w:rsidRDefault="00EE6FE6" w:rsidP="00EE6FE6">
            <w:pPr>
              <w:pStyle w:val="BodyText"/>
              <w:spacing w:after="120"/>
              <w:ind w:left="0"/>
              <w:jc w:val="center"/>
              <w:rPr>
                <w:b/>
              </w:rPr>
            </w:pPr>
            <w:r>
              <w:rPr>
                <w:b/>
              </w:rPr>
              <w:t>Document Title</w:t>
            </w:r>
          </w:p>
        </w:tc>
        <w:tc>
          <w:tcPr>
            <w:tcW w:w="4269" w:type="dxa"/>
            <w:shd w:val="clear" w:color="auto" w:fill="D9D9D9" w:themeFill="background1" w:themeFillShade="D9"/>
            <w:vAlign w:val="center"/>
          </w:tcPr>
          <w:p w14:paraId="77CECB87" w14:textId="062AA854" w:rsidR="001F1FC4" w:rsidRDefault="00EE6FE6" w:rsidP="00EE6FE6">
            <w:pPr>
              <w:pStyle w:val="BodyText"/>
              <w:spacing w:after="120"/>
              <w:ind w:left="0"/>
              <w:jc w:val="center"/>
              <w:rPr>
                <w:b/>
              </w:rPr>
            </w:pPr>
            <w:r>
              <w:rPr>
                <w:b/>
              </w:rPr>
              <w:t>Notes</w:t>
            </w:r>
          </w:p>
        </w:tc>
      </w:tr>
      <w:tr w:rsidR="001F1FC4" w14:paraId="34DEC58D" w14:textId="77777777" w:rsidTr="00E71DD5">
        <w:tc>
          <w:tcPr>
            <w:tcW w:w="4268" w:type="dxa"/>
            <w:shd w:val="clear" w:color="auto" w:fill="F2F2F2" w:themeFill="background1" w:themeFillShade="F2"/>
            <w:vAlign w:val="center"/>
          </w:tcPr>
          <w:p w14:paraId="15A5E5F7" w14:textId="387A57B4" w:rsidR="001F1FC4" w:rsidRDefault="001F1FC4" w:rsidP="00EE6FE6">
            <w:pPr>
              <w:pStyle w:val="BodyText"/>
              <w:spacing w:after="120"/>
              <w:ind w:left="0"/>
              <w:rPr>
                <w:b/>
              </w:rPr>
            </w:pPr>
            <w:r w:rsidRPr="001F1FC4">
              <w:rPr>
                <w:b/>
              </w:rPr>
              <w:t>Software Plans</w:t>
            </w:r>
          </w:p>
        </w:tc>
        <w:tc>
          <w:tcPr>
            <w:tcW w:w="4269" w:type="dxa"/>
            <w:shd w:val="clear" w:color="auto" w:fill="F2F2F2" w:themeFill="background1" w:themeFillShade="F2"/>
            <w:vAlign w:val="center"/>
          </w:tcPr>
          <w:p w14:paraId="1873FDDD" w14:textId="77777777" w:rsidR="001F1FC4" w:rsidRPr="001B52C0" w:rsidRDefault="001F1FC4" w:rsidP="00EE6FE6">
            <w:pPr>
              <w:pStyle w:val="BodyText"/>
              <w:spacing w:after="120"/>
              <w:ind w:left="0"/>
            </w:pPr>
          </w:p>
        </w:tc>
      </w:tr>
      <w:tr w:rsidR="001F1FC4" w14:paraId="4E15569B" w14:textId="77777777" w:rsidTr="00E71DD5">
        <w:tc>
          <w:tcPr>
            <w:tcW w:w="4268" w:type="dxa"/>
            <w:shd w:val="clear" w:color="auto" w:fill="F2F2F2" w:themeFill="background1" w:themeFillShade="F2"/>
            <w:vAlign w:val="center"/>
          </w:tcPr>
          <w:p w14:paraId="614D89E3" w14:textId="4F8E2AE7" w:rsidR="001F1FC4" w:rsidRPr="001F1FC4" w:rsidRDefault="001F1FC4" w:rsidP="001B52C0">
            <w:pPr>
              <w:pStyle w:val="BodyText"/>
              <w:spacing w:after="120"/>
              <w:ind w:left="0"/>
            </w:pPr>
            <w:r w:rsidRPr="001F1FC4">
              <w:t>Plan for Software Aspects of Certification</w:t>
            </w:r>
            <w:r w:rsidR="001B52C0">
              <w:t xml:space="preserve"> </w:t>
            </w:r>
          </w:p>
        </w:tc>
        <w:tc>
          <w:tcPr>
            <w:tcW w:w="4269" w:type="dxa"/>
            <w:shd w:val="clear" w:color="auto" w:fill="F2F2F2" w:themeFill="background1" w:themeFillShade="F2"/>
            <w:vAlign w:val="center"/>
          </w:tcPr>
          <w:p w14:paraId="76AFB73B" w14:textId="46E44DF8" w:rsidR="001F1FC4" w:rsidRPr="001B52C0" w:rsidRDefault="001B52C0" w:rsidP="00EE6FE6">
            <w:pPr>
              <w:pStyle w:val="BodyText"/>
              <w:spacing w:after="120"/>
              <w:ind w:left="0"/>
            </w:pPr>
            <w:r w:rsidRPr="001B52C0">
              <w:t>(this document)</w:t>
            </w:r>
          </w:p>
        </w:tc>
      </w:tr>
      <w:tr w:rsidR="001F1FC4" w14:paraId="744CCB87" w14:textId="77777777" w:rsidTr="00E71DD5">
        <w:tc>
          <w:tcPr>
            <w:tcW w:w="4268" w:type="dxa"/>
            <w:shd w:val="clear" w:color="auto" w:fill="F2F2F2" w:themeFill="background1" w:themeFillShade="F2"/>
            <w:vAlign w:val="center"/>
          </w:tcPr>
          <w:p w14:paraId="23A86209" w14:textId="5CA1E7B8" w:rsidR="001F1FC4" w:rsidRPr="001F1FC4" w:rsidRDefault="001F1FC4" w:rsidP="00EE6FE6">
            <w:pPr>
              <w:pStyle w:val="BodyText"/>
              <w:spacing w:after="120"/>
              <w:ind w:left="0"/>
            </w:pPr>
            <w:r w:rsidRPr="001F1FC4">
              <w:t>Software Development Plan</w:t>
            </w:r>
          </w:p>
        </w:tc>
        <w:tc>
          <w:tcPr>
            <w:tcW w:w="4269" w:type="dxa"/>
            <w:shd w:val="clear" w:color="auto" w:fill="F2F2F2" w:themeFill="background1" w:themeFillShade="F2"/>
            <w:vAlign w:val="center"/>
          </w:tcPr>
          <w:p w14:paraId="0DC5B210" w14:textId="77777777" w:rsidR="001F1FC4" w:rsidRPr="001B52C0" w:rsidRDefault="001F1FC4" w:rsidP="00EE6FE6">
            <w:pPr>
              <w:pStyle w:val="BodyText"/>
              <w:spacing w:after="120"/>
              <w:ind w:left="0"/>
            </w:pPr>
          </w:p>
        </w:tc>
      </w:tr>
      <w:tr w:rsidR="001F1FC4" w14:paraId="6D075259" w14:textId="77777777" w:rsidTr="00E71DD5">
        <w:tc>
          <w:tcPr>
            <w:tcW w:w="4268" w:type="dxa"/>
            <w:shd w:val="clear" w:color="auto" w:fill="F2F2F2" w:themeFill="background1" w:themeFillShade="F2"/>
            <w:vAlign w:val="center"/>
          </w:tcPr>
          <w:p w14:paraId="4128F154" w14:textId="0AC171A0" w:rsidR="001F1FC4" w:rsidRPr="001F1FC4" w:rsidRDefault="001F1FC4" w:rsidP="00EE6FE6">
            <w:pPr>
              <w:pStyle w:val="BodyText"/>
              <w:spacing w:after="120"/>
              <w:ind w:left="0"/>
            </w:pPr>
            <w:r w:rsidRPr="001F1FC4">
              <w:t>Software Verification Plan</w:t>
            </w:r>
          </w:p>
        </w:tc>
        <w:tc>
          <w:tcPr>
            <w:tcW w:w="4269" w:type="dxa"/>
            <w:shd w:val="clear" w:color="auto" w:fill="F2F2F2" w:themeFill="background1" w:themeFillShade="F2"/>
            <w:vAlign w:val="center"/>
          </w:tcPr>
          <w:p w14:paraId="5ABF03F2" w14:textId="77777777" w:rsidR="001F1FC4" w:rsidRPr="001B52C0" w:rsidRDefault="001F1FC4" w:rsidP="00EE6FE6">
            <w:pPr>
              <w:pStyle w:val="BodyText"/>
              <w:spacing w:after="120"/>
              <w:ind w:left="0"/>
            </w:pPr>
          </w:p>
        </w:tc>
      </w:tr>
      <w:tr w:rsidR="001F1FC4" w14:paraId="365DAB56" w14:textId="77777777" w:rsidTr="00E71DD5">
        <w:tc>
          <w:tcPr>
            <w:tcW w:w="4268" w:type="dxa"/>
            <w:shd w:val="clear" w:color="auto" w:fill="F2F2F2" w:themeFill="background1" w:themeFillShade="F2"/>
            <w:vAlign w:val="center"/>
          </w:tcPr>
          <w:p w14:paraId="4CEF0EB3" w14:textId="4AB20F57" w:rsidR="001F1FC4" w:rsidRPr="001F1FC4" w:rsidRDefault="001F1FC4" w:rsidP="00EE6FE6">
            <w:pPr>
              <w:pStyle w:val="BodyText"/>
              <w:spacing w:after="120"/>
              <w:ind w:left="0"/>
            </w:pPr>
            <w:r w:rsidRPr="001F1FC4">
              <w:t>Software Configuration Management Plan</w:t>
            </w:r>
          </w:p>
        </w:tc>
        <w:tc>
          <w:tcPr>
            <w:tcW w:w="4269" w:type="dxa"/>
            <w:shd w:val="clear" w:color="auto" w:fill="F2F2F2" w:themeFill="background1" w:themeFillShade="F2"/>
            <w:vAlign w:val="center"/>
          </w:tcPr>
          <w:p w14:paraId="0A13D84D" w14:textId="77777777" w:rsidR="001F1FC4" w:rsidRPr="001B52C0" w:rsidRDefault="001F1FC4" w:rsidP="00EE6FE6">
            <w:pPr>
              <w:pStyle w:val="BodyText"/>
              <w:spacing w:after="120"/>
              <w:ind w:left="0"/>
            </w:pPr>
          </w:p>
        </w:tc>
      </w:tr>
      <w:tr w:rsidR="001F1FC4" w14:paraId="504E5379" w14:textId="77777777" w:rsidTr="00E71DD5">
        <w:tc>
          <w:tcPr>
            <w:tcW w:w="4268" w:type="dxa"/>
            <w:shd w:val="clear" w:color="auto" w:fill="F2F2F2" w:themeFill="background1" w:themeFillShade="F2"/>
            <w:vAlign w:val="center"/>
          </w:tcPr>
          <w:p w14:paraId="4282BFE9" w14:textId="3C1B31DD" w:rsidR="001F1FC4" w:rsidRPr="001F1FC4" w:rsidRDefault="001F1FC4" w:rsidP="00EE6FE6">
            <w:pPr>
              <w:pStyle w:val="BodyText"/>
              <w:spacing w:after="120"/>
              <w:ind w:left="0"/>
            </w:pPr>
            <w:r w:rsidRPr="001F1FC4">
              <w:t>Software Quality Assurance Plan</w:t>
            </w:r>
          </w:p>
        </w:tc>
        <w:tc>
          <w:tcPr>
            <w:tcW w:w="4269" w:type="dxa"/>
            <w:shd w:val="clear" w:color="auto" w:fill="F2F2F2" w:themeFill="background1" w:themeFillShade="F2"/>
            <w:vAlign w:val="center"/>
          </w:tcPr>
          <w:p w14:paraId="2D0913EE" w14:textId="77777777" w:rsidR="001F1FC4" w:rsidRPr="001B52C0" w:rsidRDefault="001F1FC4" w:rsidP="00EE6FE6">
            <w:pPr>
              <w:pStyle w:val="BodyText"/>
              <w:spacing w:after="120"/>
              <w:ind w:left="0"/>
            </w:pPr>
          </w:p>
        </w:tc>
      </w:tr>
      <w:tr w:rsidR="001F1FC4" w14:paraId="1F34DBA0" w14:textId="77777777" w:rsidTr="00E71DD5">
        <w:tc>
          <w:tcPr>
            <w:tcW w:w="4268" w:type="dxa"/>
            <w:shd w:val="clear" w:color="auto" w:fill="F2F2F2" w:themeFill="background1" w:themeFillShade="F2"/>
            <w:vAlign w:val="center"/>
          </w:tcPr>
          <w:p w14:paraId="67E523C5" w14:textId="3ABC5AA5" w:rsidR="001F1FC4" w:rsidRPr="001F1FC4" w:rsidRDefault="001F1FC4" w:rsidP="00EE6FE6">
            <w:pPr>
              <w:pStyle w:val="BodyText"/>
              <w:spacing w:after="120"/>
              <w:ind w:left="0"/>
            </w:pPr>
            <w:r w:rsidRPr="001F1FC4">
              <w:t>Software Requirements Standards</w:t>
            </w:r>
          </w:p>
        </w:tc>
        <w:tc>
          <w:tcPr>
            <w:tcW w:w="4269" w:type="dxa"/>
            <w:shd w:val="clear" w:color="auto" w:fill="F2F2F2" w:themeFill="background1" w:themeFillShade="F2"/>
            <w:vAlign w:val="center"/>
          </w:tcPr>
          <w:p w14:paraId="5C9A1C19" w14:textId="77777777" w:rsidR="001F1FC4" w:rsidRPr="001B52C0" w:rsidRDefault="001F1FC4" w:rsidP="00EE6FE6">
            <w:pPr>
              <w:pStyle w:val="BodyText"/>
              <w:spacing w:after="120"/>
              <w:ind w:left="0"/>
            </w:pPr>
          </w:p>
        </w:tc>
      </w:tr>
      <w:tr w:rsidR="001F1FC4" w14:paraId="7744C423" w14:textId="77777777" w:rsidTr="00E71DD5">
        <w:tc>
          <w:tcPr>
            <w:tcW w:w="4268" w:type="dxa"/>
            <w:shd w:val="clear" w:color="auto" w:fill="F2F2F2" w:themeFill="background1" w:themeFillShade="F2"/>
            <w:vAlign w:val="center"/>
          </w:tcPr>
          <w:p w14:paraId="71E461A5" w14:textId="616ECDB3" w:rsidR="001F1FC4" w:rsidRPr="001F1FC4" w:rsidRDefault="001F1FC4" w:rsidP="00EE6FE6">
            <w:pPr>
              <w:pStyle w:val="BodyText"/>
              <w:spacing w:after="120"/>
              <w:ind w:left="0"/>
            </w:pPr>
            <w:r w:rsidRPr="001F1FC4">
              <w:t>Software Design Standards</w:t>
            </w:r>
          </w:p>
        </w:tc>
        <w:tc>
          <w:tcPr>
            <w:tcW w:w="4269" w:type="dxa"/>
            <w:shd w:val="clear" w:color="auto" w:fill="F2F2F2" w:themeFill="background1" w:themeFillShade="F2"/>
            <w:vAlign w:val="center"/>
          </w:tcPr>
          <w:p w14:paraId="6182F02C" w14:textId="77777777" w:rsidR="001F1FC4" w:rsidRPr="001B52C0" w:rsidRDefault="001F1FC4" w:rsidP="00EE6FE6">
            <w:pPr>
              <w:pStyle w:val="BodyText"/>
              <w:spacing w:after="120"/>
              <w:ind w:left="0"/>
            </w:pPr>
          </w:p>
        </w:tc>
      </w:tr>
      <w:tr w:rsidR="001F1FC4" w14:paraId="7461B996" w14:textId="77777777" w:rsidTr="00E71DD5">
        <w:tc>
          <w:tcPr>
            <w:tcW w:w="4268" w:type="dxa"/>
            <w:shd w:val="clear" w:color="auto" w:fill="F2F2F2" w:themeFill="background1" w:themeFillShade="F2"/>
            <w:vAlign w:val="center"/>
          </w:tcPr>
          <w:p w14:paraId="24257218" w14:textId="5689333E" w:rsidR="001F1FC4" w:rsidRPr="001F1FC4" w:rsidRDefault="001F1FC4" w:rsidP="00EE6FE6">
            <w:pPr>
              <w:pStyle w:val="BodyText"/>
              <w:spacing w:after="120"/>
              <w:ind w:left="0"/>
            </w:pPr>
            <w:r w:rsidRPr="001F1FC4">
              <w:t>Software Code Standards</w:t>
            </w:r>
          </w:p>
        </w:tc>
        <w:tc>
          <w:tcPr>
            <w:tcW w:w="4269" w:type="dxa"/>
            <w:shd w:val="clear" w:color="auto" w:fill="F2F2F2" w:themeFill="background1" w:themeFillShade="F2"/>
            <w:vAlign w:val="center"/>
          </w:tcPr>
          <w:p w14:paraId="4B96D477" w14:textId="77777777" w:rsidR="001F1FC4" w:rsidRPr="001B52C0" w:rsidRDefault="001F1FC4" w:rsidP="00EE6FE6">
            <w:pPr>
              <w:pStyle w:val="BodyText"/>
              <w:spacing w:after="120"/>
              <w:ind w:left="0"/>
            </w:pPr>
          </w:p>
        </w:tc>
      </w:tr>
      <w:tr w:rsidR="001F1FC4" w14:paraId="7EC3EC76" w14:textId="77777777" w:rsidTr="00E71DD5">
        <w:tc>
          <w:tcPr>
            <w:tcW w:w="4268" w:type="dxa"/>
            <w:shd w:val="clear" w:color="auto" w:fill="F2F2F2" w:themeFill="background1" w:themeFillShade="F2"/>
            <w:vAlign w:val="center"/>
          </w:tcPr>
          <w:p w14:paraId="64199FF5" w14:textId="1F795389" w:rsidR="001F1FC4" w:rsidRPr="001F1FC4" w:rsidRDefault="001F1FC4" w:rsidP="00EE6FE6">
            <w:pPr>
              <w:pStyle w:val="BodyText"/>
              <w:spacing w:after="120"/>
              <w:ind w:left="0"/>
            </w:pPr>
            <w:r w:rsidRPr="001F1FC4">
              <w:t>Software Model Standards</w:t>
            </w:r>
          </w:p>
        </w:tc>
        <w:tc>
          <w:tcPr>
            <w:tcW w:w="4269" w:type="dxa"/>
            <w:shd w:val="clear" w:color="auto" w:fill="F2F2F2" w:themeFill="background1" w:themeFillShade="F2"/>
            <w:vAlign w:val="center"/>
          </w:tcPr>
          <w:p w14:paraId="461A6C92" w14:textId="77777777" w:rsidR="001F1FC4" w:rsidRPr="001B52C0" w:rsidRDefault="001F1FC4" w:rsidP="00EE6FE6">
            <w:pPr>
              <w:pStyle w:val="BodyText"/>
              <w:spacing w:after="120"/>
              <w:ind w:left="0"/>
            </w:pPr>
          </w:p>
        </w:tc>
      </w:tr>
      <w:tr w:rsidR="001F1FC4" w14:paraId="25E729AF" w14:textId="77777777" w:rsidTr="00E71DD5">
        <w:tc>
          <w:tcPr>
            <w:tcW w:w="4268" w:type="dxa"/>
            <w:shd w:val="clear" w:color="auto" w:fill="F2F2F2" w:themeFill="background1" w:themeFillShade="F2"/>
            <w:vAlign w:val="center"/>
          </w:tcPr>
          <w:p w14:paraId="3D535963" w14:textId="670A3CF7" w:rsidR="001F1FC4" w:rsidRPr="001F1FC4" w:rsidRDefault="001F1FC4" w:rsidP="00EE6FE6">
            <w:pPr>
              <w:pStyle w:val="BodyText"/>
              <w:spacing w:after="120"/>
              <w:ind w:left="0"/>
            </w:pPr>
            <w:r w:rsidRPr="001F1FC4">
              <w:t>Simulink Report Generator Tool Qualification Plan</w:t>
            </w:r>
          </w:p>
        </w:tc>
        <w:tc>
          <w:tcPr>
            <w:tcW w:w="4269" w:type="dxa"/>
            <w:shd w:val="clear" w:color="auto" w:fill="F2F2F2" w:themeFill="background1" w:themeFillShade="F2"/>
            <w:vAlign w:val="center"/>
          </w:tcPr>
          <w:p w14:paraId="419901CF" w14:textId="77777777" w:rsidR="001F1FC4" w:rsidRPr="001B52C0" w:rsidRDefault="001F1FC4" w:rsidP="00EE6FE6">
            <w:pPr>
              <w:pStyle w:val="BodyText"/>
              <w:spacing w:after="120"/>
              <w:ind w:left="0"/>
            </w:pPr>
          </w:p>
        </w:tc>
      </w:tr>
      <w:tr w:rsidR="001F1FC4" w14:paraId="06CE761F" w14:textId="77777777" w:rsidTr="00E71DD5">
        <w:tc>
          <w:tcPr>
            <w:tcW w:w="4268" w:type="dxa"/>
            <w:shd w:val="clear" w:color="auto" w:fill="F2F2F2" w:themeFill="background1" w:themeFillShade="F2"/>
            <w:vAlign w:val="center"/>
          </w:tcPr>
          <w:p w14:paraId="3036DCFE" w14:textId="7C994E9A" w:rsidR="001F1FC4" w:rsidRPr="001F1FC4" w:rsidRDefault="001F1FC4" w:rsidP="00EE6FE6">
            <w:pPr>
              <w:pStyle w:val="BodyText"/>
              <w:spacing w:after="120"/>
              <w:ind w:left="0"/>
            </w:pPr>
            <w:r w:rsidRPr="001F1FC4">
              <w:t>Simulink Verification and Validation Tool Qualification Plan</w:t>
            </w:r>
          </w:p>
        </w:tc>
        <w:tc>
          <w:tcPr>
            <w:tcW w:w="4269" w:type="dxa"/>
            <w:shd w:val="clear" w:color="auto" w:fill="F2F2F2" w:themeFill="background1" w:themeFillShade="F2"/>
            <w:vAlign w:val="center"/>
          </w:tcPr>
          <w:p w14:paraId="43C8BB83" w14:textId="77777777" w:rsidR="001F1FC4" w:rsidRPr="001B52C0" w:rsidRDefault="001F1FC4" w:rsidP="00EE6FE6">
            <w:pPr>
              <w:pStyle w:val="BodyText"/>
              <w:spacing w:after="120"/>
              <w:ind w:left="0"/>
            </w:pPr>
          </w:p>
        </w:tc>
      </w:tr>
      <w:tr w:rsidR="001F1FC4" w14:paraId="1E861F62" w14:textId="77777777" w:rsidTr="00E71DD5">
        <w:tc>
          <w:tcPr>
            <w:tcW w:w="4268" w:type="dxa"/>
            <w:shd w:val="clear" w:color="auto" w:fill="F2F2F2" w:themeFill="background1" w:themeFillShade="F2"/>
            <w:vAlign w:val="center"/>
          </w:tcPr>
          <w:p w14:paraId="39963B75" w14:textId="36DB5BE1" w:rsidR="001F1FC4" w:rsidRPr="001F1FC4" w:rsidRDefault="001F1FC4" w:rsidP="00EE6FE6">
            <w:pPr>
              <w:pStyle w:val="BodyText"/>
              <w:spacing w:after="120"/>
              <w:ind w:left="0"/>
            </w:pPr>
            <w:r w:rsidRPr="001F1FC4">
              <w:t>Simulink Code Inspector Tool Qualification Plan</w:t>
            </w:r>
          </w:p>
        </w:tc>
        <w:tc>
          <w:tcPr>
            <w:tcW w:w="4269" w:type="dxa"/>
            <w:shd w:val="clear" w:color="auto" w:fill="F2F2F2" w:themeFill="background1" w:themeFillShade="F2"/>
            <w:vAlign w:val="center"/>
          </w:tcPr>
          <w:p w14:paraId="5373DA2F" w14:textId="77777777" w:rsidR="001F1FC4" w:rsidRPr="001B52C0" w:rsidRDefault="001F1FC4" w:rsidP="00EE6FE6">
            <w:pPr>
              <w:pStyle w:val="BodyText"/>
              <w:spacing w:after="120"/>
              <w:ind w:left="0"/>
            </w:pPr>
          </w:p>
        </w:tc>
      </w:tr>
      <w:tr w:rsidR="001F1FC4" w14:paraId="003FE516" w14:textId="77777777" w:rsidTr="00E71DD5">
        <w:tc>
          <w:tcPr>
            <w:tcW w:w="4268" w:type="dxa"/>
            <w:shd w:val="clear" w:color="auto" w:fill="F2F2F2" w:themeFill="background1" w:themeFillShade="F2"/>
            <w:vAlign w:val="center"/>
          </w:tcPr>
          <w:p w14:paraId="1A6EB212" w14:textId="017AAFEA" w:rsidR="001F1FC4" w:rsidRPr="001F1FC4" w:rsidRDefault="001F1FC4" w:rsidP="00EE6FE6">
            <w:pPr>
              <w:pStyle w:val="BodyText"/>
              <w:spacing w:after="120"/>
              <w:ind w:left="0"/>
            </w:pPr>
            <w:r w:rsidRPr="001F1FC4">
              <w:t>Polyspace Code Prover Tool Qualification Plan</w:t>
            </w:r>
          </w:p>
        </w:tc>
        <w:tc>
          <w:tcPr>
            <w:tcW w:w="4269" w:type="dxa"/>
            <w:shd w:val="clear" w:color="auto" w:fill="F2F2F2" w:themeFill="background1" w:themeFillShade="F2"/>
            <w:vAlign w:val="center"/>
          </w:tcPr>
          <w:p w14:paraId="23B20A3F" w14:textId="77777777" w:rsidR="001F1FC4" w:rsidRPr="001B52C0" w:rsidRDefault="001F1FC4" w:rsidP="00EE6FE6">
            <w:pPr>
              <w:pStyle w:val="BodyText"/>
              <w:spacing w:after="120"/>
              <w:ind w:left="0"/>
            </w:pPr>
          </w:p>
        </w:tc>
      </w:tr>
      <w:tr w:rsidR="001F1FC4" w14:paraId="4D4444F0" w14:textId="77777777" w:rsidTr="001025C2">
        <w:trPr>
          <w:cantSplit/>
        </w:trPr>
        <w:tc>
          <w:tcPr>
            <w:tcW w:w="4268" w:type="dxa"/>
            <w:shd w:val="clear" w:color="auto" w:fill="F2F2F2" w:themeFill="background1" w:themeFillShade="F2"/>
            <w:vAlign w:val="center"/>
          </w:tcPr>
          <w:p w14:paraId="2E443A6F" w14:textId="58697DDB" w:rsidR="001F1FC4" w:rsidRPr="001F1FC4" w:rsidRDefault="001F1FC4" w:rsidP="00EE6FE6">
            <w:pPr>
              <w:pStyle w:val="BodyText"/>
              <w:spacing w:after="120"/>
              <w:ind w:left="0"/>
            </w:pPr>
            <w:r w:rsidRPr="001F1FC4">
              <w:t>Polyspace Bug Finder Tool Qualification Plan</w:t>
            </w:r>
          </w:p>
        </w:tc>
        <w:tc>
          <w:tcPr>
            <w:tcW w:w="4269" w:type="dxa"/>
            <w:shd w:val="clear" w:color="auto" w:fill="F2F2F2" w:themeFill="background1" w:themeFillShade="F2"/>
            <w:vAlign w:val="center"/>
          </w:tcPr>
          <w:p w14:paraId="0A828C12" w14:textId="77777777" w:rsidR="001F1FC4" w:rsidRPr="001B52C0" w:rsidRDefault="001F1FC4" w:rsidP="00EE6FE6">
            <w:pPr>
              <w:pStyle w:val="BodyText"/>
              <w:spacing w:after="120"/>
              <w:ind w:left="0"/>
            </w:pPr>
          </w:p>
        </w:tc>
      </w:tr>
      <w:tr w:rsidR="001F1FC4" w14:paraId="28A996C7" w14:textId="77777777" w:rsidTr="00E71DD5">
        <w:tc>
          <w:tcPr>
            <w:tcW w:w="4268" w:type="dxa"/>
            <w:shd w:val="clear" w:color="auto" w:fill="F2F2F2" w:themeFill="background1" w:themeFillShade="F2"/>
            <w:vAlign w:val="center"/>
          </w:tcPr>
          <w:p w14:paraId="65F3DA46" w14:textId="5E9577C1" w:rsidR="001F1FC4" w:rsidRPr="00475A21" w:rsidRDefault="00E575F3" w:rsidP="00EE6FE6">
            <w:pPr>
              <w:pStyle w:val="BodyText"/>
              <w:spacing w:after="120"/>
              <w:ind w:left="0"/>
            </w:pPr>
            <w:r>
              <w:t>S</w:t>
            </w:r>
            <w:r w:rsidR="00475A21" w:rsidRPr="000C3EE6">
              <w:t xml:space="preserve">imulink Test </w:t>
            </w:r>
            <w:r w:rsidR="00475A21" w:rsidRPr="001F1FC4">
              <w:t>Tool Qualification Plan</w:t>
            </w:r>
          </w:p>
        </w:tc>
        <w:tc>
          <w:tcPr>
            <w:tcW w:w="4269" w:type="dxa"/>
            <w:shd w:val="clear" w:color="auto" w:fill="F2F2F2" w:themeFill="background1" w:themeFillShade="F2"/>
            <w:vAlign w:val="center"/>
          </w:tcPr>
          <w:p w14:paraId="5709A91D" w14:textId="77777777" w:rsidR="001F1FC4" w:rsidRPr="001B52C0" w:rsidRDefault="001F1FC4" w:rsidP="00EE6FE6">
            <w:pPr>
              <w:pStyle w:val="BodyText"/>
              <w:spacing w:after="120"/>
              <w:ind w:left="0"/>
            </w:pPr>
          </w:p>
        </w:tc>
      </w:tr>
      <w:tr w:rsidR="00E575F3" w14:paraId="22932775" w14:textId="77777777" w:rsidTr="00E71DD5">
        <w:tc>
          <w:tcPr>
            <w:tcW w:w="4268" w:type="dxa"/>
            <w:shd w:val="clear" w:color="auto" w:fill="F2F2F2" w:themeFill="background1" w:themeFillShade="F2"/>
            <w:vAlign w:val="center"/>
          </w:tcPr>
          <w:p w14:paraId="5E650047" w14:textId="77777777" w:rsidR="00E575F3" w:rsidRPr="001F1FC4" w:rsidRDefault="00E575F3" w:rsidP="00EE6FE6">
            <w:pPr>
              <w:pStyle w:val="BodyText"/>
              <w:spacing w:after="120"/>
              <w:ind w:left="0"/>
            </w:pPr>
          </w:p>
        </w:tc>
        <w:tc>
          <w:tcPr>
            <w:tcW w:w="4269" w:type="dxa"/>
            <w:shd w:val="clear" w:color="auto" w:fill="F2F2F2" w:themeFill="background1" w:themeFillShade="F2"/>
            <w:vAlign w:val="center"/>
          </w:tcPr>
          <w:p w14:paraId="63C89F46" w14:textId="77777777" w:rsidR="00E575F3" w:rsidRPr="001B52C0" w:rsidRDefault="00E575F3" w:rsidP="00EE6FE6">
            <w:pPr>
              <w:pStyle w:val="BodyText"/>
              <w:spacing w:after="120"/>
              <w:ind w:left="0"/>
            </w:pPr>
          </w:p>
        </w:tc>
      </w:tr>
      <w:tr w:rsidR="001F1FC4" w14:paraId="497DAEDA" w14:textId="77777777" w:rsidTr="001025C2">
        <w:trPr>
          <w:cantSplit/>
        </w:trPr>
        <w:tc>
          <w:tcPr>
            <w:tcW w:w="4268" w:type="dxa"/>
            <w:shd w:val="clear" w:color="auto" w:fill="F2F2F2" w:themeFill="background1" w:themeFillShade="F2"/>
            <w:vAlign w:val="center"/>
          </w:tcPr>
          <w:p w14:paraId="0D0A1096" w14:textId="381912E5" w:rsidR="001F1FC4" w:rsidRPr="001F1FC4" w:rsidRDefault="001F1FC4" w:rsidP="00EE6FE6">
            <w:pPr>
              <w:pStyle w:val="BodyText"/>
              <w:spacing w:after="120"/>
              <w:ind w:left="0"/>
              <w:rPr>
                <w:b/>
              </w:rPr>
            </w:pPr>
            <w:r w:rsidRPr="001F1FC4">
              <w:rPr>
                <w:b/>
              </w:rPr>
              <w:t>Software Documents</w:t>
            </w:r>
          </w:p>
        </w:tc>
        <w:tc>
          <w:tcPr>
            <w:tcW w:w="4269" w:type="dxa"/>
            <w:shd w:val="clear" w:color="auto" w:fill="F2F2F2" w:themeFill="background1" w:themeFillShade="F2"/>
            <w:vAlign w:val="center"/>
          </w:tcPr>
          <w:p w14:paraId="562AF81F" w14:textId="77777777" w:rsidR="001F1FC4" w:rsidRPr="001B52C0" w:rsidRDefault="001F1FC4" w:rsidP="00EE6FE6">
            <w:pPr>
              <w:pStyle w:val="BodyText"/>
              <w:spacing w:after="120"/>
              <w:ind w:left="0"/>
            </w:pPr>
          </w:p>
        </w:tc>
      </w:tr>
      <w:tr w:rsidR="001F1FC4" w14:paraId="3B9ACF63" w14:textId="77777777" w:rsidTr="00E71DD5">
        <w:tc>
          <w:tcPr>
            <w:tcW w:w="4268" w:type="dxa"/>
            <w:shd w:val="clear" w:color="auto" w:fill="F2F2F2" w:themeFill="background1" w:themeFillShade="F2"/>
            <w:vAlign w:val="center"/>
          </w:tcPr>
          <w:p w14:paraId="75A9C91E" w14:textId="7105B96D" w:rsidR="001F1FC4" w:rsidRPr="001F1FC4" w:rsidRDefault="001F1FC4" w:rsidP="00EE6FE6">
            <w:pPr>
              <w:pStyle w:val="BodyText"/>
              <w:spacing w:after="120"/>
              <w:ind w:left="0"/>
            </w:pPr>
            <w:r w:rsidRPr="001F1FC4">
              <w:t>Software Requirements Document</w:t>
            </w:r>
          </w:p>
        </w:tc>
        <w:tc>
          <w:tcPr>
            <w:tcW w:w="4269" w:type="dxa"/>
            <w:shd w:val="clear" w:color="auto" w:fill="F2F2F2" w:themeFill="background1" w:themeFillShade="F2"/>
            <w:vAlign w:val="center"/>
          </w:tcPr>
          <w:p w14:paraId="0D9581A2" w14:textId="77777777" w:rsidR="001F1FC4" w:rsidRPr="001B52C0" w:rsidRDefault="001F1FC4" w:rsidP="00EE6FE6">
            <w:pPr>
              <w:pStyle w:val="BodyText"/>
              <w:spacing w:after="120"/>
              <w:ind w:left="0"/>
            </w:pPr>
          </w:p>
        </w:tc>
      </w:tr>
      <w:tr w:rsidR="001F1FC4" w14:paraId="050FDAC0" w14:textId="77777777" w:rsidTr="00E71DD5">
        <w:tc>
          <w:tcPr>
            <w:tcW w:w="4268" w:type="dxa"/>
            <w:shd w:val="clear" w:color="auto" w:fill="F2F2F2" w:themeFill="background1" w:themeFillShade="F2"/>
            <w:vAlign w:val="center"/>
          </w:tcPr>
          <w:p w14:paraId="3D12D0E6" w14:textId="7E97F299" w:rsidR="001F1FC4" w:rsidRPr="001F1FC4" w:rsidRDefault="001F1FC4" w:rsidP="00EE6FE6">
            <w:pPr>
              <w:pStyle w:val="BodyText"/>
              <w:spacing w:after="120"/>
              <w:ind w:left="0"/>
            </w:pPr>
            <w:r w:rsidRPr="001F1FC4">
              <w:t>Software Design Description</w:t>
            </w:r>
          </w:p>
        </w:tc>
        <w:tc>
          <w:tcPr>
            <w:tcW w:w="4269" w:type="dxa"/>
            <w:shd w:val="clear" w:color="auto" w:fill="F2F2F2" w:themeFill="background1" w:themeFillShade="F2"/>
            <w:vAlign w:val="center"/>
          </w:tcPr>
          <w:p w14:paraId="15E4C96B" w14:textId="77777777" w:rsidR="001F1FC4" w:rsidRPr="001B52C0" w:rsidRDefault="001F1FC4" w:rsidP="00EE6FE6">
            <w:pPr>
              <w:pStyle w:val="BodyText"/>
              <w:spacing w:after="120"/>
              <w:ind w:left="0"/>
            </w:pPr>
          </w:p>
        </w:tc>
      </w:tr>
      <w:tr w:rsidR="001F1FC4" w14:paraId="24F2BF14" w14:textId="77777777" w:rsidTr="00E71DD5">
        <w:tc>
          <w:tcPr>
            <w:tcW w:w="4268" w:type="dxa"/>
            <w:shd w:val="clear" w:color="auto" w:fill="F2F2F2" w:themeFill="background1" w:themeFillShade="F2"/>
            <w:vAlign w:val="center"/>
          </w:tcPr>
          <w:p w14:paraId="4C47B929" w14:textId="77777777" w:rsidR="001F1FC4" w:rsidRPr="001F1FC4" w:rsidRDefault="001F1FC4" w:rsidP="00EE6FE6">
            <w:pPr>
              <w:pStyle w:val="BodyText"/>
              <w:spacing w:after="120"/>
              <w:ind w:left="0"/>
            </w:pPr>
          </w:p>
        </w:tc>
        <w:tc>
          <w:tcPr>
            <w:tcW w:w="4269" w:type="dxa"/>
            <w:shd w:val="clear" w:color="auto" w:fill="F2F2F2" w:themeFill="background1" w:themeFillShade="F2"/>
            <w:vAlign w:val="center"/>
          </w:tcPr>
          <w:p w14:paraId="769749AF" w14:textId="77777777" w:rsidR="001F1FC4" w:rsidRPr="001B52C0" w:rsidRDefault="001F1FC4" w:rsidP="00EE6FE6">
            <w:pPr>
              <w:pStyle w:val="BodyText"/>
              <w:spacing w:after="120"/>
              <w:ind w:left="0"/>
            </w:pPr>
          </w:p>
        </w:tc>
      </w:tr>
      <w:tr w:rsidR="00DD0644" w14:paraId="2472FD3A" w14:textId="77777777" w:rsidTr="00E71DD5">
        <w:tc>
          <w:tcPr>
            <w:tcW w:w="4268" w:type="dxa"/>
            <w:shd w:val="clear" w:color="auto" w:fill="F2F2F2" w:themeFill="background1" w:themeFillShade="F2"/>
            <w:vAlign w:val="center"/>
          </w:tcPr>
          <w:p w14:paraId="0953BE13" w14:textId="694F087B" w:rsidR="00DD0644" w:rsidRPr="00DD0644" w:rsidRDefault="00DD0644" w:rsidP="00DD0644">
            <w:pPr>
              <w:pStyle w:val="BodyText"/>
              <w:spacing w:after="120"/>
              <w:ind w:left="0"/>
              <w:rPr>
                <w:b/>
              </w:rPr>
            </w:pPr>
            <w:r w:rsidRPr="00DD0644">
              <w:rPr>
                <w:b/>
              </w:rPr>
              <w:t xml:space="preserve">Software </w:t>
            </w:r>
            <w:r>
              <w:rPr>
                <w:b/>
              </w:rPr>
              <w:t>Artifacts</w:t>
            </w:r>
          </w:p>
        </w:tc>
        <w:tc>
          <w:tcPr>
            <w:tcW w:w="4269" w:type="dxa"/>
            <w:shd w:val="clear" w:color="auto" w:fill="F2F2F2" w:themeFill="background1" w:themeFillShade="F2"/>
            <w:vAlign w:val="center"/>
          </w:tcPr>
          <w:p w14:paraId="6CAF844A" w14:textId="77777777" w:rsidR="00DD0644" w:rsidRPr="001B52C0" w:rsidRDefault="00DD0644" w:rsidP="00EE6FE6">
            <w:pPr>
              <w:pStyle w:val="BodyText"/>
              <w:spacing w:after="120"/>
              <w:ind w:left="0"/>
            </w:pPr>
          </w:p>
        </w:tc>
      </w:tr>
      <w:tr w:rsidR="00DD0644" w14:paraId="650F06AE" w14:textId="77777777" w:rsidTr="00E71DD5">
        <w:tc>
          <w:tcPr>
            <w:tcW w:w="4268" w:type="dxa"/>
            <w:shd w:val="clear" w:color="auto" w:fill="F2F2F2" w:themeFill="background1" w:themeFillShade="F2"/>
            <w:vAlign w:val="center"/>
          </w:tcPr>
          <w:p w14:paraId="3611AD85" w14:textId="18054B80" w:rsidR="00DD0644" w:rsidRPr="001F1FC4" w:rsidRDefault="00DD0644" w:rsidP="00EE6FE6">
            <w:pPr>
              <w:pStyle w:val="BodyText"/>
              <w:spacing w:after="120"/>
              <w:ind w:left="0"/>
            </w:pPr>
            <w:r>
              <w:t>Specification Model</w:t>
            </w:r>
          </w:p>
        </w:tc>
        <w:tc>
          <w:tcPr>
            <w:tcW w:w="4269" w:type="dxa"/>
            <w:shd w:val="clear" w:color="auto" w:fill="F2F2F2" w:themeFill="background1" w:themeFillShade="F2"/>
            <w:vAlign w:val="center"/>
          </w:tcPr>
          <w:p w14:paraId="5F3A9265" w14:textId="77777777" w:rsidR="00DD0644" w:rsidRPr="001B52C0" w:rsidRDefault="00DD0644" w:rsidP="00EE6FE6">
            <w:pPr>
              <w:pStyle w:val="BodyText"/>
              <w:spacing w:after="120"/>
              <w:ind w:left="0"/>
            </w:pPr>
          </w:p>
        </w:tc>
      </w:tr>
      <w:tr w:rsidR="00DD0644" w14:paraId="55433CA9" w14:textId="77777777" w:rsidTr="00E71DD5">
        <w:tc>
          <w:tcPr>
            <w:tcW w:w="4268" w:type="dxa"/>
            <w:shd w:val="clear" w:color="auto" w:fill="F2F2F2" w:themeFill="background1" w:themeFillShade="F2"/>
            <w:vAlign w:val="center"/>
          </w:tcPr>
          <w:p w14:paraId="0C8020D3" w14:textId="5C17D3AA" w:rsidR="00DD0644" w:rsidRPr="001F1FC4" w:rsidRDefault="00DD0644" w:rsidP="00EE6FE6">
            <w:pPr>
              <w:pStyle w:val="BodyText"/>
              <w:spacing w:after="120"/>
              <w:ind w:left="0"/>
            </w:pPr>
            <w:r>
              <w:t>Design Model</w:t>
            </w:r>
          </w:p>
        </w:tc>
        <w:tc>
          <w:tcPr>
            <w:tcW w:w="4269" w:type="dxa"/>
            <w:shd w:val="clear" w:color="auto" w:fill="F2F2F2" w:themeFill="background1" w:themeFillShade="F2"/>
            <w:vAlign w:val="center"/>
          </w:tcPr>
          <w:p w14:paraId="2A77E970" w14:textId="77777777" w:rsidR="00DD0644" w:rsidRPr="001B52C0" w:rsidRDefault="00DD0644" w:rsidP="00EE6FE6">
            <w:pPr>
              <w:pStyle w:val="BodyText"/>
              <w:spacing w:after="120"/>
              <w:ind w:left="0"/>
            </w:pPr>
          </w:p>
        </w:tc>
      </w:tr>
      <w:tr w:rsidR="00DD0644" w14:paraId="3AAE5F61" w14:textId="77777777" w:rsidTr="00E71DD5">
        <w:tc>
          <w:tcPr>
            <w:tcW w:w="4268" w:type="dxa"/>
            <w:shd w:val="clear" w:color="auto" w:fill="F2F2F2" w:themeFill="background1" w:themeFillShade="F2"/>
            <w:vAlign w:val="center"/>
          </w:tcPr>
          <w:p w14:paraId="45F2A737" w14:textId="19201A72" w:rsidR="00DD0644" w:rsidRPr="001F1FC4" w:rsidRDefault="00DD0644" w:rsidP="00EE6FE6">
            <w:pPr>
              <w:pStyle w:val="BodyText"/>
              <w:spacing w:after="120"/>
              <w:ind w:left="0"/>
            </w:pPr>
            <w:r>
              <w:t>Source Code</w:t>
            </w:r>
          </w:p>
        </w:tc>
        <w:tc>
          <w:tcPr>
            <w:tcW w:w="4269" w:type="dxa"/>
            <w:shd w:val="clear" w:color="auto" w:fill="F2F2F2" w:themeFill="background1" w:themeFillShade="F2"/>
            <w:vAlign w:val="center"/>
          </w:tcPr>
          <w:p w14:paraId="0905B2F0" w14:textId="77777777" w:rsidR="00DD0644" w:rsidRPr="001B52C0" w:rsidRDefault="00DD0644" w:rsidP="00EE6FE6">
            <w:pPr>
              <w:pStyle w:val="BodyText"/>
              <w:spacing w:after="120"/>
              <w:ind w:left="0"/>
            </w:pPr>
          </w:p>
        </w:tc>
      </w:tr>
      <w:tr w:rsidR="00DD0644" w14:paraId="5D988E02" w14:textId="77777777" w:rsidTr="00E71DD5">
        <w:tc>
          <w:tcPr>
            <w:tcW w:w="4268" w:type="dxa"/>
            <w:shd w:val="clear" w:color="auto" w:fill="F2F2F2" w:themeFill="background1" w:themeFillShade="F2"/>
            <w:vAlign w:val="center"/>
          </w:tcPr>
          <w:p w14:paraId="45787FEB" w14:textId="34000F89" w:rsidR="00DD0644" w:rsidRPr="001F1FC4" w:rsidRDefault="00DD0644" w:rsidP="00EE6FE6">
            <w:pPr>
              <w:pStyle w:val="BodyText"/>
              <w:spacing w:after="120"/>
              <w:ind w:left="0"/>
            </w:pPr>
            <w:r>
              <w:t>Executable Object Code</w:t>
            </w:r>
          </w:p>
        </w:tc>
        <w:tc>
          <w:tcPr>
            <w:tcW w:w="4269" w:type="dxa"/>
            <w:shd w:val="clear" w:color="auto" w:fill="F2F2F2" w:themeFill="background1" w:themeFillShade="F2"/>
            <w:vAlign w:val="center"/>
          </w:tcPr>
          <w:p w14:paraId="3AD02141" w14:textId="77777777" w:rsidR="00DD0644" w:rsidRPr="001B52C0" w:rsidRDefault="00DD0644" w:rsidP="00EE6FE6">
            <w:pPr>
              <w:pStyle w:val="BodyText"/>
              <w:spacing w:after="120"/>
              <w:ind w:left="0"/>
            </w:pPr>
          </w:p>
        </w:tc>
      </w:tr>
      <w:tr w:rsidR="00DD0644" w14:paraId="0E1BD06E" w14:textId="77777777" w:rsidTr="00E71DD5">
        <w:tc>
          <w:tcPr>
            <w:tcW w:w="4268" w:type="dxa"/>
            <w:shd w:val="clear" w:color="auto" w:fill="F2F2F2" w:themeFill="background1" w:themeFillShade="F2"/>
            <w:vAlign w:val="center"/>
          </w:tcPr>
          <w:p w14:paraId="408CC2EF" w14:textId="77777777" w:rsidR="00DD0644" w:rsidRPr="001F1FC4" w:rsidRDefault="00DD0644" w:rsidP="00EE6FE6">
            <w:pPr>
              <w:pStyle w:val="BodyText"/>
              <w:spacing w:after="120"/>
              <w:ind w:left="0"/>
            </w:pPr>
          </w:p>
        </w:tc>
        <w:tc>
          <w:tcPr>
            <w:tcW w:w="4269" w:type="dxa"/>
            <w:shd w:val="clear" w:color="auto" w:fill="F2F2F2" w:themeFill="background1" w:themeFillShade="F2"/>
            <w:vAlign w:val="center"/>
          </w:tcPr>
          <w:p w14:paraId="731F2D5A" w14:textId="77777777" w:rsidR="00DD0644" w:rsidRPr="001B52C0" w:rsidRDefault="00DD0644" w:rsidP="00EE6FE6">
            <w:pPr>
              <w:pStyle w:val="BodyText"/>
              <w:spacing w:after="120"/>
              <w:ind w:left="0"/>
            </w:pPr>
          </w:p>
        </w:tc>
      </w:tr>
      <w:tr w:rsidR="001F1FC4" w14:paraId="41731830" w14:textId="77777777" w:rsidTr="00E71DD5">
        <w:tc>
          <w:tcPr>
            <w:tcW w:w="4268" w:type="dxa"/>
            <w:shd w:val="clear" w:color="auto" w:fill="F2F2F2" w:themeFill="background1" w:themeFillShade="F2"/>
            <w:vAlign w:val="center"/>
          </w:tcPr>
          <w:p w14:paraId="0F992987" w14:textId="6801D685" w:rsidR="001F1FC4" w:rsidRPr="001F1FC4" w:rsidRDefault="001F1FC4" w:rsidP="00EE6FE6">
            <w:pPr>
              <w:pStyle w:val="BodyText"/>
              <w:spacing w:after="120"/>
              <w:ind w:left="0"/>
              <w:rPr>
                <w:b/>
              </w:rPr>
            </w:pPr>
            <w:r w:rsidRPr="001F1FC4">
              <w:rPr>
                <w:b/>
              </w:rPr>
              <w:t>Verification Documents</w:t>
            </w:r>
          </w:p>
        </w:tc>
        <w:tc>
          <w:tcPr>
            <w:tcW w:w="4269" w:type="dxa"/>
            <w:shd w:val="clear" w:color="auto" w:fill="F2F2F2" w:themeFill="background1" w:themeFillShade="F2"/>
            <w:vAlign w:val="center"/>
          </w:tcPr>
          <w:p w14:paraId="01DAC98F" w14:textId="77777777" w:rsidR="001F1FC4" w:rsidRPr="001B52C0" w:rsidRDefault="001F1FC4" w:rsidP="00EE6FE6">
            <w:pPr>
              <w:pStyle w:val="BodyText"/>
              <w:spacing w:after="120"/>
              <w:ind w:left="0"/>
            </w:pPr>
          </w:p>
        </w:tc>
      </w:tr>
      <w:tr w:rsidR="001F1FC4" w14:paraId="6C18157F" w14:textId="77777777" w:rsidTr="00E71DD5">
        <w:tc>
          <w:tcPr>
            <w:tcW w:w="4268" w:type="dxa"/>
            <w:shd w:val="clear" w:color="auto" w:fill="F2F2F2" w:themeFill="background1" w:themeFillShade="F2"/>
            <w:vAlign w:val="center"/>
          </w:tcPr>
          <w:p w14:paraId="7773CDD7" w14:textId="3C0D86DA" w:rsidR="001F1FC4" w:rsidRPr="001F1FC4" w:rsidRDefault="001F1FC4" w:rsidP="00675D56">
            <w:pPr>
              <w:pStyle w:val="BodyText"/>
              <w:spacing w:after="120"/>
              <w:ind w:left="0"/>
            </w:pPr>
            <w:r w:rsidRPr="001F1FC4">
              <w:t xml:space="preserve">Software Verification </w:t>
            </w:r>
            <w:r w:rsidR="00675D56">
              <w:t xml:space="preserve">Test </w:t>
            </w:r>
            <w:r w:rsidRPr="001F1FC4">
              <w:t>Cases</w:t>
            </w:r>
            <w:r w:rsidR="00675D56">
              <w:t xml:space="preserve"> and </w:t>
            </w:r>
            <w:r w:rsidR="00675D56" w:rsidRPr="001F1FC4">
              <w:t xml:space="preserve"> </w:t>
            </w:r>
            <w:r w:rsidRPr="001F1FC4">
              <w:t>Procedures</w:t>
            </w:r>
          </w:p>
        </w:tc>
        <w:tc>
          <w:tcPr>
            <w:tcW w:w="4269" w:type="dxa"/>
            <w:shd w:val="clear" w:color="auto" w:fill="F2F2F2" w:themeFill="background1" w:themeFillShade="F2"/>
            <w:vAlign w:val="center"/>
          </w:tcPr>
          <w:p w14:paraId="30ACB13C" w14:textId="77777777" w:rsidR="001F1FC4" w:rsidRPr="001B52C0" w:rsidRDefault="001F1FC4" w:rsidP="00EE6FE6">
            <w:pPr>
              <w:pStyle w:val="BodyText"/>
              <w:spacing w:after="120"/>
              <w:ind w:left="0"/>
            </w:pPr>
          </w:p>
        </w:tc>
      </w:tr>
      <w:tr w:rsidR="001F1FC4" w14:paraId="0B6701E7" w14:textId="77777777" w:rsidTr="00E71DD5">
        <w:tc>
          <w:tcPr>
            <w:tcW w:w="4268" w:type="dxa"/>
            <w:shd w:val="clear" w:color="auto" w:fill="F2F2F2" w:themeFill="background1" w:themeFillShade="F2"/>
            <w:vAlign w:val="center"/>
          </w:tcPr>
          <w:p w14:paraId="72FDAD02" w14:textId="69E4B0C7" w:rsidR="001F1FC4" w:rsidRPr="001F1FC4" w:rsidRDefault="001F1FC4" w:rsidP="00EE6FE6">
            <w:pPr>
              <w:pStyle w:val="BodyText"/>
              <w:spacing w:after="120"/>
              <w:ind w:left="0"/>
            </w:pPr>
            <w:r w:rsidRPr="001F1FC4">
              <w:t>Software Accomplishment Summary</w:t>
            </w:r>
          </w:p>
        </w:tc>
        <w:tc>
          <w:tcPr>
            <w:tcW w:w="4269" w:type="dxa"/>
            <w:shd w:val="clear" w:color="auto" w:fill="F2F2F2" w:themeFill="background1" w:themeFillShade="F2"/>
            <w:vAlign w:val="center"/>
          </w:tcPr>
          <w:p w14:paraId="08E319F2" w14:textId="77777777" w:rsidR="001F1FC4" w:rsidRPr="001B52C0" w:rsidRDefault="001F1FC4" w:rsidP="00EE6FE6">
            <w:pPr>
              <w:pStyle w:val="BodyText"/>
              <w:spacing w:after="120"/>
              <w:ind w:left="0"/>
            </w:pPr>
          </w:p>
        </w:tc>
      </w:tr>
      <w:tr w:rsidR="001F1FC4" w14:paraId="298EBD2B" w14:textId="77777777" w:rsidTr="00E71DD5">
        <w:tc>
          <w:tcPr>
            <w:tcW w:w="4268" w:type="dxa"/>
            <w:shd w:val="clear" w:color="auto" w:fill="F2F2F2" w:themeFill="background1" w:themeFillShade="F2"/>
            <w:vAlign w:val="center"/>
          </w:tcPr>
          <w:p w14:paraId="09C0BC1C" w14:textId="67B1F714" w:rsidR="001F1FC4" w:rsidRPr="001F1FC4" w:rsidRDefault="001F1FC4" w:rsidP="00EE6FE6">
            <w:pPr>
              <w:pStyle w:val="BodyText"/>
              <w:spacing w:after="120"/>
              <w:ind w:left="0"/>
            </w:pPr>
            <w:r w:rsidRPr="001F1FC4">
              <w:t>Software Configuration Index</w:t>
            </w:r>
          </w:p>
        </w:tc>
        <w:tc>
          <w:tcPr>
            <w:tcW w:w="4269" w:type="dxa"/>
            <w:shd w:val="clear" w:color="auto" w:fill="F2F2F2" w:themeFill="background1" w:themeFillShade="F2"/>
            <w:vAlign w:val="center"/>
          </w:tcPr>
          <w:p w14:paraId="41FD32B2" w14:textId="77777777" w:rsidR="001F1FC4" w:rsidRPr="001B52C0" w:rsidRDefault="001F1FC4" w:rsidP="00EE6FE6">
            <w:pPr>
              <w:pStyle w:val="BodyText"/>
              <w:spacing w:after="120"/>
              <w:ind w:left="0"/>
            </w:pPr>
          </w:p>
        </w:tc>
      </w:tr>
      <w:tr w:rsidR="00DD0644" w14:paraId="26A25859" w14:textId="77777777" w:rsidTr="00E71DD5">
        <w:tc>
          <w:tcPr>
            <w:tcW w:w="4268" w:type="dxa"/>
            <w:shd w:val="clear" w:color="auto" w:fill="F2F2F2" w:themeFill="background1" w:themeFillShade="F2"/>
            <w:vAlign w:val="center"/>
          </w:tcPr>
          <w:p w14:paraId="3422D391" w14:textId="7D988DBA" w:rsidR="00DD0644" w:rsidRPr="001F1FC4" w:rsidRDefault="00DD0644" w:rsidP="00DD0644">
            <w:pPr>
              <w:pStyle w:val="BodyText"/>
              <w:spacing w:after="120"/>
              <w:ind w:left="0"/>
            </w:pPr>
            <w:r w:rsidRPr="0067049E">
              <w:rPr>
                <w:i/>
                <w:color w:val="1F497D" w:themeColor="text2"/>
              </w:rPr>
              <w:t xml:space="preserve">&lt;Insert additional </w:t>
            </w:r>
            <w:r>
              <w:rPr>
                <w:i/>
                <w:color w:val="1F497D" w:themeColor="text2"/>
              </w:rPr>
              <w:t>artifacts here.</w:t>
            </w:r>
            <w:r w:rsidRPr="0067049E">
              <w:rPr>
                <w:i/>
                <w:color w:val="1F497D" w:themeColor="text2"/>
              </w:rPr>
              <w:t>&gt;</w:t>
            </w:r>
          </w:p>
        </w:tc>
        <w:tc>
          <w:tcPr>
            <w:tcW w:w="4269" w:type="dxa"/>
            <w:shd w:val="clear" w:color="auto" w:fill="F2F2F2" w:themeFill="background1" w:themeFillShade="F2"/>
            <w:vAlign w:val="center"/>
          </w:tcPr>
          <w:p w14:paraId="371B1FDE" w14:textId="77777777" w:rsidR="00DD0644" w:rsidRPr="001B52C0" w:rsidRDefault="00DD0644" w:rsidP="00EE6FE6">
            <w:pPr>
              <w:pStyle w:val="BodyText"/>
              <w:spacing w:after="120"/>
              <w:ind w:left="0"/>
            </w:pPr>
          </w:p>
        </w:tc>
      </w:tr>
    </w:tbl>
    <w:p w14:paraId="061E7751" w14:textId="77777777" w:rsidR="001F1FC4" w:rsidRDefault="001F1FC4" w:rsidP="00982F0B">
      <w:pPr>
        <w:pStyle w:val="BodyText"/>
        <w:spacing w:after="120"/>
        <w:rPr>
          <w:b/>
        </w:rPr>
      </w:pPr>
    </w:p>
    <w:p w14:paraId="26A478E2" w14:textId="77777777" w:rsidR="00B353E3" w:rsidRDefault="00B353E3" w:rsidP="00982F0B">
      <w:pPr>
        <w:pStyle w:val="BodyText"/>
        <w:spacing w:after="120"/>
        <w:sectPr w:rsidR="00B353E3" w:rsidSect="004241ED">
          <w:type w:val="oddPage"/>
          <w:pgSz w:w="11201" w:h="13008"/>
          <w:pgMar w:top="965" w:right="1440" w:bottom="1699" w:left="1440" w:header="965" w:footer="72" w:gutter="0"/>
          <w:pgNumType w:start="1" w:chapStyle="1"/>
          <w:cols w:space="720"/>
          <w:noEndnote/>
          <w:titlePg/>
          <w:docGrid w:linePitch="326"/>
        </w:sectPr>
      </w:pPr>
    </w:p>
    <w:p w14:paraId="4F0A516B" w14:textId="5EF63CAC" w:rsidR="008050A7" w:rsidRPr="001025C2" w:rsidRDefault="00DC1828" w:rsidP="001025C2">
      <w:pPr>
        <w:pStyle w:val="Heading1"/>
      </w:pPr>
      <w:bookmarkStart w:id="175" w:name="_Toc374710893"/>
      <w:bookmarkStart w:id="176" w:name="_Toc374711126"/>
      <w:bookmarkStart w:id="177" w:name="_Toc374710894"/>
      <w:bookmarkStart w:id="178" w:name="_Toc374711127"/>
      <w:bookmarkStart w:id="179" w:name="_Toc472066934"/>
      <w:bookmarkEnd w:id="175"/>
      <w:bookmarkEnd w:id="176"/>
      <w:bookmarkEnd w:id="177"/>
      <w:bookmarkEnd w:id="178"/>
      <w:r w:rsidRPr="001025C2">
        <w:lastRenderedPageBreak/>
        <w:t>Organization and</w:t>
      </w:r>
      <w:r w:rsidR="000F2CE5" w:rsidRPr="001025C2">
        <w:t xml:space="preserve"> </w:t>
      </w:r>
      <w:r w:rsidRPr="001025C2">
        <w:t>Responsibilities</w:t>
      </w:r>
      <w:bookmarkEnd w:id="179"/>
    </w:p>
    <w:p w14:paraId="4C8AFF53" w14:textId="0BEF783D" w:rsidR="00C5210F" w:rsidRDefault="00C5210F" w:rsidP="004A31AD">
      <w:pPr>
        <w:pStyle w:val="BodyText"/>
      </w:pPr>
      <w:r w:rsidRPr="00DD0644">
        <w:t xml:space="preserve">&lt; </w:t>
      </w:r>
      <w:r w:rsidR="00DD0644" w:rsidRPr="00DD0644">
        <w:t>Add a description here explaining the management structure within the project. Clear</w:t>
      </w:r>
      <w:r w:rsidR="00B368CB">
        <w:t>l</w:t>
      </w:r>
      <w:r w:rsidR="00DD0644" w:rsidRPr="00DD0644">
        <w:t>y define the required roles and responsibilities to ease the demonstration of independence (if required).</w:t>
      </w:r>
      <w:r w:rsidRPr="00DD0644">
        <w:t>&gt;</w:t>
      </w:r>
    </w:p>
    <w:p w14:paraId="0977E510" w14:textId="77777777" w:rsidR="00B353E3" w:rsidRDefault="00B353E3" w:rsidP="00C5210F">
      <w:pPr>
        <w:rPr>
          <w:sz w:val="22"/>
        </w:rPr>
      </w:pPr>
    </w:p>
    <w:p w14:paraId="098FCF10" w14:textId="77777777" w:rsidR="00B353E3" w:rsidRDefault="00B353E3">
      <w:pPr>
        <w:rPr>
          <w:sz w:val="22"/>
        </w:rPr>
      </w:pPr>
      <w:r>
        <w:rPr>
          <w:sz w:val="22"/>
        </w:rPr>
        <w:br w:type="page"/>
      </w:r>
    </w:p>
    <w:p w14:paraId="37AF375D" w14:textId="19C8EFC9" w:rsidR="00B353E3" w:rsidRDefault="00B353E3" w:rsidP="00C5210F">
      <w:pPr>
        <w:rPr>
          <w:sz w:val="22"/>
        </w:rPr>
      </w:pPr>
    </w:p>
    <w:p w14:paraId="4CA3A62B" w14:textId="77777777" w:rsidR="00B353E3" w:rsidRDefault="00B353E3">
      <w:pPr>
        <w:rPr>
          <w:sz w:val="22"/>
        </w:rPr>
      </w:pPr>
      <w:r>
        <w:rPr>
          <w:sz w:val="22"/>
        </w:rPr>
        <w:br w:type="page"/>
      </w:r>
    </w:p>
    <w:p w14:paraId="28BAF99B" w14:textId="77777777" w:rsidR="00B353E3" w:rsidRDefault="00B353E3" w:rsidP="00C5210F">
      <w:pPr>
        <w:rPr>
          <w:sz w:val="22"/>
        </w:rPr>
        <w:sectPr w:rsidR="00B353E3" w:rsidSect="004241ED">
          <w:type w:val="oddPage"/>
          <w:pgSz w:w="11201" w:h="13008"/>
          <w:pgMar w:top="965" w:right="1440" w:bottom="1699" w:left="1440" w:header="965" w:footer="72" w:gutter="0"/>
          <w:pgNumType w:start="1" w:chapStyle="1"/>
          <w:cols w:space="720"/>
          <w:noEndnote/>
          <w:titlePg/>
          <w:docGrid w:linePitch="326"/>
        </w:sectPr>
      </w:pPr>
    </w:p>
    <w:p w14:paraId="6C0627AE" w14:textId="684D48C9" w:rsidR="00E0447D" w:rsidRPr="001025C2" w:rsidRDefault="005B30EF" w:rsidP="001025C2">
      <w:pPr>
        <w:pStyle w:val="Heading1"/>
      </w:pPr>
      <w:bookmarkStart w:id="180" w:name="_Toc369675952"/>
      <w:bookmarkStart w:id="181" w:name="_Toc472066935"/>
      <w:bookmarkEnd w:id="180"/>
      <w:r w:rsidRPr="001025C2">
        <w:lastRenderedPageBreak/>
        <w:t xml:space="preserve">Milestones and </w:t>
      </w:r>
      <w:r w:rsidR="00DC1828" w:rsidRPr="001025C2">
        <w:t>Schedule</w:t>
      </w:r>
      <w:bookmarkEnd w:id="181"/>
    </w:p>
    <w:p w14:paraId="4D07C51C" w14:textId="650B55D2" w:rsidR="00C5210F" w:rsidRPr="00A97D7F" w:rsidRDefault="00C5210F" w:rsidP="004A31AD">
      <w:pPr>
        <w:pStyle w:val="BodyText"/>
        <w:rPr>
          <w:i/>
        </w:rPr>
      </w:pPr>
      <w:r w:rsidRPr="00A97D7F">
        <w:rPr>
          <w:i/>
        </w:rPr>
        <w:t xml:space="preserve">&lt; </w:t>
      </w:r>
      <w:r w:rsidR="00DD0644" w:rsidRPr="00A97D7F">
        <w:t>Add an overview about the projec</w:t>
      </w:r>
      <w:r w:rsidR="00A97D7F" w:rsidRPr="00A97D7F">
        <w:t>t schedule and the defined mile</w:t>
      </w:r>
      <w:r w:rsidR="00DD0644" w:rsidRPr="00A97D7F">
        <w:t>stones</w:t>
      </w:r>
      <w:r w:rsidR="00A97D7F" w:rsidRPr="00A97D7F">
        <w:t xml:space="preserve"> here</w:t>
      </w:r>
      <w:r w:rsidR="00DD0644" w:rsidRPr="00A97D7F">
        <w:t xml:space="preserve"> to ease the commu</w:t>
      </w:r>
      <w:r w:rsidR="00B368CB">
        <w:t>n</w:t>
      </w:r>
      <w:r w:rsidR="00DD0644" w:rsidRPr="00A97D7F">
        <w:t>ication and pla</w:t>
      </w:r>
      <w:r w:rsidR="00B368CB">
        <w:t>n</w:t>
      </w:r>
      <w:r w:rsidR="00DD0644" w:rsidRPr="00A97D7F">
        <w:t>ning of audits with the authorities.</w:t>
      </w:r>
      <w:r w:rsidRPr="00A97D7F">
        <w:rPr>
          <w:i/>
        </w:rPr>
        <w:t>&gt;</w:t>
      </w:r>
    </w:p>
    <w:sectPr w:rsidR="00C5210F" w:rsidRPr="00A97D7F" w:rsidSect="004241ED">
      <w:type w:val="oddPage"/>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25C4D" w14:textId="77777777" w:rsidR="00CF5B34" w:rsidRDefault="00CF5B34">
      <w:r>
        <w:separator/>
      </w:r>
    </w:p>
    <w:p w14:paraId="68ABE517" w14:textId="77777777" w:rsidR="00CF5B34" w:rsidRDefault="00CF5B34"/>
  </w:endnote>
  <w:endnote w:type="continuationSeparator" w:id="0">
    <w:p w14:paraId="4F77A001" w14:textId="77777777" w:rsidR="00CF5B34" w:rsidRDefault="00CF5B34">
      <w:r>
        <w:continuationSeparator/>
      </w:r>
    </w:p>
    <w:p w14:paraId="3B422E24" w14:textId="77777777" w:rsidR="00CF5B34" w:rsidRDefault="00CF5B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C47AB9" w:rsidRDefault="00C47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C47AB9" w:rsidRPr="007E1D22" w:rsidRDefault="00C47AB9">
    <w:pPr>
      <w:pStyle w:val="Footer"/>
      <w:jc w:val="right"/>
    </w:pPr>
  </w:p>
  <w:p w14:paraId="7DAF3064" w14:textId="77777777" w:rsidR="00C47AB9" w:rsidRDefault="00C47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C47AB9" w:rsidRDefault="00C47A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C47AB9" w:rsidRDefault="00C47AB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C47AB9" w:rsidRPr="007E1D22" w:rsidRDefault="00C47AB9">
    <w:pPr>
      <w:pStyle w:val="Footer"/>
      <w:jc w:val="right"/>
    </w:pPr>
  </w:p>
  <w:p w14:paraId="09FC3B2F" w14:textId="77777777" w:rsidR="00C47AB9" w:rsidRDefault="00C47AB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C47AB9" w:rsidRDefault="00C47A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2860997E" w:rsidR="00C47AB9" w:rsidRDefault="00C47AB9">
    <w:pPr>
      <w:pStyle w:val="Footer"/>
      <w:jc w:val="right"/>
    </w:pPr>
    <w:r>
      <w:fldChar w:fldCharType="begin"/>
    </w:r>
    <w:r>
      <w:instrText xml:space="preserve"> PAGE   \* MERGEFORMAT </w:instrText>
    </w:r>
    <w:r>
      <w:fldChar w:fldCharType="separate"/>
    </w:r>
    <w:r w:rsidR="0037551D">
      <w:rPr>
        <w:noProof/>
      </w:rPr>
      <w:t>vii</w:t>
    </w:r>
    <w:r>
      <w:fldChar w:fldCharType="end"/>
    </w:r>
  </w:p>
  <w:p w14:paraId="09FC3B31" w14:textId="77777777" w:rsidR="00C47AB9" w:rsidRDefault="00C47AB9">
    <w:pPr>
      <w:pStyle w:val="Footer"/>
    </w:pPr>
  </w:p>
  <w:p w14:paraId="09FC3B32" w14:textId="77777777" w:rsidR="00C47AB9" w:rsidRDefault="00C47AB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4D348FA5" w:rsidR="00C47AB9" w:rsidRDefault="00C47AB9">
    <w:pPr>
      <w:pStyle w:val="Footer"/>
      <w:jc w:val="right"/>
    </w:pPr>
    <w:r>
      <w:fldChar w:fldCharType="begin"/>
    </w:r>
    <w:r>
      <w:instrText xml:space="preserve"> PAGE   \* MERGEFORMAT </w:instrText>
    </w:r>
    <w:r>
      <w:fldChar w:fldCharType="separate"/>
    </w:r>
    <w:r w:rsidR="0037551D">
      <w:rPr>
        <w:noProof/>
      </w:rPr>
      <w:t>2-6</w:t>
    </w:r>
    <w:r>
      <w:fldChar w:fldCharType="end"/>
    </w:r>
  </w:p>
  <w:p w14:paraId="09FC3B34" w14:textId="77777777" w:rsidR="00C47AB9" w:rsidRDefault="00C47AB9">
    <w:pPr>
      <w:pStyle w:val="Footer"/>
    </w:pPr>
  </w:p>
  <w:p w14:paraId="09FC3B35" w14:textId="77777777" w:rsidR="00C47AB9" w:rsidRDefault="00C47A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4C7F7" w14:textId="77777777" w:rsidR="00CF5B34" w:rsidRDefault="00CF5B34">
      <w:r>
        <w:separator/>
      </w:r>
    </w:p>
    <w:p w14:paraId="7C080161" w14:textId="77777777" w:rsidR="00CF5B34" w:rsidRDefault="00CF5B34"/>
  </w:footnote>
  <w:footnote w:type="continuationSeparator" w:id="0">
    <w:p w14:paraId="1343DCC5" w14:textId="77777777" w:rsidR="00CF5B34" w:rsidRDefault="00CF5B34">
      <w:r>
        <w:continuationSeparator/>
      </w:r>
    </w:p>
    <w:p w14:paraId="2D791C47" w14:textId="77777777" w:rsidR="00CF5B34" w:rsidRDefault="00CF5B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C47AB9" w:rsidRDefault="00C47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C47AB9" w:rsidRPr="00EF280D" w:rsidRDefault="00C47AB9"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C47AB9" w:rsidRDefault="00C47AB9"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C47AB9" w:rsidRDefault="00C47A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C47AB9" w:rsidRDefault="00C47A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C47AB9" w:rsidRDefault="00C47A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C47AB9" w:rsidRPr="00EF280D" w:rsidRDefault="00C47AB9"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C47AB9" w:rsidRDefault="00C47AB9"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C47AB9" w:rsidRDefault="00C47A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C47AB9" w:rsidRDefault="00C47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EA3"/>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4D8A"/>
    <w:rsid w:val="0007053D"/>
    <w:rsid w:val="00071325"/>
    <w:rsid w:val="000724A2"/>
    <w:rsid w:val="00073F02"/>
    <w:rsid w:val="0007516D"/>
    <w:rsid w:val="00076C8C"/>
    <w:rsid w:val="00080C3A"/>
    <w:rsid w:val="00082B78"/>
    <w:rsid w:val="00083379"/>
    <w:rsid w:val="00084126"/>
    <w:rsid w:val="00084FBC"/>
    <w:rsid w:val="0008622F"/>
    <w:rsid w:val="00086899"/>
    <w:rsid w:val="00086C91"/>
    <w:rsid w:val="00087A23"/>
    <w:rsid w:val="00091C9E"/>
    <w:rsid w:val="0009296F"/>
    <w:rsid w:val="00093BEF"/>
    <w:rsid w:val="00095E96"/>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B84"/>
    <w:rsid w:val="00170F05"/>
    <w:rsid w:val="00171877"/>
    <w:rsid w:val="00171AA4"/>
    <w:rsid w:val="00174123"/>
    <w:rsid w:val="001752A6"/>
    <w:rsid w:val="001756C5"/>
    <w:rsid w:val="001759C4"/>
    <w:rsid w:val="00175ABA"/>
    <w:rsid w:val="00180D14"/>
    <w:rsid w:val="001826F4"/>
    <w:rsid w:val="00182F9F"/>
    <w:rsid w:val="00184237"/>
    <w:rsid w:val="00190F0A"/>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45FA"/>
    <w:rsid w:val="001C69CF"/>
    <w:rsid w:val="001C6C6E"/>
    <w:rsid w:val="001D0A7B"/>
    <w:rsid w:val="001D180B"/>
    <w:rsid w:val="001D4ABE"/>
    <w:rsid w:val="001D4CD6"/>
    <w:rsid w:val="001D640D"/>
    <w:rsid w:val="001D7F4C"/>
    <w:rsid w:val="001E034B"/>
    <w:rsid w:val="001E06A9"/>
    <w:rsid w:val="001E0DDD"/>
    <w:rsid w:val="001E18A0"/>
    <w:rsid w:val="001E3380"/>
    <w:rsid w:val="001E5597"/>
    <w:rsid w:val="001E747A"/>
    <w:rsid w:val="001F1FC4"/>
    <w:rsid w:val="001F233B"/>
    <w:rsid w:val="001F3022"/>
    <w:rsid w:val="001F35E8"/>
    <w:rsid w:val="001F61ED"/>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224"/>
    <w:rsid w:val="00222367"/>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3A90"/>
    <w:rsid w:val="002D55EC"/>
    <w:rsid w:val="002E0A45"/>
    <w:rsid w:val="002E0BBB"/>
    <w:rsid w:val="002E1262"/>
    <w:rsid w:val="002E165E"/>
    <w:rsid w:val="002E16F8"/>
    <w:rsid w:val="002E38F8"/>
    <w:rsid w:val="002E41C5"/>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7DD6"/>
    <w:rsid w:val="0035138F"/>
    <w:rsid w:val="00355129"/>
    <w:rsid w:val="00357C10"/>
    <w:rsid w:val="00357E6B"/>
    <w:rsid w:val="003632F9"/>
    <w:rsid w:val="00363521"/>
    <w:rsid w:val="00365A2B"/>
    <w:rsid w:val="00365EDE"/>
    <w:rsid w:val="003664D5"/>
    <w:rsid w:val="00366FD0"/>
    <w:rsid w:val="00370939"/>
    <w:rsid w:val="00370B82"/>
    <w:rsid w:val="00371BDF"/>
    <w:rsid w:val="00372781"/>
    <w:rsid w:val="00373316"/>
    <w:rsid w:val="0037551D"/>
    <w:rsid w:val="0037731D"/>
    <w:rsid w:val="003773F3"/>
    <w:rsid w:val="00383473"/>
    <w:rsid w:val="00384EFC"/>
    <w:rsid w:val="0038657A"/>
    <w:rsid w:val="00387036"/>
    <w:rsid w:val="00391066"/>
    <w:rsid w:val="00391469"/>
    <w:rsid w:val="003936DC"/>
    <w:rsid w:val="00394228"/>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9AF"/>
    <w:rsid w:val="003C66EB"/>
    <w:rsid w:val="003C7041"/>
    <w:rsid w:val="003C7407"/>
    <w:rsid w:val="003C746C"/>
    <w:rsid w:val="003D1009"/>
    <w:rsid w:val="003D1DF0"/>
    <w:rsid w:val="003D218A"/>
    <w:rsid w:val="003D4734"/>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42D"/>
    <w:rsid w:val="00463BC8"/>
    <w:rsid w:val="0046405F"/>
    <w:rsid w:val="00465ECF"/>
    <w:rsid w:val="00466792"/>
    <w:rsid w:val="00466C53"/>
    <w:rsid w:val="00466D99"/>
    <w:rsid w:val="00467E24"/>
    <w:rsid w:val="004718AA"/>
    <w:rsid w:val="004734A1"/>
    <w:rsid w:val="00475A21"/>
    <w:rsid w:val="00482ADB"/>
    <w:rsid w:val="00485522"/>
    <w:rsid w:val="00486EEF"/>
    <w:rsid w:val="0049178F"/>
    <w:rsid w:val="004922B1"/>
    <w:rsid w:val="00493BF4"/>
    <w:rsid w:val="00494306"/>
    <w:rsid w:val="00494D8A"/>
    <w:rsid w:val="00495542"/>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3868"/>
    <w:rsid w:val="004E4305"/>
    <w:rsid w:val="004E5383"/>
    <w:rsid w:val="004E5EA0"/>
    <w:rsid w:val="004E6009"/>
    <w:rsid w:val="004E6A9D"/>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5206"/>
    <w:rsid w:val="005753BB"/>
    <w:rsid w:val="005753BC"/>
    <w:rsid w:val="00575D31"/>
    <w:rsid w:val="0057600C"/>
    <w:rsid w:val="00576AE5"/>
    <w:rsid w:val="00580527"/>
    <w:rsid w:val="00580F56"/>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6023"/>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58"/>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A154B"/>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4E90"/>
    <w:rsid w:val="006F4F2C"/>
    <w:rsid w:val="006F69B2"/>
    <w:rsid w:val="006F6FD2"/>
    <w:rsid w:val="006F74DB"/>
    <w:rsid w:val="00701B4F"/>
    <w:rsid w:val="0070334B"/>
    <w:rsid w:val="007039D7"/>
    <w:rsid w:val="00704CCA"/>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F29"/>
    <w:rsid w:val="00750784"/>
    <w:rsid w:val="007529DB"/>
    <w:rsid w:val="007540FC"/>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3C6"/>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63DB"/>
    <w:rsid w:val="007F7E8B"/>
    <w:rsid w:val="00800512"/>
    <w:rsid w:val="00800C61"/>
    <w:rsid w:val="0080142C"/>
    <w:rsid w:val="00802679"/>
    <w:rsid w:val="00802EEB"/>
    <w:rsid w:val="00803D2B"/>
    <w:rsid w:val="008045D8"/>
    <w:rsid w:val="008050A7"/>
    <w:rsid w:val="008071EC"/>
    <w:rsid w:val="008133AB"/>
    <w:rsid w:val="00813DFB"/>
    <w:rsid w:val="0081555E"/>
    <w:rsid w:val="008158CB"/>
    <w:rsid w:val="00815B1F"/>
    <w:rsid w:val="008173E9"/>
    <w:rsid w:val="008219D3"/>
    <w:rsid w:val="00831A2A"/>
    <w:rsid w:val="00831C21"/>
    <w:rsid w:val="00831E1A"/>
    <w:rsid w:val="00832818"/>
    <w:rsid w:val="00833C38"/>
    <w:rsid w:val="00833F60"/>
    <w:rsid w:val="00835A9E"/>
    <w:rsid w:val="008378DD"/>
    <w:rsid w:val="0083794C"/>
    <w:rsid w:val="008379EB"/>
    <w:rsid w:val="0084280A"/>
    <w:rsid w:val="008430F9"/>
    <w:rsid w:val="00844BCA"/>
    <w:rsid w:val="00845BC6"/>
    <w:rsid w:val="00845E4C"/>
    <w:rsid w:val="008549A3"/>
    <w:rsid w:val="00855DFB"/>
    <w:rsid w:val="00856AB2"/>
    <w:rsid w:val="0085757F"/>
    <w:rsid w:val="008611BA"/>
    <w:rsid w:val="0086415A"/>
    <w:rsid w:val="0086472B"/>
    <w:rsid w:val="00866221"/>
    <w:rsid w:val="008670ED"/>
    <w:rsid w:val="0087222D"/>
    <w:rsid w:val="008724B4"/>
    <w:rsid w:val="00874EF5"/>
    <w:rsid w:val="00875038"/>
    <w:rsid w:val="00877CE5"/>
    <w:rsid w:val="00882A80"/>
    <w:rsid w:val="00884546"/>
    <w:rsid w:val="00884F83"/>
    <w:rsid w:val="008866BE"/>
    <w:rsid w:val="00886DC1"/>
    <w:rsid w:val="00887F33"/>
    <w:rsid w:val="008909B1"/>
    <w:rsid w:val="00891092"/>
    <w:rsid w:val="0089187B"/>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2778"/>
    <w:rsid w:val="008F292B"/>
    <w:rsid w:val="008F5FC8"/>
    <w:rsid w:val="008F7677"/>
    <w:rsid w:val="00900DF8"/>
    <w:rsid w:val="0090125A"/>
    <w:rsid w:val="00903C7E"/>
    <w:rsid w:val="00903F2E"/>
    <w:rsid w:val="009047AF"/>
    <w:rsid w:val="00905CBA"/>
    <w:rsid w:val="0091165B"/>
    <w:rsid w:val="00913902"/>
    <w:rsid w:val="0091418A"/>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6869"/>
    <w:rsid w:val="0095076A"/>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2580"/>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E06AC"/>
    <w:rsid w:val="009E1186"/>
    <w:rsid w:val="009E2956"/>
    <w:rsid w:val="009E421B"/>
    <w:rsid w:val="009E47A1"/>
    <w:rsid w:val="009E59A7"/>
    <w:rsid w:val="009E6AD5"/>
    <w:rsid w:val="009E7320"/>
    <w:rsid w:val="009F02AE"/>
    <w:rsid w:val="009F2CA0"/>
    <w:rsid w:val="009F55DB"/>
    <w:rsid w:val="009F5A85"/>
    <w:rsid w:val="009F5D4D"/>
    <w:rsid w:val="009F79C2"/>
    <w:rsid w:val="00A015C5"/>
    <w:rsid w:val="00A01A0D"/>
    <w:rsid w:val="00A03141"/>
    <w:rsid w:val="00A0322A"/>
    <w:rsid w:val="00A03EAC"/>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86A"/>
    <w:rsid w:val="00A665ED"/>
    <w:rsid w:val="00A756EB"/>
    <w:rsid w:val="00A75A33"/>
    <w:rsid w:val="00A75B85"/>
    <w:rsid w:val="00A75F41"/>
    <w:rsid w:val="00A76A98"/>
    <w:rsid w:val="00A76CAC"/>
    <w:rsid w:val="00A80BF6"/>
    <w:rsid w:val="00A81055"/>
    <w:rsid w:val="00A82077"/>
    <w:rsid w:val="00A82E28"/>
    <w:rsid w:val="00A839B0"/>
    <w:rsid w:val="00A8519D"/>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2211D"/>
    <w:rsid w:val="00B24099"/>
    <w:rsid w:val="00B2496F"/>
    <w:rsid w:val="00B25CDC"/>
    <w:rsid w:val="00B25E54"/>
    <w:rsid w:val="00B27191"/>
    <w:rsid w:val="00B27FFC"/>
    <w:rsid w:val="00B3109C"/>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7007"/>
    <w:rsid w:val="00C0072E"/>
    <w:rsid w:val="00C009BD"/>
    <w:rsid w:val="00C03A14"/>
    <w:rsid w:val="00C047B3"/>
    <w:rsid w:val="00C13EA1"/>
    <w:rsid w:val="00C1462C"/>
    <w:rsid w:val="00C1519C"/>
    <w:rsid w:val="00C15240"/>
    <w:rsid w:val="00C15C40"/>
    <w:rsid w:val="00C16D07"/>
    <w:rsid w:val="00C21E17"/>
    <w:rsid w:val="00C24376"/>
    <w:rsid w:val="00C24AB3"/>
    <w:rsid w:val="00C268E2"/>
    <w:rsid w:val="00C3358D"/>
    <w:rsid w:val="00C35AE3"/>
    <w:rsid w:val="00C371B8"/>
    <w:rsid w:val="00C37C6D"/>
    <w:rsid w:val="00C40EAE"/>
    <w:rsid w:val="00C414C5"/>
    <w:rsid w:val="00C42C35"/>
    <w:rsid w:val="00C45E37"/>
    <w:rsid w:val="00C461CC"/>
    <w:rsid w:val="00C4661F"/>
    <w:rsid w:val="00C47040"/>
    <w:rsid w:val="00C47AB9"/>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70D"/>
    <w:rsid w:val="00C916C4"/>
    <w:rsid w:val="00C922AE"/>
    <w:rsid w:val="00C93EC9"/>
    <w:rsid w:val="00C947E5"/>
    <w:rsid w:val="00C9673D"/>
    <w:rsid w:val="00C96C7C"/>
    <w:rsid w:val="00CA3204"/>
    <w:rsid w:val="00CA3AE3"/>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484B"/>
    <w:rsid w:val="00CD51B7"/>
    <w:rsid w:val="00CD5359"/>
    <w:rsid w:val="00CD62FD"/>
    <w:rsid w:val="00CD643F"/>
    <w:rsid w:val="00CD6AF5"/>
    <w:rsid w:val="00CD795F"/>
    <w:rsid w:val="00CE26B3"/>
    <w:rsid w:val="00CE46C1"/>
    <w:rsid w:val="00CE6FF6"/>
    <w:rsid w:val="00CF3017"/>
    <w:rsid w:val="00CF5B34"/>
    <w:rsid w:val="00CF73B8"/>
    <w:rsid w:val="00CF7F32"/>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49E4"/>
    <w:rsid w:val="00D26488"/>
    <w:rsid w:val="00D30720"/>
    <w:rsid w:val="00D322D1"/>
    <w:rsid w:val="00D358CC"/>
    <w:rsid w:val="00D35CD3"/>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DB1"/>
    <w:rsid w:val="00D57E3B"/>
    <w:rsid w:val="00D60971"/>
    <w:rsid w:val="00D62606"/>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47AE"/>
    <w:rsid w:val="00DA0CFE"/>
    <w:rsid w:val="00DA2BB2"/>
    <w:rsid w:val="00DA2C84"/>
    <w:rsid w:val="00DA3277"/>
    <w:rsid w:val="00DA33D9"/>
    <w:rsid w:val="00DA366C"/>
    <w:rsid w:val="00DA3AA8"/>
    <w:rsid w:val="00DA3FD2"/>
    <w:rsid w:val="00DA5BC1"/>
    <w:rsid w:val="00DB13CA"/>
    <w:rsid w:val="00DB1C24"/>
    <w:rsid w:val="00DB2A1C"/>
    <w:rsid w:val="00DB4193"/>
    <w:rsid w:val="00DB5A31"/>
    <w:rsid w:val="00DB6BAB"/>
    <w:rsid w:val="00DB7755"/>
    <w:rsid w:val="00DB77AC"/>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420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FE2"/>
    <w:rsid w:val="00EE1EA5"/>
    <w:rsid w:val="00EE3310"/>
    <w:rsid w:val="00EE3585"/>
    <w:rsid w:val="00EE3B10"/>
    <w:rsid w:val="00EE3C8E"/>
    <w:rsid w:val="00EE514A"/>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2FD"/>
    <w:rsid w:val="00F176D7"/>
    <w:rsid w:val="00F227A9"/>
    <w:rsid w:val="00F2287F"/>
    <w:rsid w:val="00F25533"/>
    <w:rsid w:val="00F25ED4"/>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818A9"/>
    <w:rsid w:val="00F83175"/>
    <w:rsid w:val="00F847A4"/>
    <w:rsid w:val="00F847A6"/>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2">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C47AB9"/>
    <w:pPr>
      <w:tabs>
        <w:tab w:val="left" w:pos="720"/>
        <w:tab w:val="right" w:leader="dot" w:pos="8311"/>
      </w:tabs>
      <w:ind w:left="270"/>
    </w:pPr>
    <w:rPr>
      <w:noProof/>
      <w:sz w:val="20"/>
    </w:rPr>
  </w:style>
  <w:style w:type="paragraph" w:styleId="TOC3">
    <w:name w:val="toc 3"/>
    <w:basedOn w:val="Normal"/>
    <w:next w:val="Normal"/>
    <w:autoRedefine/>
    <w:uiPriority w:val="39"/>
    <w:qFormat/>
    <w:rsid w:val="00C47AB9"/>
    <w:pPr>
      <w:tabs>
        <w:tab w:val="left" w:pos="1170"/>
        <w:tab w:val="right" w:leader="dot" w:pos="8311"/>
      </w:tabs>
      <w:ind w:left="540"/>
    </w:pPr>
    <w:rPr>
      <w:noProof/>
      <w:sz w:val="20"/>
    </w:rPr>
  </w:style>
  <w:style w:type="paragraph" w:styleId="TOC4">
    <w:name w:val="toc 4"/>
    <w:basedOn w:val="Normal"/>
    <w:next w:val="Normal"/>
    <w:autoRedefine/>
    <w:uiPriority w:val="39"/>
    <w:rsid w:val="00C47AB9"/>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image" Target="media/image1.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2.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3.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4.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6.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7.xml><?xml version="1.0" encoding="utf-8"?>
<ds:datastoreItem xmlns:ds="http://schemas.openxmlformats.org/officeDocument/2006/customXml" ds:itemID="{31E5F7D2-698A-4FAF-A9D5-7B1773F0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57</TotalTime>
  <Pages>66</Pages>
  <Words>7617</Words>
  <Characters>43418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50934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10</cp:revision>
  <cp:lastPrinted>2014-12-05T19:26:00Z</cp:lastPrinted>
  <dcterms:created xsi:type="dcterms:W3CDTF">2016-01-11T18:02:00Z</dcterms:created>
  <dcterms:modified xsi:type="dcterms:W3CDTF">2017-01-13T18:32:00Z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