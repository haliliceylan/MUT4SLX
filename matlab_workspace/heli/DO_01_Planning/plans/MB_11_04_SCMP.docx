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1A943878" w:rsidR="001A0B91" w:rsidRPr="00D77365" w:rsidRDefault="00B674CC" w:rsidP="001A0B91">
      <w:pPr>
        <w:pStyle w:val="DocumentTitle"/>
      </w:pPr>
      <w:bookmarkStart w:id="0" w:name="Release"/>
      <w:r w:rsidRPr="00B674CC">
        <w:t xml:space="preserve">Software </w:t>
      </w:r>
      <w:r w:rsidR="0016496F">
        <w:t>Configuration Management</w:t>
      </w:r>
      <w:r w:rsidR="00784C30">
        <w:t xml:space="preserve"> Plan</w:t>
      </w:r>
      <w:r w:rsidR="009B3B02">
        <w:t xml:space="preserve"> (</w:t>
      </w:r>
      <w:r w:rsidR="00784C30">
        <w:t>S</w:t>
      </w:r>
      <w:r w:rsidR="0016496F">
        <w:t>CM</w:t>
      </w:r>
      <w:r w:rsidR="00784C30">
        <w:t>P</w:t>
      </w:r>
      <w:r w:rsidR="009B3B02">
        <w:t>)</w:t>
      </w:r>
    </w:p>
    <w:bookmarkEnd w:id="0"/>
    <w:p w14:paraId="09FC3A38" w14:textId="2879606E" w:rsidR="001A0B91" w:rsidRPr="00D77365" w:rsidRDefault="00200A92" w:rsidP="001A0B91">
      <w:pPr>
        <w:pStyle w:val="Release"/>
      </w:pPr>
      <w:r w:rsidRPr="00D77365">
        <w:t>R201</w:t>
      </w:r>
      <w:r w:rsidR="00AD1F4F">
        <w:t>7a</w:t>
      </w:r>
      <w:bookmarkStart w:id="1" w:name="_GoBack"/>
      <w:bookmarkEnd w:id="1"/>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05F843A1"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C652D6">
        <w:t>S</w:t>
      </w:r>
      <w:r w:rsidR="00A82386">
        <w:t>oftware Configuration Management Plan (SCMP</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1688337B" w:rsidR="0096408D" w:rsidRPr="00662293" w:rsidRDefault="0096408D" w:rsidP="0096408D">
      <w:pPr>
        <w:pStyle w:val="BodyText"/>
        <w:rPr>
          <w:rStyle w:val="Strong"/>
        </w:rPr>
      </w:pPr>
      <w:r w:rsidRPr="00662293">
        <w:lastRenderedPageBreak/>
        <w:t>Document Title:</w:t>
      </w:r>
      <w:r w:rsidRPr="00662293">
        <w:tab/>
      </w:r>
      <w:r w:rsidR="009B3B02">
        <w:rPr>
          <w:rStyle w:val="Strong"/>
        </w:rPr>
        <w:t xml:space="preserve">Software </w:t>
      </w:r>
      <w:r w:rsidR="0016496F">
        <w:rPr>
          <w:rStyle w:val="Strong"/>
        </w:rPr>
        <w:t>Configuration Management</w:t>
      </w:r>
      <w:r w:rsidR="007D72A8">
        <w:rPr>
          <w:rStyle w:val="Strong"/>
        </w:rPr>
        <w:t xml:space="preserve"> Plan</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&lt;DocNo&gt;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1654FA">
          <w:headerReference w:type="default" r:id="rId20"/>
          <w:footerReference w:type="default" r:id="rId21"/>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5A5C2FC2" w:rsidR="0096408D" w:rsidRPr="004A31AD" w:rsidRDefault="0096408D" w:rsidP="0016496F">
            <w:pPr>
              <w:pStyle w:val="TableBody"/>
              <w:rPr>
                <w:i/>
                <w:sz w:val="20"/>
                <w:szCs w:val="20"/>
              </w:rPr>
            </w:pPr>
            <w:r w:rsidRPr="004A31AD">
              <w:rPr>
                <w:i/>
                <w:sz w:val="20"/>
                <w:szCs w:val="20"/>
              </w:rPr>
              <w:t xml:space="preserve">First release of </w:t>
            </w:r>
            <w:r w:rsidR="0016496F">
              <w:rPr>
                <w:i/>
                <w:sz w:val="20"/>
                <w:szCs w:val="20"/>
              </w:rPr>
              <w:t>Software Configuration Management Plan (SCM</w:t>
            </w:r>
            <w:r w:rsidR="00EE0278">
              <w:rPr>
                <w:i/>
                <w:sz w:val="20"/>
                <w:szCs w:val="20"/>
              </w:rPr>
              <w:t>P</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2"/>
          <w:headerReference w:type="default" r:id="rId23"/>
          <w:footerReference w:type="even" r:id="rId24"/>
          <w:footerReference w:type="default" r:id="rId25"/>
          <w:headerReference w:type="first" r:id="rId26"/>
          <w:footerReference w:type="first" r:id="rId27"/>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3876B48D" w14:textId="05741B20" w:rsidR="00952D98"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7324" w:history="1">
        <w:r w:rsidR="00952D98" w:rsidRPr="00112931">
          <w:rPr>
            <w:rStyle w:val="Hyperlink"/>
          </w:rPr>
          <w:t>1</w:t>
        </w:r>
        <w:r w:rsidR="00952D98">
          <w:rPr>
            <w:rFonts w:asciiTheme="minorHAnsi" w:eastAsiaTheme="minorEastAsia" w:hAnsiTheme="minorHAnsi" w:cstheme="minorBidi"/>
            <w:sz w:val="22"/>
            <w:szCs w:val="22"/>
            <w:lang w:eastAsia="zh-CN"/>
          </w:rPr>
          <w:tab/>
        </w:r>
        <w:r w:rsidR="00952D98" w:rsidRPr="00112931">
          <w:rPr>
            <w:rStyle w:val="Hyperlink"/>
          </w:rPr>
          <w:t>Introduction</w:t>
        </w:r>
        <w:r w:rsidR="00952D98">
          <w:rPr>
            <w:webHidden/>
          </w:rPr>
          <w:tab/>
        </w:r>
        <w:r w:rsidR="00952D98">
          <w:rPr>
            <w:webHidden/>
          </w:rPr>
          <w:fldChar w:fldCharType="begin"/>
        </w:r>
        <w:r w:rsidR="00952D98">
          <w:rPr>
            <w:webHidden/>
          </w:rPr>
          <w:instrText xml:space="preserve"> PAGEREF _Toc472067324 \h </w:instrText>
        </w:r>
        <w:r w:rsidR="00952D98">
          <w:rPr>
            <w:webHidden/>
          </w:rPr>
        </w:r>
        <w:r w:rsidR="00952D98">
          <w:rPr>
            <w:webHidden/>
          </w:rPr>
          <w:fldChar w:fldCharType="separate"/>
        </w:r>
        <w:r w:rsidR="00952D98">
          <w:rPr>
            <w:webHidden/>
          </w:rPr>
          <w:t>1-1</w:t>
        </w:r>
        <w:r w:rsidR="00952D98">
          <w:rPr>
            <w:webHidden/>
          </w:rPr>
          <w:fldChar w:fldCharType="end"/>
        </w:r>
      </w:hyperlink>
    </w:p>
    <w:p w14:paraId="3CF95698" w14:textId="6BA28B2C" w:rsidR="00952D98" w:rsidRDefault="00465A11">
      <w:pPr>
        <w:pStyle w:val="TOC2"/>
        <w:rPr>
          <w:rFonts w:asciiTheme="minorHAnsi" w:eastAsiaTheme="minorEastAsia" w:hAnsiTheme="minorHAnsi" w:cstheme="minorBidi"/>
          <w:sz w:val="22"/>
          <w:szCs w:val="22"/>
          <w:lang w:eastAsia="zh-CN"/>
        </w:rPr>
      </w:pPr>
      <w:hyperlink w:anchor="_Toc472067325" w:history="1">
        <w:r w:rsidR="00952D98" w:rsidRPr="00112931">
          <w:rPr>
            <w:rStyle w:val="Hyperlink"/>
          </w:rPr>
          <w:t>1.1</w:t>
        </w:r>
        <w:r w:rsidR="00952D98">
          <w:rPr>
            <w:rFonts w:asciiTheme="minorHAnsi" w:eastAsiaTheme="minorEastAsia" w:hAnsiTheme="minorHAnsi" w:cstheme="minorBidi"/>
            <w:sz w:val="22"/>
            <w:szCs w:val="22"/>
            <w:lang w:eastAsia="zh-CN"/>
          </w:rPr>
          <w:tab/>
        </w:r>
        <w:r w:rsidR="00952D98" w:rsidRPr="00112931">
          <w:rPr>
            <w:rStyle w:val="Hyperlink"/>
          </w:rPr>
          <w:t>Purpose and Scope</w:t>
        </w:r>
        <w:r w:rsidR="00952D98">
          <w:rPr>
            <w:webHidden/>
          </w:rPr>
          <w:tab/>
        </w:r>
        <w:r w:rsidR="00952D98">
          <w:rPr>
            <w:webHidden/>
          </w:rPr>
          <w:fldChar w:fldCharType="begin"/>
        </w:r>
        <w:r w:rsidR="00952D98">
          <w:rPr>
            <w:webHidden/>
          </w:rPr>
          <w:instrText xml:space="preserve"> PAGEREF _Toc472067325 \h </w:instrText>
        </w:r>
        <w:r w:rsidR="00952D98">
          <w:rPr>
            <w:webHidden/>
          </w:rPr>
        </w:r>
        <w:r w:rsidR="00952D98">
          <w:rPr>
            <w:webHidden/>
          </w:rPr>
          <w:fldChar w:fldCharType="separate"/>
        </w:r>
        <w:r w:rsidR="00952D98">
          <w:rPr>
            <w:webHidden/>
          </w:rPr>
          <w:t>1-2</w:t>
        </w:r>
        <w:r w:rsidR="00952D98">
          <w:rPr>
            <w:webHidden/>
          </w:rPr>
          <w:fldChar w:fldCharType="end"/>
        </w:r>
      </w:hyperlink>
    </w:p>
    <w:p w14:paraId="447BE919" w14:textId="3B0164F8" w:rsidR="00952D98" w:rsidRDefault="00465A11">
      <w:pPr>
        <w:pStyle w:val="TOC2"/>
        <w:rPr>
          <w:rFonts w:asciiTheme="minorHAnsi" w:eastAsiaTheme="minorEastAsia" w:hAnsiTheme="minorHAnsi" w:cstheme="minorBidi"/>
          <w:sz w:val="22"/>
          <w:szCs w:val="22"/>
          <w:lang w:eastAsia="zh-CN"/>
        </w:rPr>
      </w:pPr>
      <w:hyperlink w:anchor="_Toc472067326" w:history="1">
        <w:r w:rsidR="00952D98" w:rsidRPr="00112931">
          <w:rPr>
            <w:rStyle w:val="Hyperlink"/>
          </w:rPr>
          <w:t>1.2</w:t>
        </w:r>
        <w:r w:rsidR="00952D98">
          <w:rPr>
            <w:rFonts w:asciiTheme="minorHAnsi" w:eastAsiaTheme="minorEastAsia" w:hAnsiTheme="minorHAnsi" w:cstheme="minorBidi"/>
            <w:sz w:val="22"/>
            <w:szCs w:val="22"/>
            <w:lang w:eastAsia="zh-CN"/>
          </w:rPr>
          <w:tab/>
        </w:r>
        <w:r w:rsidR="00952D98" w:rsidRPr="00112931">
          <w:rPr>
            <w:rStyle w:val="Hyperlink"/>
          </w:rPr>
          <w:t>Applicable Documents</w:t>
        </w:r>
        <w:r w:rsidR="00952D98">
          <w:rPr>
            <w:webHidden/>
          </w:rPr>
          <w:tab/>
        </w:r>
        <w:r w:rsidR="00952D98">
          <w:rPr>
            <w:webHidden/>
          </w:rPr>
          <w:fldChar w:fldCharType="begin"/>
        </w:r>
        <w:r w:rsidR="00952D98">
          <w:rPr>
            <w:webHidden/>
          </w:rPr>
          <w:instrText xml:space="preserve"> PAGEREF _Toc472067326 \h </w:instrText>
        </w:r>
        <w:r w:rsidR="00952D98">
          <w:rPr>
            <w:webHidden/>
          </w:rPr>
        </w:r>
        <w:r w:rsidR="00952D98">
          <w:rPr>
            <w:webHidden/>
          </w:rPr>
          <w:fldChar w:fldCharType="separate"/>
        </w:r>
        <w:r w:rsidR="00952D98">
          <w:rPr>
            <w:webHidden/>
          </w:rPr>
          <w:t>1-3</w:t>
        </w:r>
        <w:r w:rsidR="00952D98">
          <w:rPr>
            <w:webHidden/>
          </w:rPr>
          <w:fldChar w:fldCharType="end"/>
        </w:r>
      </w:hyperlink>
    </w:p>
    <w:p w14:paraId="60AA42CA" w14:textId="425E6D35" w:rsidR="00952D98" w:rsidRDefault="00465A11">
      <w:pPr>
        <w:pStyle w:val="TOC4"/>
        <w:rPr>
          <w:rFonts w:asciiTheme="minorHAnsi" w:eastAsiaTheme="minorEastAsia" w:hAnsiTheme="minorHAnsi" w:cstheme="minorBidi"/>
          <w:sz w:val="22"/>
          <w:szCs w:val="22"/>
          <w:lang w:eastAsia="zh-CN"/>
        </w:rPr>
      </w:pPr>
      <w:hyperlink w:anchor="_Toc472067327" w:history="1">
        <w:r w:rsidR="00952D98" w:rsidRPr="00112931">
          <w:rPr>
            <w:rStyle w:val="Hyperlink"/>
          </w:rPr>
          <w:t>Table 1 – Regulations and Standards</w:t>
        </w:r>
        <w:r w:rsidR="00952D98">
          <w:rPr>
            <w:webHidden/>
          </w:rPr>
          <w:tab/>
        </w:r>
        <w:r w:rsidR="00952D98">
          <w:rPr>
            <w:webHidden/>
          </w:rPr>
          <w:fldChar w:fldCharType="begin"/>
        </w:r>
        <w:r w:rsidR="00952D98">
          <w:rPr>
            <w:webHidden/>
          </w:rPr>
          <w:instrText xml:space="preserve"> PAGEREF _Toc472067327 \h </w:instrText>
        </w:r>
        <w:r w:rsidR="00952D98">
          <w:rPr>
            <w:webHidden/>
          </w:rPr>
        </w:r>
        <w:r w:rsidR="00952D98">
          <w:rPr>
            <w:webHidden/>
          </w:rPr>
          <w:fldChar w:fldCharType="separate"/>
        </w:r>
        <w:r w:rsidR="00952D98">
          <w:rPr>
            <w:webHidden/>
          </w:rPr>
          <w:t>1-3</w:t>
        </w:r>
        <w:r w:rsidR="00952D98">
          <w:rPr>
            <w:webHidden/>
          </w:rPr>
          <w:fldChar w:fldCharType="end"/>
        </w:r>
      </w:hyperlink>
    </w:p>
    <w:p w14:paraId="7ED12FFF" w14:textId="7642991C" w:rsidR="00952D98" w:rsidRDefault="00465A11">
      <w:pPr>
        <w:pStyle w:val="TOC4"/>
        <w:rPr>
          <w:rFonts w:asciiTheme="minorHAnsi" w:eastAsiaTheme="minorEastAsia" w:hAnsiTheme="minorHAnsi" w:cstheme="minorBidi"/>
          <w:sz w:val="22"/>
          <w:szCs w:val="22"/>
          <w:lang w:eastAsia="zh-CN"/>
        </w:rPr>
      </w:pPr>
      <w:hyperlink w:anchor="_Toc472067328" w:history="1">
        <w:r w:rsidR="00952D98" w:rsidRPr="00112931">
          <w:rPr>
            <w:rStyle w:val="Hyperlink"/>
          </w:rPr>
          <w:t>Table 2 – Company and Project Plans, Standards, and Documents</w:t>
        </w:r>
        <w:r w:rsidR="00952D98">
          <w:rPr>
            <w:webHidden/>
          </w:rPr>
          <w:tab/>
        </w:r>
        <w:r w:rsidR="00952D98">
          <w:rPr>
            <w:webHidden/>
          </w:rPr>
          <w:fldChar w:fldCharType="begin"/>
        </w:r>
        <w:r w:rsidR="00952D98">
          <w:rPr>
            <w:webHidden/>
          </w:rPr>
          <w:instrText xml:space="preserve"> PAGEREF _Toc472067328 \h </w:instrText>
        </w:r>
        <w:r w:rsidR="00952D98">
          <w:rPr>
            <w:webHidden/>
          </w:rPr>
        </w:r>
        <w:r w:rsidR="00952D98">
          <w:rPr>
            <w:webHidden/>
          </w:rPr>
          <w:fldChar w:fldCharType="separate"/>
        </w:r>
        <w:r w:rsidR="00952D98">
          <w:rPr>
            <w:webHidden/>
          </w:rPr>
          <w:t>1-3</w:t>
        </w:r>
        <w:r w:rsidR="00952D98">
          <w:rPr>
            <w:webHidden/>
          </w:rPr>
          <w:fldChar w:fldCharType="end"/>
        </w:r>
      </w:hyperlink>
    </w:p>
    <w:p w14:paraId="3A2B4A11" w14:textId="5A10C619" w:rsidR="00952D98" w:rsidRDefault="00465A11">
      <w:pPr>
        <w:pStyle w:val="TOC2"/>
        <w:rPr>
          <w:rFonts w:asciiTheme="minorHAnsi" w:eastAsiaTheme="minorEastAsia" w:hAnsiTheme="minorHAnsi" w:cstheme="minorBidi"/>
          <w:sz w:val="22"/>
          <w:szCs w:val="22"/>
          <w:lang w:eastAsia="zh-CN"/>
        </w:rPr>
      </w:pPr>
      <w:hyperlink w:anchor="_Toc472067329" w:history="1">
        <w:r w:rsidR="00952D98" w:rsidRPr="00112931">
          <w:rPr>
            <w:rStyle w:val="Hyperlink"/>
          </w:rPr>
          <w:t>1.3</w:t>
        </w:r>
        <w:r w:rsidR="00952D98">
          <w:rPr>
            <w:rFonts w:asciiTheme="minorHAnsi" w:eastAsiaTheme="minorEastAsia" w:hAnsiTheme="minorHAnsi" w:cstheme="minorBidi"/>
            <w:sz w:val="22"/>
            <w:szCs w:val="22"/>
            <w:lang w:eastAsia="zh-CN"/>
          </w:rPr>
          <w:tab/>
        </w:r>
        <w:r w:rsidR="00952D98" w:rsidRPr="00112931">
          <w:rPr>
            <w:rStyle w:val="Hyperlink"/>
          </w:rPr>
          <w:t>Referenced Documents</w:t>
        </w:r>
        <w:r w:rsidR="00952D98">
          <w:rPr>
            <w:webHidden/>
          </w:rPr>
          <w:tab/>
        </w:r>
        <w:r w:rsidR="00952D98">
          <w:rPr>
            <w:webHidden/>
          </w:rPr>
          <w:fldChar w:fldCharType="begin"/>
        </w:r>
        <w:r w:rsidR="00952D98">
          <w:rPr>
            <w:webHidden/>
          </w:rPr>
          <w:instrText xml:space="preserve"> PAGEREF _Toc472067329 \h </w:instrText>
        </w:r>
        <w:r w:rsidR="00952D98">
          <w:rPr>
            <w:webHidden/>
          </w:rPr>
        </w:r>
        <w:r w:rsidR="00952D98">
          <w:rPr>
            <w:webHidden/>
          </w:rPr>
          <w:fldChar w:fldCharType="separate"/>
        </w:r>
        <w:r w:rsidR="00952D98">
          <w:rPr>
            <w:webHidden/>
          </w:rPr>
          <w:t>1-5</w:t>
        </w:r>
        <w:r w:rsidR="00952D98">
          <w:rPr>
            <w:webHidden/>
          </w:rPr>
          <w:fldChar w:fldCharType="end"/>
        </w:r>
      </w:hyperlink>
    </w:p>
    <w:p w14:paraId="29C52E8A" w14:textId="542A7B0D" w:rsidR="00952D98" w:rsidRDefault="00465A11">
      <w:pPr>
        <w:pStyle w:val="TOC1"/>
        <w:rPr>
          <w:rFonts w:asciiTheme="minorHAnsi" w:eastAsiaTheme="minorEastAsia" w:hAnsiTheme="minorHAnsi" w:cstheme="minorBidi"/>
          <w:sz w:val="22"/>
          <w:szCs w:val="22"/>
          <w:lang w:eastAsia="zh-CN"/>
        </w:rPr>
      </w:pPr>
      <w:hyperlink w:anchor="_Toc472067330" w:history="1">
        <w:r w:rsidR="00952D98" w:rsidRPr="00112931">
          <w:rPr>
            <w:rStyle w:val="Hyperlink"/>
          </w:rPr>
          <w:t>2</w:t>
        </w:r>
        <w:r w:rsidR="00952D98">
          <w:rPr>
            <w:rFonts w:asciiTheme="minorHAnsi" w:eastAsiaTheme="minorEastAsia" w:hAnsiTheme="minorHAnsi" w:cstheme="minorBidi"/>
            <w:sz w:val="22"/>
            <w:szCs w:val="22"/>
            <w:lang w:eastAsia="zh-CN"/>
          </w:rPr>
          <w:tab/>
        </w:r>
        <w:r w:rsidR="00952D98" w:rsidRPr="00112931">
          <w:rPr>
            <w:rStyle w:val="Hyperlink"/>
          </w:rPr>
          <w:t>Environment</w:t>
        </w:r>
        <w:r w:rsidR="00952D98">
          <w:rPr>
            <w:webHidden/>
          </w:rPr>
          <w:tab/>
        </w:r>
        <w:r w:rsidR="00952D98">
          <w:rPr>
            <w:webHidden/>
          </w:rPr>
          <w:fldChar w:fldCharType="begin"/>
        </w:r>
        <w:r w:rsidR="00952D98">
          <w:rPr>
            <w:webHidden/>
          </w:rPr>
          <w:instrText xml:space="preserve"> PAGEREF _Toc472067330 \h </w:instrText>
        </w:r>
        <w:r w:rsidR="00952D98">
          <w:rPr>
            <w:webHidden/>
          </w:rPr>
        </w:r>
        <w:r w:rsidR="00952D98">
          <w:rPr>
            <w:webHidden/>
          </w:rPr>
          <w:fldChar w:fldCharType="separate"/>
        </w:r>
        <w:r w:rsidR="00952D98">
          <w:rPr>
            <w:webHidden/>
          </w:rPr>
          <w:t>2-1</w:t>
        </w:r>
        <w:r w:rsidR="00952D98">
          <w:rPr>
            <w:webHidden/>
          </w:rPr>
          <w:fldChar w:fldCharType="end"/>
        </w:r>
      </w:hyperlink>
    </w:p>
    <w:p w14:paraId="0C973F19" w14:textId="78EBB337" w:rsidR="00952D98" w:rsidRDefault="00465A11">
      <w:pPr>
        <w:pStyle w:val="TOC2"/>
        <w:rPr>
          <w:rFonts w:asciiTheme="minorHAnsi" w:eastAsiaTheme="minorEastAsia" w:hAnsiTheme="minorHAnsi" w:cstheme="minorBidi"/>
          <w:sz w:val="22"/>
          <w:szCs w:val="22"/>
          <w:lang w:eastAsia="zh-CN"/>
        </w:rPr>
      </w:pPr>
      <w:hyperlink w:anchor="_Toc472067331" w:history="1">
        <w:r w:rsidR="00952D98" w:rsidRPr="00112931">
          <w:rPr>
            <w:rStyle w:val="Hyperlink"/>
          </w:rPr>
          <w:t>2.1</w:t>
        </w:r>
        <w:r w:rsidR="00952D98">
          <w:rPr>
            <w:rFonts w:asciiTheme="minorHAnsi" w:eastAsiaTheme="minorEastAsia" w:hAnsiTheme="minorHAnsi" w:cstheme="minorBidi"/>
            <w:sz w:val="22"/>
            <w:szCs w:val="22"/>
            <w:lang w:eastAsia="zh-CN"/>
          </w:rPr>
          <w:tab/>
        </w:r>
        <w:r w:rsidR="00952D98" w:rsidRPr="00112931">
          <w:rPr>
            <w:rStyle w:val="Hyperlink"/>
          </w:rPr>
          <w:t>Precedures, Tools, and Methods</w:t>
        </w:r>
        <w:r w:rsidR="00952D98">
          <w:rPr>
            <w:webHidden/>
          </w:rPr>
          <w:tab/>
        </w:r>
        <w:r w:rsidR="00952D98">
          <w:rPr>
            <w:webHidden/>
          </w:rPr>
          <w:fldChar w:fldCharType="begin"/>
        </w:r>
        <w:r w:rsidR="00952D98">
          <w:rPr>
            <w:webHidden/>
          </w:rPr>
          <w:instrText xml:space="preserve"> PAGEREF _Toc472067331 \h </w:instrText>
        </w:r>
        <w:r w:rsidR="00952D98">
          <w:rPr>
            <w:webHidden/>
          </w:rPr>
        </w:r>
        <w:r w:rsidR="00952D98">
          <w:rPr>
            <w:webHidden/>
          </w:rPr>
          <w:fldChar w:fldCharType="separate"/>
        </w:r>
        <w:r w:rsidR="00952D98">
          <w:rPr>
            <w:webHidden/>
          </w:rPr>
          <w:t>2-2</w:t>
        </w:r>
        <w:r w:rsidR="00952D98">
          <w:rPr>
            <w:webHidden/>
          </w:rPr>
          <w:fldChar w:fldCharType="end"/>
        </w:r>
      </w:hyperlink>
    </w:p>
    <w:p w14:paraId="215C6931" w14:textId="7F4D545B" w:rsidR="00952D98" w:rsidRDefault="00465A11">
      <w:pPr>
        <w:pStyle w:val="TOC2"/>
        <w:rPr>
          <w:rFonts w:asciiTheme="minorHAnsi" w:eastAsiaTheme="minorEastAsia" w:hAnsiTheme="minorHAnsi" w:cstheme="minorBidi"/>
          <w:sz w:val="22"/>
          <w:szCs w:val="22"/>
          <w:lang w:eastAsia="zh-CN"/>
        </w:rPr>
      </w:pPr>
      <w:hyperlink w:anchor="_Toc472067332" w:history="1">
        <w:r w:rsidR="00952D98" w:rsidRPr="00112931">
          <w:rPr>
            <w:rStyle w:val="Hyperlink"/>
          </w:rPr>
          <w:t>2.2</w:t>
        </w:r>
        <w:r w:rsidR="00952D98">
          <w:rPr>
            <w:rFonts w:asciiTheme="minorHAnsi" w:eastAsiaTheme="minorEastAsia" w:hAnsiTheme="minorHAnsi" w:cstheme="minorBidi"/>
            <w:sz w:val="22"/>
            <w:szCs w:val="22"/>
            <w:lang w:eastAsia="zh-CN"/>
          </w:rPr>
          <w:tab/>
        </w:r>
        <w:r w:rsidR="00952D98" w:rsidRPr="00112931">
          <w:rPr>
            <w:rStyle w:val="Hyperlink"/>
          </w:rPr>
          <w:t>Organizational Responsibilities and Interfaces</w:t>
        </w:r>
        <w:r w:rsidR="00952D98">
          <w:rPr>
            <w:webHidden/>
          </w:rPr>
          <w:tab/>
        </w:r>
        <w:r w:rsidR="00952D98">
          <w:rPr>
            <w:webHidden/>
          </w:rPr>
          <w:fldChar w:fldCharType="begin"/>
        </w:r>
        <w:r w:rsidR="00952D98">
          <w:rPr>
            <w:webHidden/>
          </w:rPr>
          <w:instrText xml:space="preserve"> PAGEREF _Toc472067332 \h </w:instrText>
        </w:r>
        <w:r w:rsidR="00952D98">
          <w:rPr>
            <w:webHidden/>
          </w:rPr>
        </w:r>
        <w:r w:rsidR="00952D98">
          <w:rPr>
            <w:webHidden/>
          </w:rPr>
          <w:fldChar w:fldCharType="separate"/>
        </w:r>
        <w:r w:rsidR="00952D98">
          <w:rPr>
            <w:webHidden/>
          </w:rPr>
          <w:t>2-3</w:t>
        </w:r>
        <w:r w:rsidR="00952D98">
          <w:rPr>
            <w:webHidden/>
          </w:rPr>
          <w:fldChar w:fldCharType="end"/>
        </w:r>
      </w:hyperlink>
    </w:p>
    <w:p w14:paraId="713C3EBC" w14:textId="3AAC892C" w:rsidR="00952D98" w:rsidRDefault="00465A11">
      <w:pPr>
        <w:pStyle w:val="TOC1"/>
        <w:rPr>
          <w:rFonts w:asciiTheme="minorHAnsi" w:eastAsiaTheme="minorEastAsia" w:hAnsiTheme="minorHAnsi" w:cstheme="minorBidi"/>
          <w:sz w:val="22"/>
          <w:szCs w:val="22"/>
          <w:lang w:eastAsia="zh-CN"/>
        </w:rPr>
      </w:pPr>
      <w:hyperlink w:anchor="_Toc472067333" w:history="1">
        <w:r w:rsidR="00952D98" w:rsidRPr="00112931">
          <w:rPr>
            <w:rStyle w:val="Hyperlink"/>
          </w:rPr>
          <w:t>3</w:t>
        </w:r>
        <w:r w:rsidR="00952D98">
          <w:rPr>
            <w:rFonts w:asciiTheme="minorHAnsi" w:eastAsiaTheme="minorEastAsia" w:hAnsiTheme="minorHAnsi" w:cstheme="minorBidi"/>
            <w:sz w:val="22"/>
            <w:szCs w:val="22"/>
            <w:lang w:eastAsia="zh-CN"/>
          </w:rPr>
          <w:tab/>
        </w:r>
        <w:r w:rsidR="00952D98" w:rsidRPr="00112931">
          <w:rPr>
            <w:rStyle w:val="Hyperlink"/>
          </w:rPr>
          <w:t>Activities</w:t>
        </w:r>
        <w:r w:rsidR="00952D98">
          <w:rPr>
            <w:webHidden/>
          </w:rPr>
          <w:tab/>
        </w:r>
        <w:r w:rsidR="00952D98">
          <w:rPr>
            <w:webHidden/>
          </w:rPr>
          <w:fldChar w:fldCharType="begin"/>
        </w:r>
        <w:r w:rsidR="00952D98">
          <w:rPr>
            <w:webHidden/>
          </w:rPr>
          <w:instrText xml:space="preserve"> PAGEREF _Toc472067333 \h </w:instrText>
        </w:r>
        <w:r w:rsidR="00952D98">
          <w:rPr>
            <w:webHidden/>
          </w:rPr>
        </w:r>
        <w:r w:rsidR="00952D98">
          <w:rPr>
            <w:webHidden/>
          </w:rPr>
          <w:fldChar w:fldCharType="separate"/>
        </w:r>
        <w:r w:rsidR="00952D98">
          <w:rPr>
            <w:webHidden/>
          </w:rPr>
          <w:t>3-1</w:t>
        </w:r>
        <w:r w:rsidR="00952D98">
          <w:rPr>
            <w:webHidden/>
          </w:rPr>
          <w:fldChar w:fldCharType="end"/>
        </w:r>
      </w:hyperlink>
    </w:p>
    <w:p w14:paraId="2F3FAC82" w14:textId="03B6785C" w:rsidR="00952D98" w:rsidRDefault="00465A11">
      <w:pPr>
        <w:pStyle w:val="TOC2"/>
        <w:rPr>
          <w:rFonts w:asciiTheme="minorHAnsi" w:eastAsiaTheme="minorEastAsia" w:hAnsiTheme="minorHAnsi" w:cstheme="minorBidi"/>
          <w:sz w:val="22"/>
          <w:szCs w:val="22"/>
          <w:lang w:eastAsia="zh-CN"/>
        </w:rPr>
      </w:pPr>
      <w:hyperlink w:anchor="_Toc472067334" w:history="1">
        <w:r w:rsidR="00952D98" w:rsidRPr="00112931">
          <w:rPr>
            <w:rStyle w:val="Hyperlink"/>
          </w:rPr>
          <w:t>3.1</w:t>
        </w:r>
        <w:r w:rsidR="00952D98">
          <w:rPr>
            <w:rFonts w:asciiTheme="minorHAnsi" w:eastAsiaTheme="minorEastAsia" w:hAnsiTheme="minorHAnsi" w:cstheme="minorBidi"/>
            <w:sz w:val="22"/>
            <w:szCs w:val="22"/>
            <w:lang w:eastAsia="zh-CN"/>
          </w:rPr>
          <w:tab/>
        </w:r>
        <w:r w:rsidR="00952D98" w:rsidRPr="00112931">
          <w:rPr>
            <w:rStyle w:val="Hyperlink"/>
          </w:rPr>
          <w:t>Configuration Identification</w:t>
        </w:r>
        <w:r w:rsidR="00952D98">
          <w:rPr>
            <w:webHidden/>
          </w:rPr>
          <w:tab/>
        </w:r>
        <w:r w:rsidR="00952D98">
          <w:rPr>
            <w:webHidden/>
          </w:rPr>
          <w:fldChar w:fldCharType="begin"/>
        </w:r>
        <w:r w:rsidR="00952D98">
          <w:rPr>
            <w:webHidden/>
          </w:rPr>
          <w:instrText xml:space="preserve"> PAGEREF _Toc472067334 \h </w:instrText>
        </w:r>
        <w:r w:rsidR="00952D98">
          <w:rPr>
            <w:webHidden/>
          </w:rPr>
        </w:r>
        <w:r w:rsidR="00952D98">
          <w:rPr>
            <w:webHidden/>
          </w:rPr>
          <w:fldChar w:fldCharType="separate"/>
        </w:r>
        <w:r w:rsidR="00952D98">
          <w:rPr>
            <w:webHidden/>
          </w:rPr>
          <w:t>3-2</w:t>
        </w:r>
        <w:r w:rsidR="00952D98">
          <w:rPr>
            <w:webHidden/>
          </w:rPr>
          <w:fldChar w:fldCharType="end"/>
        </w:r>
      </w:hyperlink>
    </w:p>
    <w:p w14:paraId="38C9B498" w14:textId="49F7EFF5" w:rsidR="00952D98" w:rsidRDefault="00465A11">
      <w:pPr>
        <w:pStyle w:val="TOC2"/>
        <w:rPr>
          <w:rFonts w:asciiTheme="minorHAnsi" w:eastAsiaTheme="minorEastAsia" w:hAnsiTheme="minorHAnsi" w:cstheme="minorBidi"/>
          <w:sz w:val="22"/>
          <w:szCs w:val="22"/>
          <w:lang w:eastAsia="zh-CN"/>
        </w:rPr>
      </w:pPr>
      <w:hyperlink w:anchor="_Toc472067335" w:history="1">
        <w:r w:rsidR="00952D98" w:rsidRPr="00112931">
          <w:rPr>
            <w:rStyle w:val="Hyperlink"/>
          </w:rPr>
          <w:t>3.2</w:t>
        </w:r>
        <w:r w:rsidR="00952D98">
          <w:rPr>
            <w:rFonts w:asciiTheme="minorHAnsi" w:eastAsiaTheme="minorEastAsia" w:hAnsiTheme="minorHAnsi" w:cstheme="minorBidi"/>
            <w:sz w:val="22"/>
            <w:szCs w:val="22"/>
            <w:lang w:eastAsia="zh-CN"/>
          </w:rPr>
          <w:tab/>
        </w:r>
        <w:r w:rsidR="00952D98" w:rsidRPr="00112931">
          <w:rPr>
            <w:rStyle w:val="Hyperlink"/>
          </w:rPr>
          <w:t>Baselines and Traceability</w:t>
        </w:r>
        <w:r w:rsidR="00952D98">
          <w:rPr>
            <w:webHidden/>
          </w:rPr>
          <w:tab/>
        </w:r>
        <w:r w:rsidR="00952D98">
          <w:rPr>
            <w:webHidden/>
          </w:rPr>
          <w:fldChar w:fldCharType="begin"/>
        </w:r>
        <w:r w:rsidR="00952D98">
          <w:rPr>
            <w:webHidden/>
          </w:rPr>
          <w:instrText xml:space="preserve"> PAGEREF _Toc472067335 \h </w:instrText>
        </w:r>
        <w:r w:rsidR="00952D98">
          <w:rPr>
            <w:webHidden/>
          </w:rPr>
        </w:r>
        <w:r w:rsidR="00952D98">
          <w:rPr>
            <w:webHidden/>
          </w:rPr>
          <w:fldChar w:fldCharType="separate"/>
        </w:r>
        <w:r w:rsidR="00952D98">
          <w:rPr>
            <w:webHidden/>
          </w:rPr>
          <w:t>3-3</w:t>
        </w:r>
        <w:r w:rsidR="00952D98">
          <w:rPr>
            <w:webHidden/>
          </w:rPr>
          <w:fldChar w:fldCharType="end"/>
        </w:r>
      </w:hyperlink>
    </w:p>
    <w:p w14:paraId="2D21FBFE" w14:textId="65881B16" w:rsidR="00952D98" w:rsidRDefault="00465A11">
      <w:pPr>
        <w:pStyle w:val="TOC2"/>
        <w:rPr>
          <w:rFonts w:asciiTheme="minorHAnsi" w:eastAsiaTheme="minorEastAsia" w:hAnsiTheme="minorHAnsi" w:cstheme="minorBidi"/>
          <w:sz w:val="22"/>
          <w:szCs w:val="22"/>
          <w:lang w:eastAsia="zh-CN"/>
        </w:rPr>
      </w:pPr>
      <w:hyperlink w:anchor="_Toc472067336" w:history="1">
        <w:r w:rsidR="00952D98" w:rsidRPr="00112931">
          <w:rPr>
            <w:rStyle w:val="Hyperlink"/>
          </w:rPr>
          <w:t>3.3</w:t>
        </w:r>
        <w:r w:rsidR="00952D98">
          <w:rPr>
            <w:rFonts w:asciiTheme="minorHAnsi" w:eastAsiaTheme="minorEastAsia" w:hAnsiTheme="minorHAnsi" w:cstheme="minorBidi"/>
            <w:sz w:val="22"/>
            <w:szCs w:val="22"/>
            <w:lang w:eastAsia="zh-CN"/>
          </w:rPr>
          <w:tab/>
        </w:r>
        <w:r w:rsidR="00952D98" w:rsidRPr="00112931">
          <w:rPr>
            <w:rStyle w:val="Hyperlink"/>
          </w:rPr>
          <w:t>Problem Reporting</w:t>
        </w:r>
        <w:r w:rsidR="00952D98">
          <w:rPr>
            <w:webHidden/>
          </w:rPr>
          <w:tab/>
        </w:r>
        <w:r w:rsidR="00952D98">
          <w:rPr>
            <w:webHidden/>
          </w:rPr>
          <w:fldChar w:fldCharType="begin"/>
        </w:r>
        <w:r w:rsidR="00952D98">
          <w:rPr>
            <w:webHidden/>
          </w:rPr>
          <w:instrText xml:space="preserve"> PAGEREF _Toc472067336 \h </w:instrText>
        </w:r>
        <w:r w:rsidR="00952D98">
          <w:rPr>
            <w:webHidden/>
          </w:rPr>
        </w:r>
        <w:r w:rsidR="00952D98">
          <w:rPr>
            <w:webHidden/>
          </w:rPr>
          <w:fldChar w:fldCharType="separate"/>
        </w:r>
        <w:r w:rsidR="00952D98">
          <w:rPr>
            <w:webHidden/>
          </w:rPr>
          <w:t>3-4</w:t>
        </w:r>
        <w:r w:rsidR="00952D98">
          <w:rPr>
            <w:webHidden/>
          </w:rPr>
          <w:fldChar w:fldCharType="end"/>
        </w:r>
      </w:hyperlink>
    </w:p>
    <w:p w14:paraId="0BCD11C6" w14:textId="757EF904" w:rsidR="00952D98" w:rsidRDefault="00465A11">
      <w:pPr>
        <w:pStyle w:val="TOC2"/>
        <w:rPr>
          <w:rFonts w:asciiTheme="minorHAnsi" w:eastAsiaTheme="minorEastAsia" w:hAnsiTheme="minorHAnsi" w:cstheme="minorBidi"/>
          <w:sz w:val="22"/>
          <w:szCs w:val="22"/>
          <w:lang w:eastAsia="zh-CN"/>
        </w:rPr>
      </w:pPr>
      <w:hyperlink w:anchor="_Toc472067337" w:history="1">
        <w:r w:rsidR="00952D98" w:rsidRPr="00112931">
          <w:rPr>
            <w:rStyle w:val="Hyperlink"/>
          </w:rPr>
          <w:t>3.4</w:t>
        </w:r>
        <w:r w:rsidR="00952D98">
          <w:rPr>
            <w:rFonts w:asciiTheme="minorHAnsi" w:eastAsiaTheme="minorEastAsia" w:hAnsiTheme="minorHAnsi" w:cstheme="minorBidi"/>
            <w:sz w:val="22"/>
            <w:szCs w:val="22"/>
            <w:lang w:eastAsia="zh-CN"/>
          </w:rPr>
          <w:tab/>
        </w:r>
        <w:r w:rsidR="00952D98" w:rsidRPr="00112931">
          <w:rPr>
            <w:rStyle w:val="Hyperlink"/>
          </w:rPr>
          <w:t>Change Control</w:t>
        </w:r>
        <w:r w:rsidR="00952D98">
          <w:rPr>
            <w:webHidden/>
          </w:rPr>
          <w:tab/>
        </w:r>
        <w:r w:rsidR="00952D98">
          <w:rPr>
            <w:webHidden/>
          </w:rPr>
          <w:fldChar w:fldCharType="begin"/>
        </w:r>
        <w:r w:rsidR="00952D98">
          <w:rPr>
            <w:webHidden/>
          </w:rPr>
          <w:instrText xml:space="preserve"> PAGEREF _Toc472067337 \h </w:instrText>
        </w:r>
        <w:r w:rsidR="00952D98">
          <w:rPr>
            <w:webHidden/>
          </w:rPr>
        </w:r>
        <w:r w:rsidR="00952D98">
          <w:rPr>
            <w:webHidden/>
          </w:rPr>
          <w:fldChar w:fldCharType="separate"/>
        </w:r>
        <w:r w:rsidR="00952D98">
          <w:rPr>
            <w:webHidden/>
          </w:rPr>
          <w:t>3-5</w:t>
        </w:r>
        <w:r w:rsidR="00952D98">
          <w:rPr>
            <w:webHidden/>
          </w:rPr>
          <w:fldChar w:fldCharType="end"/>
        </w:r>
      </w:hyperlink>
    </w:p>
    <w:p w14:paraId="552F8BE1" w14:textId="6E19B36C" w:rsidR="00952D98" w:rsidRDefault="00465A11">
      <w:pPr>
        <w:pStyle w:val="TOC2"/>
        <w:rPr>
          <w:rFonts w:asciiTheme="minorHAnsi" w:eastAsiaTheme="minorEastAsia" w:hAnsiTheme="minorHAnsi" w:cstheme="minorBidi"/>
          <w:sz w:val="22"/>
          <w:szCs w:val="22"/>
          <w:lang w:eastAsia="zh-CN"/>
        </w:rPr>
      </w:pPr>
      <w:hyperlink w:anchor="_Toc472067338" w:history="1">
        <w:r w:rsidR="00952D98" w:rsidRPr="00112931">
          <w:rPr>
            <w:rStyle w:val="Hyperlink"/>
          </w:rPr>
          <w:t>3.5</w:t>
        </w:r>
        <w:r w:rsidR="00952D98">
          <w:rPr>
            <w:rFonts w:asciiTheme="minorHAnsi" w:eastAsiaTheme="minorEastAsia" w:hAnsiTheme="minorHAnsi" w:cstheme="minorBidi"/>
            <w:sz w:val="22"/>
            <w:szCs w:val="22"/>
            <w:lang w:eastAsia="zh-CN"/>
          </w:rPr>
          <w:tab/>
        </w:r>
        <w:r w:rsidR="00952D98" w:rsidRPr="00112931">
          <w:rPr>
            <w:rStyle w:val="Hyperlink"/>
          </w:rPr>
          <w:t>Change Review</w:t>
        </w:r>
        <w:r w:rsidR="00952D98">
          <w:rPr>
            <w:webHidden/>
          </w:rPr>
          <w:tab/>
        </w:r>
        <w:r w:rsidR="00952D98">
          <w:rPr>
            <w:webHidden/>
          </w:rPr>
          <w:fldChar w:fldCharType="begin"/>
        </w:r>
        <w:r w:rsidR="00952D98">
          <w:rPr>
            <w:webHidden/>
          </w:rPr>
          <w:instrText xml:space="preserve"> PAGEREF _Toc472067338 \h </w:instrText>
        </w:r>
        <w:r w:rsidR="00952D98">
          <w:rPr>
            <w:webHidden/>
          </w:rPr>
        </w:r>
        <w:r w:rsidR="00952D98">
          <w:rPr>
            <w:webHidden/>
          </w:rPr>
          <w:fldChar w:fldCharType="separate"/>
        </w:r>
        <w:r w:rsidR="00952D98">
          <w:rPr>
            <w:webHidden/>
          </w:rPr>
          <w:t>3-6</w:t>
        </w:r>
        <w:r w:rsidR="00952D98">
          <w:rPr>
            <w:webHidden/>
          </w:rPr>
          <w:fldChar w:fldCharType="end"/>
        </w:r>
      </w:hyperlink>
    </w:p>
    <w:p w14:paraId="1C16245C" w14:textId="42E24C2C" w:rsidR="00952D98" w:rsidRDefault="00465A11">
      <w:pPr>
        <w:pStyle w:val="TOC2"/>
        <w:rPr>
          <w:rFonts w:asciiTheme="minorHAnsi" w:eastAsiaTheme="minorEastAsia" w:hAnsiTheme="minorHAnsi" w:cstheme="minorBidi"/>
          <w:sz w:val="22"/>
          <w:szCs w:val="22"/>
          <w:lang w:eastAsia="zh-CN"/>
        </w:rPr>
      </w:pPr>
      <w:hyperlink w:anchor="_Toc472067339" w:history="1">
        <w:r w:rsidR="00952D98" w:rsidRPr="00112931">
          <w:rPr>
            <w:rStyle w:val="Hyperlink"/>
          </w:rPr>
          <w:t>3.6</w:t>
        </w:r>
        <w:r w:rsidR="00952D98">
          <w:rPr>
            <w:rFonts w:asciiTheme="minorHAnsi" w:eastAsiaTheme="minorEastAsia" w:hAnsiTheme="minorHAnsi" w:cstheme="minorBidi"/>
            <w:sz w:val="22"/>
            <w:szCs w:val="22"/>
            <w:lang w:eastAsia="zh-CN"/>
          </w:rPr>
          <w:tab/>
        </w:r>
        <w:r w:rsidR="00952D98" w:rsidRPr="00112931">
          <w:rPr>
            <w:rStyle w:val="Hyperlink"/>
          </w:rPr>
          <w:t>Configuration Status Accounting</w:t>
        </w:r>
        <w:r w:rsidR="00952D98">
          <w:rPr>
            <w:webHidden/>
          </w:rPr>
          <w:tab/>
        </w:r>
        <w:r w:rsidR="00952D98">
          <w:rPr>
            <w:webHidden/>
          </w:rPr>
          <w:fldChar w:fldCharType="begin"/>
        </w:r>
        <w:r w:rsidR="00952D98">
          <w:rPr>
            <w:webHidden/>
          </w:rPr>
          <w:instrText xml:space="preserve"> PAGEREF _Toc472067339 \h </w:instrText>
        </w:r>
        <w:r w:rsidR="00952D98">
          <w:rPr>
            <w:webHidden/>
          </w:rPr>
        </w:r>
        <w:r w:rsidR="00952D98">
          <w:rPr>
            <w:webHidden/>
          </w:rPr>
          <w:fldChar w:fldCharType="separate"/>
        </w:r>
        <w:r w:rsidR="00952D98">
          <w:rPr>
            <w:webHidden/>
          </w:rPr>
          <w:t>3-7</w:t>
        </w:r>
        <w:r w:rsidR="00952D98">
          <w:rPr>
            <w:webHidden/>
          </w:rPr>
          <w:fldChar w:fldCharType="end"/>
        </w:r>
      </w:hyperlink>
    </w:p>
    <w:p w14:paraId="187DAD4C" w14:textId="746027E8" w:rsidR="00952D98" w:rsidRDefault="00465A11">
      <w:pPr>
        <w:pStyle w:val="TOC2"/>
        <w:rPr>
          <w:rFonts w:asciiTheme="minorHAnsi" w:eastAsiaTheme="minorEastAsia" w:hAnsiTheme="minorHAnsi" w:cstheme="minorBidi"/>
          <w:sz w:val="22"/>
          <w:szCs w:val="22"/>
          <w:lang w:eastAsia="zh-CN"/>
        </w:rPr>
      </w:pPr>
      <w:hyperlink w:anchor="_Toc472067340" w:history="1">
        <w:r w:rsidR="00952D98" w:rsidRPr="00112931">
          <w:rPr>
            <w:rStyle w:val="Hyperlink"/>
          </w:rPr>
          <w:t>3.7</w:t>
        </w:r>
        <w:r w:rsidR="00952D98">
          <w:rPr>
            <w:rFonts w:asciiTheme="minorHAnsi" w:eastAsiaTheme="minorEastAsia" w:hAnsiTheme="minorHAnsi" w:cstheme="minorBidi"/>
            <w:sz w:val="22"/>
            <w:szCs w:val="22"/>
            <w:lang w:eastAsia="zh-CN"/>
          </w:rPr>
          <w:tab/>
        </w:r>
        <w:r w:rsidR="00952D98" w:rsidRPr="00112931">
          <w:rPr>
            <w:rStyle w:val="Hyperlink"/>
          </w:rPr>
          <w:t>Archive, Retrieval, and Release</w:t>
        </w:r>
        <w:r w:rsidR="00952D98">
          <w:rPr>
            <w:webHidden/>
          </w:rPr>
          <w:tab/>
        </w:r>
        <w:r w:rsidR="00952D98">
          <w:rPr>
            <w:webHidden/>
          </w:rPr>
          <w:fldChar w:fldCharType="begin"/>
        </w:r>
        <w:r w:rsidR="00952D98">
          <w:rPr>
            <w:webHidden/>
          </w:rPr>
          <w:instrText xml:space="preserve"> PAGEREF _Toc472067340 \h </w:instrText>
        </w:r>
        <w:r w:rsidR="00952D98">
          <w:rPr>
            <w:webHidden/>
          </w:rPr>
        </w:r>
        <w:r w:rsidR="00952D98">
          <w:rPr>
            <w:webHidden/>
          </w:rPr>
          <w:fldChar w:fldCharType="separate"/>
        </w:r>
        <w:r w:rsidR="00952D98">
          <w:rPr>
            <w:webHidden/>
          </w:rPr>
          <w:t>3-8</w:t>
        </w:r>
        <w:r w:rsidR="00952D98">
          <w:rPr>
            <w:webHidden/>
          </w:rPr>
          <w:fldChar w:fldCharType="end"/>
        </w:r>
      </w:hyperlink>
    </w:p>
    <w:p w14:paraId="286E0837" w14:textId="68927342" w:rsidR="00952D98" w:rsidRDefault="00465A11">
      <w:pPr>
        <w:pStyle w:val="TOC2"/>
        <w:rPr>
          <w:rFonts w:asciiTheme="minorHAnsi" w:eastAsiaTheme="minorEastAsia" w:hAnsiTheme="minorHAnsi" w:cstheme="minorBidi"/>
          <w:sz w:val="22"/>
          <w:szCs w:val="22"/>
          <w:lang w:eastAsia="zh-CN"/>
        </w:rPr>
      </w:pPr>
      <w:hyperlink w:anchor="_Toc472067341" w:history="1">
        <w:r w:rsidR="00952D98" w:rsidRPr="00112931">
          <w:rPr>
            <w:rStyle w:val="Hyperlink"/>
          </w:rPr>
          <w:t>3.8</w:t>
        </w:r>
        <w:r w:rsidR="00952D98">
          <w:rPr>
            <w:rFonts w:asciiTheme="minorHAnsi" w:eastAsiaTheme="minorEastAsia" w:hAnsiTheme="minorHAnsi" w:cstheme="minorBidi"/>
            <w:sz w:val="22"/>
            <w:szCs w:val="22"/>
            <w:lang w:eastAsia="zh-CN"/>
          </w:rPr>
          <w:tab/>
        </w:r>
        <w:r w:rsidR="00952D98" w:rsidRPr="00112931">
          <w:rPr>
            <w:rStyle w:val="Hyperlink"/>
          </w:rPr>
          <w:t>Software Load Control</w:t>
        </w:r>
        <w:r w:rsidR="00952D98">
          <w:rPr>
            <w:webHidden/>
          </w:rPr>
          <w:tab/>
        </w:r>
        <w:r w:rsidR="00952D98">
          <w:rPr>
            <w:webHidden/>
          </w:rPr>
          <w:fldChar w:fldCharType="begin"/>
        </w:r>
        <w:r w:rsidR="00952D98">
          <w:rPr>
            <w:webHidden/>
          </w:rPr>
          <w:instrText xml:space="preserve"> PAGEREF _Toc472067341 \h </w:instrText>
        </w:r>
        <w:r w:rsidR="00952D98">
          <w:rPr>
            <w:webHidden/>
          </w:rPr>
        </w:r>
        <w:r w:rsidR="00952D98">
          <w:rPr>
            <w:webHidden/>
          </w:rPr>
          <w:fldChar w:fldCharType="separate"/>
        </w:r>
        <w:r w:rsidR="00952D98">
          <w:rPr>
            <w:webHidden/>
          </w:rPr>
          <w:t>3-9</w:t>
        </w:r>
        <w:r w:rsidR="00952D98">
          <w:rPr>
            <w:webHidden/>
          </w:rPr>
          <w:fldChar w:fldCharType="end"/>
        </w:r>
      </w:hyperlink>
    </w:p>
    <w:p w14:paraId="203DE406" w14:textId="736C7496" w:rsidR="00952D98" w:rsidRDefault="00465A11">
      <w:pPr>
        <w:pStyle w:val="TOC2"/>
        <w:rPr>
          <w:rFonts w:asciiTheme="minorHAnsi" w:eastAsiaTheme="minorEastAsia" w:hAnsiTheme="minorHAnsi" w:cstheme="minorBidi"/>
          <w:sz w:val="22"/>
          <w:szCs w:val="22"/>
          <w:lang w:eastAsia="zh-CN"/>
        </w:rPr>
      </w:pPr>
      <w:hyperlink w:anchor="_Toc472067342" w:history="1">
        <w:r w:rsidR="00952D98" w:rsidRPr="00112931">
          <w:rPr>
            <w:rStyle w:val="Hyperlink"/>
          </w:rPr>
          <w:t>3.9</w:t>
        </w:r>
        <w:r w:rsidR="00952D98">
          <w:rPr>
            <w:rFonts w:asciiTheme="minorHAnsi" w:eastAsiaTheme="minorEastAsia" w:hAnsiTheme="minorHAnsi" w:cstheme="minorBidi"/>
            <w:sz w:val="22"/>
            <w:szCs w:val="22"/>
            <w:lang w:eastAsia="zh-CN"/>
          </w:rPr>
          <w:tab/>
        </w:r>
        <w:r w:rsidR="00952D98" w:rsidRPr="00112931">
          <w:rPr>
            <w:rStyle w:val="Hyperlink"/>
          </w:rPr>
          <w:t>Software Life Cycle Environment Controls</w:t>
        </w:r>
        <w:r w:rsidR="00952D98">
          <w:rPr>
            <w:webHidden/>
          </w:rPr>
          <w:tab/>
        </w:r>
        <w:r w:rsidR="00952D98">
          <w:rPr>
            <w:webHidden/>
          </w:rPr>
          <w:fldChar w:fldCharType="begin"/>
        </w:r>
        <w:r w:rsidR="00952D98">
          <w:rPr>
            <w:webHidden/>
          </w:rPr>
          <w:instrText xml:space="preserve"> PAGEREF _Toc472067342 \h </w:instrText>
        </w:r>
        <w:r w:rsidR="00952D98">
          <w:rPr>
            <w:webHidden/>
          </w:rPr>
        </w:r>
        <w:r w:rsidR="00952D98">
          <w:rPr>
            <w:webHidden/>
          </w:rPr>
          <w:fldChar w:fldCharType="separate"/>
        </w:r>
        <w:r w:rsidR="00952D98">
          <w:rPr>
            <w:webHidden/>
          </w:rPr>
          <w:t>3-10</w:t>
        </w:r>
        <w:r w:rsidR="00952D98">
          <w:rPr>
            <w:webHidden/>
          </w:rPr>
          <w:fldChar w:fldCharType="end"/>
        </w:r>
      </w:hyperlink>
    </w:p>
    <w:p w14:paraId="01617CF2" w14:textId="0F5966E8" w:rsidR="00952D98" w:rsidRDefault="00465A11">
      <w:pPr>
        <w:pStyle w:val="TOC2"/>
        <w:rPr>
          <w:rFonts w:asciiTheme="minorHAnsi" w:eastAsiaTheme="minorEastAsia" w:hAnsiTheme="minorHAnsi" w:cstheme="minorBidi"/>
          <w:sz w:val="22"/>
          <w:szCs w:val="22"/>
          <w:lang w:eastAsia="zh-CN"/>
        </w:rPr>
      </w:pPr>
      <w:hyperlink w:anchor="_Toc472067343" w:history="1">
        <w:r w:rsidR="00952D98" w:rsidRPr="00112931">
          <w:rPr>
            <w:rStyle w:val="Hyperlink"/>
          </w:rPr>
          <w:t>3.10</w:t>
        </w:r>
        <w:r w:rsidR="00952D98">
          <w:rPr>
            <w:rFonts w:asciiTheme="minorHAnsi" w:eastAsiaTheme="minorEastAsia" w:hAnsiTheme="minorHAnsi" w:cstheme="minorBidi"/>
            <w:sz w:val="22"/>
            <w:szCs w:val="22"/>
            <w:lang w:eastAsia="zh-CN"/>
          </w:rPr>
          <w:tab/>
        </w:r>
        <w:r w:rsidR="00952D98" w:rsidRPr="00112931">
          <w:rPr>
            <w:rStyle w:val="Hyperlink"/>
          </w:rPr>
          <w:t>Software Life Cycle Data Controls</w:t>
        </w:r>
        <w:r w:rsidR="00952D98">
          <w:rPr>
            <w:webHidden/>
          </w:rPr>
          <w:tab/>
        </w:r>
        <w:r w:rsidR="00952D98">
          <w:rPr>
            <w:webHidden/>
          </w:rPr>
          <w:fldChar w:fldCharType="begin"/>
        </w:r>
        <w:r w:rsidR="00952D98">
          <w:rPr>
            <w:webHidden/>
          </w:rPr>
          <w:instrText xml:space="preserve"> PAGEREF _Toc472067343 \h </w:instrText>
        </w:r>
        <w:r w:rsidR="00952D98">
          <w:rPr>
            <w:webHidden/>
          </w:rPr>
        </w:r>
        <w:r w:rsidR="00952D98">
          <w:rPr>
            <w:webHidden/>
          </w:rPr>
          <w:fldChar w:fldCharType="separate"/>
        </w:r>
        <w:r w:rsidR="00952D98">
          <w:rPr>
            <w:webHidden/>
          </w:rPr>
          <w:t>3-11</w:t>
        </w:r>
        <w:r w:rsidR="00952D98">
          <w:rPr>
            <w:webHidden/>
          </w:rPr>
          <w:fldChar w:fldCharType="end"/>
        </w:r>
      </w:hyperlink>
    </w:p>
    <w:p w14:paraId="1402FD53" w14:textId="247FD14C" w:rsidR="00952D98" w:rsidRDefault="00465A11">
      <w:pPr>
        <w:pStyle w:val="TOC1"/>
        <w:rPr>
          <w:rFonts w:asciiTheme="minorHAnsi" w:eastAsiaTheme="minorEastAsia" w:hAnsiTheme="minorHAnsi" w:cstheme="minorBidi"/>
          <w:sz w:val="22"/>
          <w:szCs w:val="22"/>
          <w:lang w:eastAsia="zh-CN"/>
        </w:rPr>
      </w:pPr>
      <w:hyperlink w:anchor="_Toc472067344" w:history="1">
        <w:r w:rsidR="00952D98" w:rsidRPr="00112931">
          <w:rPr>
            <w:rStyle w:val="Hyperlink"/>
          </w:rPr>
          <w:t>4</w:t>
        </w:r>
        <w:r w:rsidR="00952D98">
          <w:rPr>
            <w:rFonts w:asciiTheme="minorHAnsi" w:eastAsiaTheme="minorEastAsia" w:hAnsiTheme="minorHAnsi" w:cstheme="minorBidi"/>
            <w:sz w:val="22"/>
            <w:szCs w:val="22"/>
            <w:lang w:eastAsia="zh-CN"/>
          </w:rPr>
          <w:tab/>
        </w:r>
        <w:r w:rsidR="00952D98" w:rsidRPr="00112931">
          <w:rPr>
            <w:rStyle w:val="Hyperlink"/>
          </w:rPr>
          <w:t>Transition Criteria</w:t>
        </w:r>
        <w:r w:rsidR="00952D98">
          <w:rPr>
            <w:webHidden/>
          </w:rPr>
          <w:tab/>
        </w:r>
        <w:r w:rsidR="00952D98">
          <w:rPr>
            <w:webHidden/>
          </w:rPr>
          <w:fldChar w:fldCharType="begin"/>
        </w:r>
        <w:r w:rsidR="00952D98">
          <w:rPr>
            <w:webHidden/>
          </w:rPr>
          <w:instrText xml:space="preserve"> PAGEREF _Toc472067344 \h </w:instrText>
        </w:r>
        <w:r w:rsidR="00952D98">
          <w:rPr>
            <w:webHidden/>
          </w:rPr>
        </w:r>
        <w:r w:rsidR="00952D98">
          <w:rPr>
            <w:webHidden/>
          </w:rPr>
          <w:fldChar w:fldCharType="separate"/>
        </w:r>
        <w:r w:rsidR="00952D98">
          <w:rPr>
            <w:webHidden/>
          </w:rPr>
          <w:t>4-1</w:t>
        </w:r>
        <w:r w:rsidR="00952D98">
          <w:rPr>
            <w:webHidden/>
          </w:rPr>
          <w:fldChar w:fldCharType="end"/>
        </w:r>
      </w:hyperlink>
    </w:p>
    <w:p w14:paraId="51BD0F7A" w14:textId="040D6BC4" w:rsidR="00952D98" w:rsidRDefault="00465A11">
      <w:pPr>
        <w:pStyle w:val="TOC1"/>
        <w:rPr>
          <w:rFonts w:asciiTheme="minorHAnsi" w:eastAsiaTheme="minorEastAsia" w:hAnsiTheme="minorHAnsi" w:cstheme="minorBidi"/>
          <w:sz w:val="22"/>
          <w:szCs w:val="22"/>
          <w:lang w:eastAsia="zh-CN"/>
        </w:rPr>
      </w:pPr>
      <w:hyperlink w:anchor="_Toc472067345" w:history="1">
        <w:r w:rsidR="00952D98" w:rsidRPr="00112931">
          <w:rPr>
            <w:rStyle w:val="Hyperlink"/>
          </w:rPr>
          <w:t>5</w:t>
        </w:r>
        <w:r w:rsidR="00952D98">
          <w:rPr>
            <w:rFonts w:asciiTheme="minorHAnsi" w:eastAsiaTheme="minorEastAsia" w:hAnsiTheme="minorHAnsi" w:cstheme="minorBidi"/>
            <w:sz w:val="22"/>
            <w:szCs w:val="22"/>
            <w:lang w:eastAsia="zh-CN"/>
          </w:rPr>
          <w:tab/>
        </w:r>
        <w:r w:rsidR="00952D98" w:rsidRPr="00112931">
          <w:rPr>
            <w:rStyle w:val="Hyperlink"/>
          </w:rPr>
          <w:t>SCM Data</w:t>
        </w:r>
        <w:r w:rsidR="00952D98">
          <w:rPr>
            <w:webHidden/>
          </w:rPr>
          <w:tab/>
        </w:r>
        <w:r w:rsidR="00952D98">
          <w:rPr>
            <w:webHidden/>
          </w:rPr>
          <w:fldChar w:fldCharType="begin"/>
        </w:r>
        <w:r w:rsidR="00952D98">
          <w:rPr>
            <w:webHidden/>
          </w:rPr>
          <w:instrText xml:space="preserve"> PAGEREF _Toc472067345 \h </w:instrText>
        </w:r>
        <w:r w:rsidR="00952D98">
          <w:rPr>
            <w:webHidden/>
          </w:rPr>
        </w:r>
        <w:r w:rsidR="00952D98">
          <w:rPr>
            <w:webHidden/>
          </w:rPr>
          <w:fldChar w:fldCharType="separate"/>
        </w:r>
        <w:r w:rsidR="00952D98">
          <w:rPr>
            <w:webHidden/>
          </w:rPr>
          <w:t>5-1</w:t>
        </w:r>
        <w:r w:rsidR="00952D98">
          <w:rPr>
            <w:webHidden/>
          </w:rPr>
          <w:fldChar w:fldCharType="end"/>
        </w:r>
      </w:hyperlink>
    </w:p>
    <w:p w14:paraId="5D0794BF" w14:textId="711BE012" w:rsidR="00952D98" w:rsidRDefault="00465A11">
      <w:pPr>
        <w:pStyle w:val="TOC2"/>
        <w:rPr>
          <w:rFonts w:asciiTheme="minorHAnsi" w:eastAsiaTheme="minorEastAsia" w:hAnsiTheme="minorHAnsi" w:cstheme="minorBidi"/>
          <w:sz w:val="22"/>
          <w:szCs w:val="22"/>
          <w:lang w:eastAsia="zh-CN"/>
        </w:rPr>
      </w:pPr>
      <w:hyperlink w:anchor="_Toc472067346" w:history="1">
        <w:r w:rsidR="00952D98" w:rsidRPr="00112931">
          <w:rPr>
            <w:rStyle w:val="Hyperlink"/>
          </w:rPr>
          <w:t>5.1</w:t>
        </w:r>
        <w:r w:rsidR="00952D98">
          <w:rPr>
            <w:rFonts w:asciiTheme="minorHAnsi" w:eastAsiaTheme="minorEastAsia" w:hAnsiTheme="minorHAnsi" w:cstheme="minorBidi"/>
            <w:sz w:val="22"/>
            <w:szCs w:val="22"/>
            <w:lang w:eastAsia="zh-CN"/>
          </w:rPr>
          <w:tab/>
        </w:r>
        <w:r w:rsidR="00952D98" w:rsidRPr="00112931">
          <w:rPr>
            <w:rStyle w:val="Hyperlink"/>
          </w:rPr>
          <w:t>SCM Records</w:t>
        </w:r>
        <w:r w:rsidR="00952D98">
          <w:rPr>
            <w:webHidden/>
          </w:rPr>
          <w:tab/>
        </w:r>
        <w:r w:rsidR="00952D98">
          <w:rPr>
            <w:webHidden/>
          </w:rPr>
          <w:fldChar w:fldCharType="begin"/>
        </w:r>
        <w:r w:rsidR="00952D98">
          <w:rPr>
            <w:webHidden/>
          </w:rPr>
          <w:instrText xml:space="preserve"> PAGEREF _Toc472067346 \h </w:instrText>
        </w:r>
        <w:r w:rsidR="00952D98">
          <w:rPr>
            <w:webHidden/>
          </w:rPr>
        </w:r>
        <w:r w:rsidR="00952D98">
          <w:rPr>
            <w:webHidden/>
          </w:rPr>
          <w:fldChar w:fldCharType="separate"/>
        </w:r>
        <w:r w:rsidR="00952D98">
          <w:rPr>
            <w:webHidden/>
          </w:rPr>
          <w:t>5-2</w:t>
        </w:r>
        <w:r w:rsidR="00952D98">
          <w:rPr>
            <w:webHidden/>
          </w:rPr>
          <w:fldChar w:fldCharType="end"/>
        </w:r>
      </w:hyperlink>
    </w:p>
    <w:p w14:paraId="06E2483E" w14:textId="79F87A03" w:rsidR="00952D98" w:rsidRDefault="00465A11">
      <w:pPr>
        <w:pStyle w:val="TOC2"/>
        <w:rPr>
          <w:rFonts w:asciiTheme="minorHAnsi" w:eastAsiaTheme="minorEastAsia" w:hAnsiTheme="minorHAnsi" w:cstheme="minorBidi"/>
          <w:sz w:val="22"/>
          <w:szCs w:val="22"/>
          <w:lang w:eastAsia="zh-CN"/>
        </w:rPr>
      </w:pPr>
      <w:hyperlink w:anchor="_Toc472067347" w:history="1">
        <w:r w:rsidR="00952D98" w:rsidRPr="00112931">
          <w:rPr>
            <w:rStyle w:val="Hyperlink"/>
          </w:rPr>
          <w:t>5.2</w:t>
        </w:r>
        <w:r w:rsidR="00952D98">
          <w:rPr>
            <w:rFonts w:asciiTheme="minorHAnsi" w:eastAsiaTheme="minorEastAsia" w:hAnsiTheme="minorHAnsi" w:cstheme="minorBidi"/>
            <w:sz w:val="22"/>
            <w:szCs w:val="22"/>
            <w:lang w:eastAsia="zh-CN"/>
          </w:rPr>
          <w:tab/>
        </w:r>
        <w:r w:rsidR="00952D98" w:rsidRPr="00112931">
          <w:rPr>
            <w:rStyle w:val="Hyperlink"/>
          </w:rPr>
          <w:t>Software Configuration Index</w:t>
        </w:r>
        <w:r w:rsidR="00952D98">
          <w:rPr>
            <w:webHidden/>
          </w:rPr>
          <w:tab/>
        </w:r>
        <w:r w:rsidR="00952D98">
          <w:rPr>
            <w:webHidden/>
          </w:rPr>
          <w:fldChar w:fldCharType="begin"/>
        </w:r>
        <w:r w:rsidR="00952D98">
          <w:rPr>
            <w:webHidden/>
          </w:rPr>
          <w:instrText xml:space="preserve"> PAGEREF _Toc472067347 \h </w:instrText>
        </w:r>
        <w:r w:rsidR="00952D98">
          <w:rPr>
            <w:webHidden/>
          </w:rPr>
        </w:r>
        <w:r w:rsidR="00952D98">
          <w:rPr>
            <w:webHidden/>
          </w:rPr>
          <w:fldChar w:fldCharType="separate"/>
        </w:r>
        <w:r w:rsidR="00952D98">
          <w:rPr>
            <w:webHidden/>
          </w:rPr>
          <w:t>5-3</w:t>
        </w:r>
        <w:r w:rsidR="00952D98">
          <w:rPr>
            <w:webHidden/>
          </w:rPr>
          <w:fldChar w:fldCharType="end"/>
        </w:r>
      </w:hyperlink>
    </w:p>
    <w:p w14:paraId="31FA38BC" w14:textId="69A87FAA" w:rsidR="00952D98" w:rsidRDefault="00465A11">
      <w:pPr>
        <w:pStyle w:val="TOC2"/>
        <w:rPr>
          <w:rFonts w:asciiTheme="minorHAnsi" w:eastAsiaTheme="minorEastAsia" w:hAnsiTheme="minorHAnsi" w:cstheme="minorBidi"/>
          <w:sz w:val="22"/>
          <w:szCs w:val="22"/>
          <w:lang w:eastAsia="zh-CN"/>
        </w:rPr>
      </w:pPr>
      <w:hyperlink w:anchor="_Toc472067348" w:history="1">
        <w:r w:rsidR="00952D98" w:rsidRPr="00112931">
          <w:rPr>
            <w:rStyle w:val="Hyperlink"/>
          </w:rPr>
          <w:t>5.3</w:t>
        </w:r>
        <w:r w:rsidR="00952D98">
          <w:rPr>
            <w:rFonts w:asciiTheme="minorHAnsi" w:eastAsiaTheme="minorEastAsia" w:hAnsiTheme="minorHAnsi" w:cstheme="minorBidi"/>
            <w:sz w:val="22"/>
            <w:szCs w:val="22"/>
            <w:lang w:eastAsia="zh-CN"/>
          </w:rPr>
          <w:tab/>
        </w:r>
        <w:r w:rsidR="00952D98" w:rsidRPr="00112931">
          <w:rPr>
            <w:rStyle w:val="Hyperlink"/>
          </w:rPr>
          <w:t>Software Life Cycle Environment Configuration Index</w:t>
        </w:r>
        <w:r w:rsidR="00952D98">
          <w:rPr>
            <w:webHidden/>
          </w:rPr>
          <w:tab/>
        </w:r>
        <w:r w:rsidR="00952D98">
          <w:rPr>
            <w:webHidden/>
          </w:rPr>
          <w:fldChar w:fldCharType="begin"/>
        </w:r>
        <w:r w:rsidR="00952D98">
          <w:rPr>
            <w:webHidden/>
          </w:rPr>
          <w:instrText xml:space="preserve"> PAGEREF _Toc472067348 \h </w:instrText>
        </w:r>
        <w:r w:rsidR="00952D98">
          <w:rPr>
            <w:webHidden/>
          </w:rPr>
        </w:r>
        <w:r w:rsidR="00952D98">
          <w:rPr>
            <w:webHidden/>
          </w:rPr>
          <w:fldChar w:fldCharType="separate"/>
        </w:r>
        <w:r w:rsidR="00952D98">
          <w:rPr>
            <w:webHidden/>
          </w:rPr>
          <w:t>5-4</w:t>
        </w:r>
        <w:r w:rsidR="00952D98">
          <w:rPr>
            <w:webHidden/>
          </w:rPr>
          <w:fldChar w:fldCharType="end"/>
        </w:r>
      </w:hyperlink>
    </w:p>
    <w:p w14:paraId="675F3F57" w14:textId="110D8590" w:rsidR="00952D98" w:rsidRDefault="00465A11">
      <w:pPr>
        <w:pStyle w:val="TOC1"/>
        <w:rPr>
          <w:rFonts w:asciiTheme="minorHAnsi" w:eastAsiaTheme="minorEastAsia" w:hAnsiTheme="minorHAnsi" w:cstheme="minorBidi"/>
          <w:sz w:val="22"/>
          <w:szCs w:val="22"/>
          <w:lang w:eastAsia="zh-CN"/>
        </w:rPr>
      </w:pPr>
      <w:hyperlink w:anchor="_Toc472067349" w:history="1">
        <w:r w:rsidR="00952D98" w:rsidRPr="00112931">
          <w:rPr>
            <w:rStyle w:val="Hyperlink"/>
          </w:rPr>
          <w:t>6</w:t>
        </w:r>
        <w:r w:rsidR="00952D98">
          <w:rPr>
            <w:rFonts w:asciiTheme="minorHAnsi" w:eastAsiaTheme="minorEastAsia" w:hAnsiTheme="minorHAnsi" w:cstheme="minorBidi"/>
            <w:sz w:val="22"/>
            <w:szCs w:val="22"/>
            <w:lang w:eastAsia="zh-CN"/>
          </w:rPr>
          <w:tab/>
        </w:r>
        <w:r w:rsidR="00952D98" w:rsidRPr="00112931">
          <w:rPr>
            <w:rStyle w:val="Hyperlink"/>
          </w:rPr>
          <w:t>Supplier Control</w:t>
        </w:r>
        <w:r w:rsidR="00952D98">
          <w:rPr>
            <w:webHidden/>
          </w:rPr>
          <w:tab/>
        </w:r>
        <w:r w:rsidR="00952D98">
          <w:rPr>
            <w:webHidden/>
          </w:rPr>
          <w:fldChar w:fldCharType="begin"/>
        </w:r>
        <w:r w:rsidR="00952D98">
          <w:rPr>
            <w:webHidden/>
          </w:rPr>
          <w:instrText xml:space="preserve"> PAGEREF _Toc472067349 \h </w:instrText>
        </w:r>
        <w:r w:rsidR="00952D98">
          <w:rPr>
            <w:webHidden/>
          </w:rPr>
        </w:r>
        <w:r w:rsidR="00952D98">
          <w:rPr>
            <w:webHidden/>
          </w:rPr>
          <w:fldChar w:fldCharType="separate"/>
        </w:r>
        <w:r w:rsidR="00952D98">
          <w:rPr>
            <w:webHidden/>
          </w:rPr>
          <w:t>6-1</w:t>
        </w:r>
        <w:r w:rsidR="00952D98">
          <w:rPr>
            <w:webHidden/>
          </w:rPr>
          <w:fldChar w:fldCharType="end"/>
        </w:r>
      </w:hyperlink>
    </w:p>
    <w:p w14:paraId="09FC3A54" w14:textId="376BAA72"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28"/>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7324"/>
      <w:bookmarkEnd w:id="5"/>
      <w:bookmarkEnd w:id="6"/>
      <w:bookmarkEnd w:id="7"/>
      <w:bookmarkEnd w:id="8"/>
      <w:bookmarkEnd w:id="9"/>
      <w:r w:rsidRPr="00AF3F9D">
        <w:lastRenderedPageBreak/>
        <w:t>Introduction</w:t>
      </w:r>
      <w:bookmarkEnd w:id="10"/>
    </w:p>
    <w:p w14:paraId="09FC3A61" w14:textId="2D99E370"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7325"/>
      <w:bookmarkEnd w:id="11"/>
      <w:bookmarkEnd w:id="12"/>
      <w:bookmarkEnd w:id="13"/>
      <w:r w:rsidR="00C652D6" w:rsidRPr="00C652D6">
        <w:lastRenderedPageBreak/>
        <w:t>Purpose</w:t>
      </w:r>
      <w:r w:rsidR="00A21081">
        <w:t xml:space="preserve"> and Scope</w:t>
      </w:r>
      <w:bookmarkEnd w:id="14"/>
    </w:p>
    <w:p w14:paraId="07327E72" w14:textId="55F66950" w:rsidR="00A21081" w:rsidRDefault="00C652D6" w:rsidP="00A21081">
      <w:pPr>
        <w:pStyle w:val="BodyText"/>
        <w:rPr>
          <w:szCs w:val="20"/>
        </w:rPr>
      </w:pPr>
      <w:r w:rsidRPr="00956928">
        <w:t xml:space="preserve">The purpose of this document is to provide the Software </w:t>
      </w:r>
      <w:r w:rsidR="00B323FD">
        <w:t>Configuration Management Plan (SCM</w:t>
      </w:r>
      <w:r w:rsidR="008C58DB">
        <w:t>P</w:t>
      </w:r>
      <w:r w:rsidR="00357C10">
        <w:t>)</w:t>
      </w:r>
      <w:r w:rsidRPr="00956928">
        <w:t xml:space="preserve"> for the</w:t>
      </w:r>
      <w:r w:rsidR="00A21081">
        <w:t xml:space="preserve"> project</w:t>
      </w:r>
      <w:r w:rsidRPr="00956928">
        <w:t xml:space="preserve">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Pr="00956928">
        <w:t>. This document provides the planning data defined in DO-178</w:t>
      </w:r>
      <w:r w:rsidR="007F1CE5">
        <w:t>C</w:t>
      </w:r>
      <w:r w:rsidRPr="00956928">
        <w:t>, Section 11.</w:t>
      </w:r>
      <w:r w:rsidR="00B323FD">
        <w:t>4</w:t>
      </w:r>
      <w:r w:rsidRPr="00956928">
        <w:t>.</w:t>
      </w:r>
      <w:r w:rsidR="00A21081">
        <w:rPr>
          <w:szCs w:val="20"/>
        </w:rPr>
        <w:t>T</w:t>
      </w:r>
      <w:r w:rsidR="00A21081" w:rsidRPr="0048363E">
        <w:rPr>
          <w:szCs w:val="20"/>
        </w:rPr>
        <w:t xml:space="preserve">he </w:t>
      </w:r>
      <w:r w:rsidR="00043322">
        <w:rPr>
          <w:szCs w:val="20"/>
        </w:rPr>
        <w:t xml:space="preserve">certification authority uses the </w:t>
      </w:r>
      <w:r w:rsidR="00B323FD">
        <w:rPr>
          <w:szCs w:val="20"/>
        </w:rPr>
        <w:t>S</w:t>
      </w:r>
      <w:r w:rsidR="00A21081" w:rsidRPr="0048363E">
        <w:rPr>
          <w:szCs w:val="20"/>
        </w:rPr>
        <w:t>C</w:t>
      </w:r>
      <w:r w:rsidR="00B323FD">
        <w:rPr>
          <w:szCs w:val="20"/>
        </w:rPr>
        <w:t>MP</w:t>
      </w:r>
      <w:r w:rsidR="00A21081">
        <w:rPr>
          <w:szCs w:val="20"/>
        </w:rPr>
        <w:t xml:space="preserve"> </w:t>
      </w:r>
      <w:r w:rsidR="00A21081" w:rsidRPr="0048363E">
        <w:rPr>
          <w:szCs w:val="20"/>
        </w:rPr>
        <w:t xml:space="preserve">for a project </w:t>
      </w:r>
      <w:r w:rsidR="00E86287">
        <w:rPr>
          <w:szCs w:val="20"/>
        </w:rPr>
        <w:t>a</w:t>
      </w:r>
      <w:r w:rsidR="00A82386">
        <w:rPr>
          <w:szCs w:val="20"/>
        </w:rPr>
        <w:t xml:space="preserve">s an establishment of the </w:t>
      </w:r>
      <w:r w:rsidR="00B323FD">
        <w:rPr>
          <w:szCs w:val="20"/>
        </w:rPr>
        <w:t xml:space="preserve">methods to be used to </w:t>
      </w:r>
      <w:proofErr w:type="spellStart"/>
      <w:r w:rsidR="00B323FD">
        <w:rPr>
          <w:szCs w:val="20"/>
        </w:rPr>
        <w:t>achive</w:t>
      </w:r>
      <w:proofErr w:type="spellEnd"/>
      <w:r w:rsidR="00B323FD">
        <w:rPr>
          <w:szCs w:val="20"/>
        </w:rPr>
        <w:t xml:space="preserve"> the objectives of the </w:t>
      </w:r>
      <w:r w:rsidR="00F85690" w:rsidRPr="00F85690">
        <w:rPr>
          <w:szCs w:val="20"/>
        </w:rPr>
        <w:t>software configuration management</w:t>
      </w:r>
      <w:r w:rsidR="00F85690">
        <w:rPr>
          <w:szCs w:val="20"/>
        </w:rPr>
        <w:t xml:space="preserve"> </w:t>
      </w:r>
      <w:r w:rsidR="00B323FD">
        <w:rPr>
          <w:szCs w:val="20"/>
        </w:rPr>
        <w:t xml:space="preserve">process throughout the software </w:t>
      </w:r>
      <w:proofErr w:type="spellStart"/>
      <w:r w:rsidR="00B323FD">
        <w:rPr>
          <w:szCs w:val="20"/>
        </w:rPr>
        <w:t>ligfe</w:t>
      </w:r>
      <w:proofErr w:type="spellEnd"/>
      <w:r w:rsidR="00B323FD">
        <w:rPr>
          <w:szCs w:val="20"/>
        </w:rPr>
        <w:t xml:space="preserve"> cycle</w:t>
      </w:r>
      <w:r w:rsidR="00A21081" w:rsidRPr="0048363E">
        <w:rPr>
          <w:szCs w:val="20"/>
        </w:rPr>
        <w:t>.</w:t>
      </w:r>
    </w:p>
    <w:p w14:paraId="19246010" w14:textId="7E83F9AC" w:rsidR="003D6EEF" w:rsidRPr="004A31AD" w:rsidRDefault="00A21081">
      <w:pPr>
        <w:autoSpaceDE w:val="0"/>
        <w:autoSpaceDN w:val="0"/>
        <w:adjustRightInd w:val="0"/>
        <w:ind w:left="562"/>
        <w:rPr>
          <w:rStyle w:val="BodyTextChar"/>
        </w:rPr>
      </w:pPr>
      <w:r w:rsidRPr="004A31AD">
        <w:rPr>
          <w:rStyle w:val="BodyTextChar"/>
          <w:szCs w:val="20"/>
        </w:rPr>
        <w:t>Therefore</w:t>
      </w:r>
      <w:r w:rsidR="00357C10" w:rsidRPr="004A31AD">
        <w:rPr>
          <w:rStyle w:val="BodyTextChar"/>
          <w:szCs w:val="20"/>
        </w:rPr>
        <w:t>,</w:t>
      </w:r>
      <w:r w:rsidRPr="004A31AD">
        <w:rPr>
          <w:rStyle w:val="BodyTextChar"/>
          <w:szCs w:val="20"/>
        </w:rPr>
        <w:t xml:space="preserve"> this document </w:t>
      </w:r>
      <w:r w:rsidR="001C3761">
        <w:rPr>
          <w:rStyle w:val="BodyTextChar"/>
          <w:szCs w:val="20"/>
        </w:rPr>
        <w:t>explains how the software configuration management process objectives</w:t>
      </w:r>
      <w:r w:rsidRPr="004A31AD">
        <w:rPr>
          <w:rStyle w:val="BodyTextChar"/>
          <w:szCs w:val="20"/>
        </w:rPr>
        <w:t xml:space="preserve"> of the project </w:t>
      </w:r>
      <w:r w:rsidR="003F1398" w:rsidRPr="004A31AD">
        <w:rPr>
          <w:rStyle w:val="BodyTextChar"/>
          <w:i/>
          <w:color w:val="365F91" w:themeColor="accent1" w:themeShade="BF"/>
          <w:sz w:val="20"/>
          <w:szCs w:val="20"/>
        </w:rPr>
        <w:t>&lt;Project&gt;</w:t>
      </w:r>
      <w:r w:rsidRPr="004A31AD">
        <w:rPr>
          <w:rStyle w:val="BodyTextChar"/>
          <w:szCs w:val="20"/>
        </w:rPr>
        <w:t xml:space="preserve"> </w:t>
      </w:r>
      <w:r w:rsidR="001C3761">
        <w:rPr>
          <w:rStyle w:val="BodyTextChar"/>
          <w:szCs w:val="20"/>
        </w:rPr>
        <w:t xml:space="preserve">are satisfied, </w:t>
      </w:r>
      <w:r w:rsidRPr="004A31AD">
        <w:rPr>
          <w:rStyle w:val="BodyTextChar"/>
          <w:szCs w:val="20"/>
        </w:rPr>
        <w:t>including</w:t>
      </w:r>
      <w:r w:rsidRPr="0048363E">
        <w:rPr>
          <w:sz w:val="20"/>
        </w:rPr>
        <w:t>:</w:t>
      </w:r>
    </w:p>
    <w:p w14:paraId="2D063611" w14:textId="50468FDE" w:rsidR="00BF761A" w:rsidRPr="00BF761A" w:rsidRDefault="00BF761A" w:rsidP="004A31AD">
      <w:pPr>
        <w:pStyle w:val="BulletList1"/>
        <w:numPr>
          <w:ilvl w:val="0"/>
          <w:numId w:val="17"/>
        </w:numPr>
        <w:spacing w:after="0"/>
        <w:ind w:left="778" w:hanging="216"/>
      </w:pPr>
      <w:r>
        <w:rPr>
          <w:i w:val="0"/>
        </w:rPr>
        <w:t>Description of the software configuration management environment.</w:t>
      </w:r>
    </w:p>
    <w:p w14:paraId="5CD83079" w14:textId="38A28769" w:rsidR="00A21081" w:rsidRPr="00BF761A" w:rsidRDefault="00BF761A" w:rsidP="004A31AD">
      <w:pPr>
        <w:pStyle w:val="BulletList1"/>
        <w:numPr>
          <w:ilvl w:val="0"/>
          <w:numId w:val="17"/>
        </w:numPr>
        <w:spacing w:after="0"/>
        <w:ind w:left="778" w:hanging="216"/>
      </w:pPr>
      <w:r>
        <w:rPr>
          <w:i w:val="0"/>
        </w:rPr>
        <w:t>Description of the software configuration management process activities</w:t>
      </w:r>
      <w:r w:rsidR="002B5C10">
        <w:rPr>
          <w:i w:val="0"/>
        </w:rPr>
        <w:t>, including change management</w:t>
      </w:r>
      <w:r w:rsidR="009271AF" w:rsidRPr="004A31AD">
        <w:rPr>
          <w:i w:val="0"/>
        </w:rPr>
        <w:t>.</w:t>
      </w:r>
    </w:p>
    <w:p w14:paraId="6FF91512" w14:textId="1C40FDAC" w:rsidR="00BF761A" w:rsidRPr="00520FF6" w:rsidRDefault="00BF761A" w:rsidP="004A31AD">
      <w:pPr>
        <w:pStyle w:val="BulletList1"/>
        <w:numPr>
          <w:ilvl w:val="0"/>
          <w:numId w:val="17"/>
        </w:numPr>
        <w:spacing w:after="0"/>
        <w:ind w:left="778" w:hanging="216"/>
      </w:pPr>
      <w:r>
        <w:rPr>
          <w:i w:val="0"/>
        </w:rPr>
        <w:t>Definition of software configuration management data</w:t>
      </w:r>
      <w:r w:rsidR="002B5C10">
        <w:rPr>
          <w:i w:val="0"/>
        </w:rPr>
        <w:t>.</w:t>
      </w:r>
    </w:p>
    <w:p w14:paraId="77EE3CF5" w14:textId="77777777" w:rsidR="005B30EF" w:rsidRPr="005B30EF" w:rsidRDefault="005B30EF" w:rsidP="005B30EF">
      <w:pPr>
        <w:autoSpaceDE w:val="0"/>
        <w:autoSpaceDN w:val="0"/>
        <w:adjustRightInd w:val="0"/>
        <w:rPr>
          <w:sz w:val="20"/>
        </w:rPr>
      </w:pPr>
    </w:p>
    <w:p w14:paraId="6CC87708" w14:textId="333AB11C" w:rsidR="00A21081" w:rsidRDefault="00A21081" w:rsidP="00A21081">
      <w:pPr>
        <w:pStyle w:val="BodyText"/>
        <w:rPr>
          <w:lang w:val="en-GB"/>
        </w:rPr>
      </w:pPr>
      <w:r w:rsidRPr="003B2303">
        <w:rPr>
          <w:lang w:val="en-GB"/>
        </w:rPr>
        <w:t>The purpose of th</w:t>
      </w:r>
      <w:r w:rsidR="00357C10">
        <w:rPr>
          <w:lang w:val="en-GB"/>
        </w:rPr>
        <w:t xml:space="preserve">e </w:t>
      </w:r>
      <w:r w:rsidR="00A82386">
        <w:rPr>
          <w:lang w:val="en-GB"/>
        </w:rPr>
        <w:t>SCMP</w:t>
      </w:r>
      <w:r w:rsidR="00357C10">
        <w:rPr>
          <w:lang w:val="en-GB"/>
        </w:rPr>
        <w:t xml:space="preserve"> </w:t>
      </w:r>
      <w:r w:rsidRPr="003B2303">
        <w:rPr>
          <w:lang w:val="en-GB"/>
        </w:rPr>
        <w:t xml:space="preserve">is to </w:t>
      </w:r>
      <w:r w:rsidR="00A73E9A">
        <w:rPr>
          <w:lang w:val="en-GB"/>
        </w:rPr>
        <w:t xml:space="preserve">establish the </w:t>
      </w:r>
      <w:r w:rsidR="00F85690" w:rsidRPr="00F85690">
        <w:rPr>
          <w:lang w:val="en-GB"/>
        </w:rPr>
        <w:t>software configuration management</w:t>
      </w:r>
      <w:r w:rsidR="00A73E9A">
        <w:rPr>
          <w:lang w:val="en-GB"/>
        </w:rPr>
        <w:t xml:space="preserve"> methods for</w:t>
      </w:r>
      <w:r w:rsidRPr="003B2303">
        <w:rPr>
          <w:lang w:val="en-GB"/>
        </w:rPr>
        <w:t xml:space="preserve"> the </w:t>
      </w:r>
      <w:r>
        <w:rPr>
          <w:lang w:val="en-GB"/>
        </w:rPr>
        <w:t xml:space="preserve">project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00BC584F">
        <w:rPr>
          <w:lang w:val="en-GB"/>
        </w:rPr>
        <w:t>.</w:t>
      </w:r>
    </w:p>
    <w:p w14:paraId="618B6F61" w14:textId="706A8D02"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w:t>
      </w:r>
      <w:r w:rsidR="005757FA">
        <w:t>4</w:t>
      </w:r>
      <w:r>
        <w:t xml:space="preserve"> and [DO-331] </w:t>
      </w:r>
      <w:r w:rsidR="00CC1CAF">
        <w:t>Section</w:t>
      </w:r>
      <w:r>
        <w:t xml:space="preserve"> MB.11.</w:t>
      </w:r>
      <w:r w:rsidR="005757FA">
        <w:t>4</w:t>
      </w:r>
      <w:r w:rsidR="00357C10">
        <w:t>,</w:t>
      </w:r>
      <w:r w:rsidR="00A73E9A">
        <w:t xml:space="preserve"> respectively.</w:t>
      </w:r>
    </w:p>
    <w:p w14:paraId="466BEA92" w14:textId="61EB4DE8" w:rsidR="0001720A" w:rsidRDefault="0001720A" w:rsidP="00A21081">
      <w:pPr>
        <w:pStyle w:val="BodyText"/>
      </w:pPr>
      <w:r>
        <w:t xml:space="preserve">You can use this </w:t>
      </w:r>
      <w:r w:rsidR="00A82386">
        <w:t>SCMP</w:t>
      </w:r>
      <w:r>
        <w:t xml:space="preserve"> template as a </w:t>
      </w:r>
      <w:r w:rsidR="007D0947">
        <w:t xml:space="preserve">resource when creating a </w:t>
      </w:r>
      <w:r w:rsidR="00A82386">
        <w:t>SCMP</w:t>
      </w:r>
      <w:r w:rsidR="007D0947">
        <w:t xml:space="preserve">. If you are updating an existing </w:t>
      </w:r>
      <w:r w:rsidR="00A82386">
        <w:t>SCMP</w:t>
      </w:r>
      <w:r w:rsidR="007D0947">
        <w:t xml:space="preserve"> to support Model-Based Design (MBD), you can use this template as a </w:t>
      </w:r>
      <w:r>
        <w:t>reference document.</w:t>
      </w:r>
      <w:r w:rsidR="004418FD">
        <w:t xml:space="preserve"> Although representative of </w:t>
      </w:r>
      <w:r w:rsidR="00A82386">
        <w:t>SCMP</w:t>
      </w:r>
      <w:r w:rsidR="004418FD">
        <w:t xml:space="preserve">s used in the industry, this </w:t>
      </w:r>
      <w:r w:rsidR="00A82386">
        <w:t>SCMP</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A82386">
        <w:t>SCMP</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7326"/>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7327"/>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7328"/>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54BB557C" w:rsidR="00BF13E5" w:rsidRPr="00662293" w:rsidRDefault="00BF13E5" w:rsidP="00192706">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06C6DC63"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6350E045"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r w:rsidR="00192706">
              <w:rPr>
                <w:color w:val="1F497D" w:themeColor="text2"/>
                <w:sz w:val="20"/>
                <w:szCs w:val="20"/>
              </w:rPr>
              <w:t xml:space="preserve"> This document.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3B650199" w:rsidR="00BF13E5" w:rsidRPr="00662293" w:rsidRDefault="00D9071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0B4BA9D4"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192706">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5D8EF9A0" w:rsidR="00BF13E5" w:rsidRPr="00662293" w:rsidRDefault="00D9071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65E21555"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192706">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0EC0DBA4" w:rsidR="00BF13E5" w:rsidRPr="00662293" w:rsidRDefault="00D90712"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55B6A46B" w:rsidR="00BF13E5" w:rsidRPr="00662293" w:rsidRDefault="00192706"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3EE14BCB" w:rsidR="005B30EF" w:rsidRPr="00662293" w:rsidRDefault="005B30EF" w:rsidP="00D90712">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SMS</w:t>
            </w:r>
          </w:p>
        </w:tc>
        <w:tc>
          <w:tcPr>
            <w:tcW w:w="7797" w:type="dxa"/>
            <w:shd w:val="pct5" w:color="auto" w:fill="auto"/>
            <w:tcMar>
              <w:left w:w="43" w:type="dxa"/>
              <w:right w:w="43" w:type="dxa"/>
            </w:tcMar>
          </w:tcPr>
          <w:p w14:paraId="58018433" w14:textId="03A03AB7"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192706">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7329"/>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1CDC11C3" w:rsidR="009D6AB2" w:rsidRPr="00AF3F9D" w:rsidRDefault="00086348" w:rsidP="00132319">
      <w:pPr>
        <w:pStyle w:val="Heading1"/>
        <w:pBdr>
          <w:bottom w:val="single" w:sz="4" w:space="7" w:color="auto"/>
        </w:pBdr>
      </w:pPr>
      <w:bookmarkStart w:id="27" w:name="_Toc472067330"/>
      <w:bookmarkEnd w:id="21"/>
      <w:bookmarkEnd w:id="22"/>
      <w:bookmarkEnd w:id="23"/>
      <w:bookmarkEnd w:id="24"/>
      <w:bookmarkEnd w:id="25"/>
      <w:bookmarkEnd w:id="26"/>
      <w:r>
        <w:lastRenderedPageBreak/>
        <w:t>Environment</w:t>
      </w:r>
      <w:bookmarkEnd w:id="27"/>
    </w:p>
    <w:p w14:paraId="259E9EE0" w14:textId="5141C42D" w:rsidR="00EE5C02" w:rsidRPr="008A575F" w:rsidRDefault="00EE5C02" w:rsidP="00EE5C02">
      <w:pPr>
        <w:pStyle w:val="BodyText"/>
      </w:pPr>
    </w:p>
    <w:p w14:paraId="09FC3A6E" w14:textId="791E45FC" w:rsidR="00A57E28" w:rsidRPr="002F6D83" w:rsidRDefault="00A57E28">
      <w:pPr>
        <w:rPr>
          <w:sz w:val="20"/>
          <w:szCs w:val="20"/>
        </w:rPr>
      </w:pPr>
      <w:r w:rsidRPr="002F6D83">
        <w:rPr>
          <w:sz w:val="20"/>
          <w:szCs w:val="20"/>
        </w:rPr>
        <w:br w:type="page"/>
      </w:r>
    </w:p>
    <w:p w14:paraId="196FCCBC" w14:textId="28AD82F3" w:rsidR="009D6AB2" w:rsidRPr="006D6BFD" w:rsidRDefault="00086348" w:rsidP="006D6BFD">
      <w:pPr>
        <w:pStyle w:val="Heading2"/>
      </w:pPr>
      <w:bookmarkStart w:id="28" w:name="_Toc472067331"/>
      <w:proofErr w:type="spellStart"/>
      <w:r>
        <w:lastRenderedPageBreak/>
        <w:t>Precedures</w:t>
      </w:r>
      <w:proofErr w:type="spellEnd"/>
      <w:r>
        <w:t>, Tools, and Methods</w:t>
      </w:r>
      <w:bookmarkEnd w:id="28"/>
    </w:p>
    <w:p w14:paraId="710E0942" w14:textId="3A76F2DA" w:rsidR="00A57E28" w:rsidRDefault="00086348">
      <w:pPr>
        <w:pStyle w:val="ApplicantText"/>
      </w:pPr>
      <w:r>
        <w:t>&lt;Describe</w:t>
      </w:r>
      <w:r w:rsidR="003A649D">
        <w:t>.</w:t>
      </w:r>
      <w:r w:rsidR="00A57E28" w:rsidRPr="00956928">
        <w:t>&gt;</w:t>
      </w:r>
    </w:p>
    <w:p w14:paraId="0F656382" w14:textId="77777777" w:rsidR="006D6BFD" w:rsidRPr="006D6BFD" w:rsidRDefault="006D6BFD" w:rsidP="006D6BFD">
      <w:pPr>
        <w:pStyle w:val="BodyText"/>
      </w:pPr>
    </w:p>
    <w:p w14:paraId="77DA4B21" w14:textId="0C81268E" w:rsidR="00A57E28" w:rsidRPr="002F6D83" w:rsidRDefault="00A57E28">
      <w:pPr>
        <w:rPr>
          <w:sz w:val="20"/>
          <w:szCs w:val="20"/>
        </w:rPr>
      </w:pPr>
      <w:r w:rsidRPr="002F6D83">
        <w:rPr>
          <w:sz w:val="20"/>
          <w:szCs w:val="20"/>
        </w:rPr>
        <w:br w:type="page"/>
      </w:r>
    </w:p>
    <w:p w14:paraId="254F4EDD" w14:textId="14A3C594" w:rsidR="00A57E28" w:rsidRPr="006D6BFD" w:rsidRDefault="00676632" w:rsidP="006D6BFD">
      <w:pPr>
        <w:pStyle w:val="Heading2"/>
      </w:pPr>
      <w:bookmarkStart w:id="29" w:name="_Toc472067332"/>
      <w:r>
        <w:lastRenderedPageBreak/>
        <w:t>Organizational Responsibilities and Interfaces</w:t>
      </w:r>
      <w:bookmarkEnd w:id="29"/>
    </w:p>
    <w:p w14:paraId="6BC4D25D" w14:textId="77777777" w:rsidR="00676632" w:rsidRDefault="00676632" w:rsidP="00676632">
      <w:pPr>
        <w:pStyle w:val="ApplicantText"/>
      </w:pPr>
      <w:r>
        <w:t>&lt;Describe.</w:t>
      </w:r>
      <w:r w:rsidRPr="00956928">
        <w:t>&gt;</w:t>
      </w:r>
    </w:p>
    <w:p w14:paraId="1102A4A7" w14:textId="77777777" w:rsidR="00BA0E3F" w:rsidRPr="00BA0E3F" w:rsidRDefault="00BA0E3F" w:rsidP="00BA0E3F">
      <w:pPr>
        <w:pStyle w:val="BodyText"/>
      </w:pPr>
    </w:p>
    <w:p w14:paraId="159742E9" w14:textId="77777777" w:rsidR="00DE5E5E" w:rsidRDefault="00DE5E5E" w:rsidP="00DE5E5E">
      <w:pPr>
        <w:rPr>
          <w:sz w:val="20"/>
          <w:szCs w:val="20"/>
        </w:rPr>
      </w:pPr>
      <w:bookmarkStart w:id="30" w:name="_Toc354133196"/>
      <w:bookmarkStart w:id="31" w:name="_Toc354133739"/>
      <w:bookmarkStart w:id="32" w:name="_Toc354134315"/>
      <w:bookmarkStart w:id="33" w:name="_Toc354134426"/>
      <w:bookmarkStart w:id="34" w:name="_Toc354133197"/>
      <w:bookmarkStart w:id="35" w:name="_Toc354133740"/>
      <w:bookmarkStart w:id="36" w:name="_Toc354134316"/>
      <w:bookmarkStart w:id="37" w:name="_Toc354134427"/>
      <w:bookmarkStart w:id="38" w:name="_Toc354133198"/>
      <w:bookmarkStart w:id="39" w:name="_Toc354133741"/>
      <w:bookmarkStart w:id="40" w:name="_Toc354134317"/>
      <w:bookmarkStart w:id="41" w:name="_Toc354134428"/>
      <w:bookmarkEnd w:id="30"/>
      <w:bookmarkEnd w:id="31"/>
      <w:bookmarkEnd w:id="32"/>
      <w:bookmarkEnd w:id="33"/>
      <w:bookmarkEnd w:id="34"/>
      <w:bookmarkEnd w:id="35"/>
      <w:bookmarkEnd w:id="36"/>
      <w:bookmarkEnd w:id="37"/>
      <w:bookmarkEnd w:id="38"/>
      <w:bookmarkEnd w:id="39"/>
      <w:bookmarkEnd w:id="40"/>
      <w:bookmarkEnd w:id="41"/>
    </w:p>
    <w:p w14:paraId="36C2E3E9" w14:textId="77777777" w:rsidR="00494174" w:rsidRDefault="00494174" w:rsidP="00DE5E5E">
      <w:pPr>
        <w:rPr>
          <w:sz w:val="20"/>
          <w:szCs w:val="20"/>
        </w:rPr>
        <w:sectPr w:rsidR="00494174" w:rsidSect="004241ED">
          <w:footerReference w:type="default" r:id="rId29"/>
          <w:type w:val="oddPage"/>
          <w:pgSz w:w="11201" w:h="13008"/>
          <w:pgMar w:top="965" w:right="1440" w:bottom="1699" w:left="1440" w:header="965" w:footer="72" w:gutter="0"/>
          <w:pgNumType w:start="1" w:chapStyle="1"/>
          <w:cols w:space="720"/>
          <w:noEndnote/>
          <w:titlePg/>
          <w:docGrid w:linePitch="326"/>
        </w:sectPr>
      </w:pPr>
    </w:p>
    <w:p w14:paraId="09FC3A92" w14:textId="7A4A8195" w:rsidR="00580F56" w:rsidRDefault="008356BC" w:rsidP="006D6BFD">
      <w:pPr>
        <w:pStyle w:val="Heading1"/>
      </w:pPr>
      <w:bookmarkStart w:id="42" w:name="_Toc472067333"/>
      <w:r>
        <w:lastRenderedPageBreak/>
        <w:t>Activities</w:t>
      </w:r>
      <w:bookmarkEnd w:id="42"/>
    </w:p>
    <w:p w14:paraId="66EE97AB" w14:textId="77777777" w:rsidR="00DE5E5E" w:rsidRDefault="00DE5E5E" w:rsidP="00DE5E5E">
      <w:pPr>
        <w:pStyle w:val="BodyText"/>
      </w:pPr>
    </w:p>
    <w:p w14:paraId="3EC71D2B" w14:textId="77B6D2A9" w:rsidR="001C0202" w:rsidRPr="002F6D83" w:rsidRDefault="001C0202">
      <w:pPr>
        <w:rPr>
          <w:sz w:val="20"/>
          <w:szCs w:val="20"/>
        </w:rPr>
      </w:pPr>
      <w:r w:rsidRPr="002F6D83">
        <w:rPr>
          <w:sz w:val="20"/>
          <w:szCs w:val="20"/>
        </w:rPr>
        <w:br w:type="page"/>
      </w:r>
    </w:p>
    <w:p w14:paraId="09FC3AB2" w14:textId="2ACD0633" w:rsidR="00083379" w:rsidRDefault="008356BC" w:rsidP="006D64D0">
      <w:pPr>
        <w:pStyle w:val="Heading2"/>
      </w:pPr>
      <w:bookmarkStart w:id="43" w:name="_Toc472067334"/>
      <w:r>
        <w:lastRenderedPageBreak/>
        <w:t>Configuration Identification</w:t>
      </w:r>
      <w:bookmarkEnd w:id="43"/>
    </w:p>
    <w:p w14:paraId="75EBE387" w14:textId="7505EBAA" w:rsidR="006D64D0" w:rsidRDefault="008356BC">
      <w:pPr>
        <w:pStyle w:val="ApplicantText"/>
      </w:pPr>
      <w:r>
        <w:t>&lt;Describe.</w:t>
      </w:r>
      <w:r w:rsidRPr="00956928">
        <w:t>&gt;</w:t>
      </w:r>
    </w:p>
    <w:p w14:paraId="7BB15250" w14:textId="77777777" w:rsidR="006D64D0" w:rsidRPr="006D64D0" w:rsidRDefault="006D64D0" w:rsidP="006D64D0">
      <w:pPr>
        <w:pStyle w:val="BodyText"/>
      </w:pPr>
    </w:p>
    <w:p w14:paraId="3B98A455" w14:textId="69E516DC" w:rsidR="006D64D0" w:rsidRPr="002F6D83" w:rsidRDefault="006D64D0">
      <w:pPr>
        <w:rPr>
          <w:sz w:val="20"/>
          <w:szCs w:val="20"/>
        </w:rPr>
      </w:pPr>
      <w:r w:rsidRPr="002F6D83">
        <w:rPr>
          <w:sz w:val="20"/>
          <w:szCs w:val="20"/>
        </w:rPr>
        <w:br w:type="page"/>
      </w:r>
    </w:p>
    <w:p w14:paraId="7A3C8A7C" w14:textId="22DFC155" w:rsidR="006D64D0" w:rsidRDefault="008356BC" w:rsidP="006D64D0">
      <w:pPr>
        <w:pStyle w:val="Heading2"/>
      </w:pPr>
      <w:bookmarkStart w:id="44" w:name="_Toc472067335"/>
      <w:r>
        <w:lastRenderedPageBreak/>
        <w:t>Baselines and Traceability</w:t>
      </w:r>
      <w:bookmarkEnd w:id="44"/>
    </w:p>
    <w:p w14:paraId="7F2EC89F" w14:textId="77777777" w:rsidR="008356BC" w:rsidRDefault="008356BC" w:rsidP="008356BC">
      <w:pPr>
        <w:pStyle w:val="ApplicantText"/>
      </w:pPr>
      <w:r>
        <w:t>&lt;Describe.</w:t>
      </w:r>
      <w:r w:rsidRPr="00956928">
        <w:t>&gt;</w:t>
      </w:r>
    </w:p>
    <w:p w14:paraId="5CAFCB76" w14:textId="77777777" w:rsidR="006D64D0" w:rsidRDefault="006D64D0" w:rsidP="006D64D0">
      <w:pPr>
        <w:pStyle w:val="BodyText"/>
      </w:pPr>
    </w:p>
    <w:p w14:paraId="5F1D4635" w14:textId="011B3F04" w:rsidR="006D64D0" w:rsidRPr="002F6D83" w:rsidRDefault="006D64D0">
      <w:pPr>
        <w:rPr>
          <w:sz w:val="20"/>
          <w:szCs w:val="20"/>
        </w:rPr>
      </w:pPr>
      <w:r w:rsidRPr="002F6D83">
        <w:rPr>
          <w:sz w:val="20"/>
          <w:szCs w:val="20"/>
        </w:rPr>
        <w:br w:type="page"/>
      </w:r>
    </w:p>
    <w:p w14:paraId="3B2ABB0B" w14:textId="50F40E8A" w:rsidR="006D64D0" w:rsidRDefault="008356BC" w:rsidP="006D64D0">
      <w:pPr>
        <w:pStyle w:val="Heading2"/>
      </w:pPr>
      <w:bookmarkStart w:id="45" w:name="_Toc472067336"/>
      <w:r>
        <w:lastRenderedPageBreak/>
        <w:t>Problem Reporting</w:t>
      </w:r>
      <w:bookmarkEnd w:id="45"/>
    </w:p>
    <w:p w14:paraId="7D08AE78" w14:textId="77777777" w:rsidR="008356BC" w:rsidRDefault="008356BC" w:rsidP="008356BC">
      <w:pPr>
        <w:pStyle w:val="ApplicantText"/>
      </w:pPr>
      <w:r>
        <w:t>&lt;Describe.</w:t>
      </w:r>
      <w:r w:rsidRPr="00956928">
        <w:t>&gt;</w:t>
      </w:r>
    </w:p>
    <w:p w14:paraId="5E0A1F2C" w14:textId="77777777" w:rsidR="00DE4ACA" w:rsidRPr="00DE4ACA" w:rsidRDefault="00DE4ACA" w:rsidP="00DE4ACA">
      <w:pPr>
        <w:pStyle w:val="BodyText"/>
      </w:pPr>
    </w:p>
    <w:p w14:paraId="25636E4F" w14:textId="77777777" w:rsidR="00DE4ACA" w:rsidRPr="002F6D83" w:rsidRDefault="00DE4ACA">
      <w:pPr>
        <w:rPr>
          <w:rFonts w:ascii="Arial" w:hAnsi="Arial" w:cs="Arial"/>
          <w:bCs/>
          <w:iCs/>
          <w:sz w:val="20"/>
          <w:szCs w:val="20"/>
        </w:rPr>
      </w:pPr>
      <w:r w:rsidRPr="002F6D83">
        <w:rPr>
          <w:sz w:val="20"/>
          <w:szCs w:val="20"/>
        </w:rPr>
        <w:br w:type="page"/>
      </w:r>
    </w:p>
    <w:p w14:paraId="3226BCBC" w14:textId="7C9AB936" w:rsidR="00D232E5" w:rsidRDefault="008356BC" w:rsidP="00D232E5">
      <w:pPr>
        <w:pStyle w:val="Heading2"/>
      </w:pPr>
      <w:bookmarkStart w:id="46" w:name="_Toc472067337"/>
      <w:r>
        <w:lastRenderedPageBreak/>
        <w:t>Change Control</w:t>
      </w:r>
      <w:bookmarkEnd w:id="46"/>
    </w:p>
    <w:p w14:paraId="56C03A76" w14:textId="77777777" w:rsidR="008356BC" w:rsidRDefault="008356BC" w:rsidP="008356BC">
      <w:pPr>
        <w:pStyle w:val="ApplicantText"/>
      </w:pPr>
      <w:r>
        <w:t>&lt;Describe.</w:t>
      </w:r>
      <w:r w:rsidRPr="00956928">
        <w:t>&gt;</w:t>
      </w:r>
    </w:p>
    <w:p w14:paraId="64D800A6" w14:textId="77777777" w:rsidR="00DE4ACA" w:rsidRPr="002F6D83" w:rsidRDefault="00DE4ACA" w:rsidP="00DE4ACA">
      <w:pPr>
        <w:pStyle w:val="BodyText"/>
        <w:rPr>
          <w:szCs w:val="20"/>
        </w:rPr>
      </w:pPr>
    </w:p>
    <w:p w14:paraId="480AE3F5" w14:textId="77777777" w:rsidR="00DE4ACA" w:rsidRPr="002F6D83" w:rsidRDefault="00DE4ACA">
      <w:pPr>
        <w:rPr>
          <w:rFonts w:ascii="Arial" w:hAnsi="Arial" w:cs="Arial"/>
          <w:bCs/>
          <w:iCs/>
          <w:sz w:val="20"/>
          <w:szCs w:val="20"/>
        </w:rPr>
      </w:pPr>
      <w:r w:rsidRPr="002F6D83">
        <w:rPr>
          <w:sz w:val="20"/>
          <w:szCs w:val="20"/>
        </w:rPr>
        <w:br w:type="page"/>
      </w:r>
    </w:p>
    <w:p w14:paraId="7DFFF327" w14:textId="548C231C" w:rsidR="00D232E5" w:rsidRDefault="00C5427D" w:rsidP="00D232E5">
      <w:pPr>
        <w:pStyle w:val="Heading2"/>
      </w:pPr>
      <w:bookmarkStart w:id="47" w:name="_Toc472067338"/>
      <w:r>
        <w:lastRenderedPageBreak/>
        <w:t>Change Review</w:t>
      </w:r>
      <w:bookmarkEnd w:id="47"/>
    </w:p>
    <w:p w14:paraId="7EDB1D66" w14:textId="77777777" w:rsidR="00C5427D" w:rsidRDefault="00C5427D" w:rsidP="00C5427D">
      <w:pPr>
        <w:pStyle w:val="ApplicantText"/>
      </w:pPr>
      <w:r>
        <w:t>&lt;Describe.</w:t>
      </w:r>
      <w:r w:rsidRPr="00956928">
        <w:t>&gt;</w:t>
      </w:r>
    </w:p>
    <w:p w14:paraId="6EF00F5A" w14:textId="77777777" w:rsidR="00DE4ACA" w:rsidRPr="002F6D83" w:rsidRDefault="00DE4ACA" w:rsidP="00DE4ACA">
      <w:pPr>
        <w:pStyle w:val="BodyText"/>
        <w:rPr>
          <w:szCs w:val="20"/>
        </w:rPr>
      </w:pPr>
    </w:p>
    <w:p w14:paraId="38FD77F7" w14:textId="77777777" w:rsidR="00DE4ACA" w:rsidRPr="002F6D83" w:rsidRDefault="00DE4ACA">
      <w:pPr>
        <w:rPr>
          <w:rFonts w:ascii="Arial" w:hAnsi="Arial" w:cs="Arial"/>
          <w:bCs/>
          <w:iCs/>
          <w:sz w:val="20"/>
          <w:szCs w:val="20"/>
        </w:rPr>
      </w:pPr>
      <w:r w:rsidRPr="002F6D83">
        <w:rPr>
          <w:sz w:val="20"/>
          <w:szCs w:val="20"/>
        </w:rPr>
        <w:br w:type="page"/>
      </w:r>
    </w:p>
    <w:p w14:paraId="2FBB2CC3" w14:textId="2F65F813" w:rsidR="00D232E5" w:rsidRDefault="00C5427D" w:rsidP="00D232E5">
      <w:pPr>
        <w:pStyle w:val="Heading2"/>
      </w:pPr>
      <w:bookmarkStart w:id="48" w:name="_Toc472067339"/>
      <w:r>
        <w:lastRenderedPageBreak/>
        <w:t>Configuration Status Accounting</w:t>
      </w:r>
      <w:bookmarkEnd w:id="48"/>
    </w:p>
    <w:p w14:paraId="1F2BD42C" w14:textId="77777777" w:rsidR="00C5427D" w:rsidRDefault="00C5427D" w:rsidP="00C5427D">
      <w:pPr>
        <w:pStyle w:val="ApplicantText"/>
      </w:pPr>
      <w:r>
        <w:t>&lt;Describe.</w:t>
      </w:r>
      <w:r w:rsidRPr="00956928">
        <w:t>&gt;</w:t>
      </w:r>
    </w:p>
    <w:p w14:paraId="16BE1D63" w14:textId="77777777" w:rsidR="00DE4ACA" w:rsidRPr="002F6D83" w:rsidRDefault="00DE4ACA" w:rsidP="00DE4ACA">
      <w:pPr>
        <w:pStyle w:val="BodyText"/>
        <w:rPr>
          <w:szCs w:val="20"/>
        </w:rPr>
      </w:pPr>
    </w:p>
    <w:p w14:paraId="6594C107" w14:textId="77777777" w:rsidR="00DE4ACA" w:rsidRPr="002F6D83" w:rsidRDefault="00DE4ACA">
      <w:pPr>
        <w:rPr>
          <w:rFonts w:ascii="Arial" w:hAnsi="Arial" w:cs="Arial"/>
          <w:bCs/>
          <w:iCs/>
          <w:sz w:val="20"/>
          <w:szCs w:val="20"/>
        </w:rPr>
      </w:pPr>
      <w:r w:rsidRPr="002F6D83">
        <w:rPr>
          <w:sz w:val="20"/>
          <w:szCs w:val="20"/>
        </w:rPr>
        <w:br w:type="page"/>
      </w:r>
    </w:p>
    <w:p w14:paraId="2A46BEB7" w14:textId="4915A07C" w:rsidR="00D232E5" w:rsidRDefault="00C5427D" w:rsidP="00D232E5">
      <w:pPr>
        <w:pStyle w:val="Heading2"/>
      </w:pPr>
      <w:bookmarkStart w:id="49" w:name="_Toc472067340"/>
      <w:r>
        <w:lastRenderedPageBreak/>
        <w:t>Archive, Retrieval, and Release</w:t>
      </w:r>
      <w:bookmarkEnd w:id="49"/>
    </w:p>
    <w:p w14:paraId="75EAB7A2" w14:textId="77777777" w:rsidR="00C5427D" w:rsidRDefault="00C5427D" w:rsidP="00C5427D">
      <w:pPr>
        <w:pStyle w:val="ApplicantText"/>
      </w:pPr>
      <w:r>
        <w:t>&lt;Describe.</w:t>
      </w:r>
      <w:r w:rsidRPr="00956928">
        <w:t>&gt;</w:t>
      </w:r>
    </w:p>
    <w:p w14:paraId="65FDC614" w14:textId="77777777" w:rsidR="006D64D0" w:rsidRPr="002F6D83" w:rsidRDefault="006D64D0" w:rsidP="006D64D0">
      <w:pPr>
        <w:pStyle w:val="BodyText"/>
        <w:rPr>
          <w:szCs w:val="20"/>
        </w:rPr>
      </w:pPr>
    </w:p>
    <w:p w14:paraId="4F6FB8A9" w14:textId="77777777" w:rsidR="002529E6" w:rsidRPr="002F6D83" w:rsidRDefault="002529E6">
      <w:pPr>
        <w:rPr>
          <w:rFonts w:ascii="Arial" w:hAnsi="Arial" w:cs="Arial"/>
          <w:bCs/>
          <w:iCs/>
          <w:sz w:val="20"/>
          <w:szCs w:val="20"/>
        </w:rPr>
      </w:pPr>
      <w:r w:rsidRPr="002F6D83">
        <w:rPr>
          <w:sz w:val="20"/>
          <w:szCs w:val="20"/>
        </w:rPr>
        <w:br w:type="page"/>
      </w:r>
    </w:p>
    <w:p w14:paraId="5FFFD789" w14:textId="52C44AA0" w:rsidR="00C5427D" w:rsidRDefault="00C5427D" w:rsidP="00C5427D">
      <w:pPr>
        <w:pStyle w:val="Heading2"/>
      </w:pPr>
      <w:bookmarkStart w:id="50" w:name="_Toc472067341"/>
      <w:r>
        <w:lastRenderedPageBreak/>
        <w:t>Software Load Control</w:t>
      </w:r>
      <w:bookmarkEnd w:id="50"/>
    </w:p>
    <w:p w14:paraId="74FC7F4E" w14:textId="77777777" w:rsidR="00C5427D" w:rsidRDefault="00C5427D" w:rsidP="00C5427D">
      <w:pPr>
        <w:pStyle w:val="ApplicantText"/>
      </w:pPr>
      <w:r>
        <w:t>&lt;Describe.</w:t>
      </w:r>
      <w:r w:rsidRPr="00956928">
        <w:t>&gt;</w:t>
      </w:r>
    </w:p>
    <w:p w14:paraId="18583EF7" w14:textId="77777777" w:rsidR="00FE6C19" w:rsidRPr="002F6D83" w:rsidRDefault="00FE6C19" w:rsidP="00FE6C19">
      <w:pPr>
        <w:pStyle w:val="BodyText"/>
        <w:rPr>
          <w:szCs w:val="20"/>
        </w:rPr>
      </w:pPr>
    </w:p>
    <w:p w14:paraId="4611AADF" w14:textId="77777777" w:rsidR="002529E6" w:rsidRPr="002F6D83" w:rsidRDefault="002529E6">
      <w:pPr>
        <w:rPr>
          <w:rFonts w:ascii="Arial" w:hAnsi="Arial" w:cs="Arial"/>
          <w:bCs/>
          <w:iCs/>
          <w:sz w:val="20"/>
          <w:szCs w:val="20"/>
        </w:rPr>
      </w:pPr>
      <w:r w:rsidRPr="002F6D83">
        <w:rPr>
          <w:sz w:val="20"/>
          <w:szCs w:val="20"/>
        </w:rPr>
        <w:br w:type="page"/>
      </w:r>
    </w:p>
    <w:p w14:paraId="1E5C7393" w14:textId="0C0C11C0" w:rsidR="00C5427D" w:rsidRDefault="00C5427D" w:rsidP="00C5427D">
      <w:pPr>
        <w:pStyle w:val="Heading2"/>
      </w:pPr>
      <w:bookmarkStart w:id="51" w:name="_Toc472067342"/>
      <w:r>
        <w:lastRenderedPageBreak/>
        <w:t>Software Life Cycle Environment Controls</w:t>
      </w:r>
      <w:bookmarkEnd w:id="51"/>
    </w:p>
    <w:p w14:paraId="5BCA91B0" w14:textId="77777777" w:rsidR="00C5427D" w:rsidRDefault="00C5427D" w:rsidP="00C5427D">
      <w:pPr>
        <w:pStyle w:val="ApplicantText"/>
      </w:pPr>
      <w:r>
        <w:t>&lt;Describe.</w:t>
      </w:r>
      <w:r w:rsidRPr="00956928">
        <w:t>&gt;</w:t>
      </w:r>
    </w:p>
    <w:p w14:paraId="15ACB9B1" w14:textId="77777777" w:rsidR="00C5427D" w:rsidRPr="002F6D83" w:rsidRDefault="00C5427D" w:rsidP="00FE6C19">
      <w:pPr>
        <w:pStyle w:val="BodyText"/>
        <w:rPr>
          <w:szCs w:val="20"/>
        </w:rPr>
      </w:pPr>
    </w:p>
    <w:p w14:paraId="3DBC87A2" w14:textId="77777777" w:rsidR="002529E6" w:rsidRPr="002F6D83" w:rsidRDefault="002529E6">
      <w:pPr>
        <w:rPr>
          <w:rFonts w:ascii="Arial" w:hAnsi="Arial" w:cs="Arial"/>
          <w:bCs/>
          <w:iCs/>
          <w:sz w:val="20"/>
          <w:szCs w:val="20"/>
        </w:rPr>
      </w:pPr>
      <w:r w:rsidRPr="002F6D83">
        <w:rPr>
          <w:sz w:val="20"/>
          <w:szCs w:val="20"/>
        </w:rPr>
        <w:br w:type="page"/>
      </w:r>
    </w:p>
    <w:p w14:paraId="406F2CA2" w14:textId="2ED508BA" w:rsidR="00C5427D" w:rsidRDefault="002529E6" w:rsidP="00C5427D">
      <w:pPr>
        <w:pStyle w:val="Heading2"/>
      </w:pPr>
      <w:bookmarkStart w:id="52" w:name="_Toc472067343"/>
      <w:r>
        <w:lastRenderedPageBreak/>
        <w:t>Software Life Cycle Data Controls</w:t>
      </w:r>
      <w:bookmarkEnd w:id="52"/>
    </w:p>
    <w:p w14:paraId="04102A8E" w14:textId="77777777" w:rsidR="00C5427D" w:rsidRPr="002F6D83" w:rsidRDefault="00C5427D" w:rsidP="00C5427D">
      <w:pPr>
        <w:pStyle w:val="ApplicantText"/>
        <w:rPr>
          <w:szCs w:val="20"/>
        </w:rPr>
      </w:pPr>
      <w:r w:rsidRPr="002F6D83">
        <w:rPr>
          <w:szCs w:val="20"/>
        </w:rPr>
        <w:t>&lt;Describe.&gt;</w:t>
      </w:r>
    </w:p>
    <w:p w14:paraId="09E2C8FC" w14:textId="77777777" w:rsidR="00EE5C02" w:rsidRPr="002F6D83" w:rsidRDefault="00EE5C02" w:rsidP="00EE5C02">
      <w:pPr>
        <w:pStyle w:val="BodyText"/>
        <w:rPr>
          <w:szCs w:val="20"/>
        </w:rPr>
      </w:pPr>
    </w:p>
    <w:p w14:paraId="16011E8C" w14:textId="768FA155" w:rsidR="002529E6" w:rsidRPr="002F6D83" w:rsidRDefault="002529E6">
      <w:pPr>
        <w:rPr>
          <w:sz w:val="20"/>
          <w:szCs w:val="20"/>
        </w:rPr>
      </w:pPr>
      <w:bookmarkStart w:id="53" w:name="_Toc354133743"/>
      <w:bookmarkStart w:id="54" w:name="_Toc354134319"/>
      <w:bookmarkStart w:id="55" w:name="_Toc354134430"/>
      <w:bookmarkStart w:id="56" w:name="_Toc354133744"/>
      <w:bookmarkStart w:id="57" w:name="_Toc354134320"/>
      <w:bookmarkStart w:id="58" w:name="_Toc354134431"/>
      <w:bookmarkEnd w:id="53"/>
      <w:bookmarkEnd w:id="54"/>
      <w:bookmarkEnd w:id="55"/>
      <w:bookmarkEnd w:id="56"/>
      <w:bookmarkEnd w:id="57"/>
      <w:bookmarkEnd w:id="58"/>
    </w:p>
    <w:p w14:paraId="7F2D1F1A" w14:textId="77777777" w:rsidR="00DE5E5E" w:rsidRDefault="00DE5E5E">
      <w:pPr>
        <w:sectPr w:rsidR="00DE5E5E" w:rsidSect="00494174">
          <w:pgSz w:w="11201" w:h="13008"/>
          <w:pgMar w:top="965" w:right="1440" w:bottom="1699" w:left="1440" w:header="965" w:footer="72" w:gutter="0"/>
          <w:pgNumType w:start="1" w:chapStyle="1"/>
          <w:cols w:space="720"/>
          <w:noEndnote/>
          <w:titlePg/>
          <w:docGrid w:linePitch="326"/>
        </w:sectPr>
      </w:pPr>
    </w:p>
    <w:p w14:paraId="09FC3AB4" w14:textId="0F952BB7" w:rsidR="00083379" w:rsidRPr="006D64D0" w:rsidRDefault="00EE5C02" w:rsidP="006D64D0">
      <w:pPr>
        <w:pStyle w:val="Heading1"/>
      </w:pPr>
      <w:bookmarkStart w:id="59" w:name="_Toc472067344"/>
      <w:r>
        <w:lastRenderedPageBreak/>
        <w:t>Transition Criteria</w:t>
      </w:r>
      <w:bookmarkEnd w:id="59"/>
    </w:p>
    <w:p w14:paraId="2EFD8AB5" w14:textId="77777777" w:rsidR="00505801" w:rsidRPr="002F6D83" w:rsidRDefault="00505801" w:rsidP="00F0412F">
      <w:pPr>
        <w:pStyle w:val="BodyText"/>
        <w:rPr>
          <w:szCs w:val="20"/>
        </w:rPr>
      </w:pPr>
    </w:p>
    <w:p w14:paraId="1918E261" w14:textId="339FD664" w:rsidR="00035716" w:rsidRPr="002F6D83" w:rsidRDefault="00035716" w:rsidP="00035716">
      <w:pPr>
        <w:rPr>
          <w:sz w:val="20"/>
          <w:szCs w:val="20"/>
        </w:rPr>
      </w:pPr>
    </w:p>
    <w:p w14:paraId="15F085A2" w14:textId="77777777" w:rsidR="00035716" w:rsidRPr="00035716" w:rsidRDefault="00035716" w:rsidP="00035716">
      <w:pPr>
        <w:rPr>
          <w:rFonts w:ascii="Arial" w:hAnsi="Arial" w:cs="Arial"/>
          <w:kern w:val="32"/>
          <w:sz w:val="52"/>
          <w:szCs w:val="30"/>
        </w:rPr>
        <w:sectPr w:rsidR="00035716" w:rsidRPr="00035716" w:rsidSect="002529E6">
          <w:pgSz w:w="11201" w:h="13008"/>
          <w:pgMar w:top="965" w:right="1440" w:bottom="1699" w:left="1440" w:header="965" w:footer="72" w:gutter="0"/>
          <w:pgNumType w:start="1" w:chapStyle="1"/>
          <w:cols w:space="720"/>
          <w:noEndnote/>
          <w:titlePg/>
          <w:docGrid w:linePitch="326"/>
        </w:sectPr>
      </w:pPr>
    </w:p>
    <w:p w14:paraId="29BF4300" w14:textId="7ED562D8" w:rsidR="00035716" w:rsidRPr="006D64D0" w:rsidRDefault="00035716" w:rsidP="00035716">
      <w:pPr>
        <w:pStyle w:val="Heading1"/>
      </w:pPr>
      <w:bookmarkStart w:id="60" w:name="_Toc472067345"/>
      <w:r>
        <w:lastRenderedPageBreak/>
        <w:t>SCM Data</w:t>
      </w:r>
      <w:bookmarkEnd w:id="60"/>
    </w:p>
    <w:p w14:paraId="297A1471" w14:textId="77777777" w:rsidR="00035716" w:rsidRPr="002F6D83" w:rsidRDefault="00035716" w:rsidP="00035716">
      <w:pPr>
        <w:pStyle w:val="BodyText"/>
        <w:rPr>
          <w:szCs w:val="20"/>
        </w:rPr>
      </w:pPr>
    </w:p>
    <w:p w14:paraId="4B6F0ACB" w14:textId="77777777" w:rsidR="00035716" w:rsidRPr="002F6D83" w:rsidRDefault="00035716" w:rsidP="00035716">
      <w:pPr>
        <w:rPr>
          <w:sz w:val="20"/>
          <w:szCs w:val="20"/>
        </w:rPr>
      </w:pPr>
      <w:r w:rsidRPr="002F6D83">
        <w:rPr>
          <w:sz w:val="20"/>
          <w:szCs w:val="20"/>
        </w:rPr>
        <w:br w:type="page"/>
      </w:r>
    </w:p>
    <w:p w14:paraId="56D20B34" w14:textId="13694139" w:rsidR="00BA61A5" w:rsidRDefault="00035716" w:rsidP="00505801">
      <w:pPr>
        <w:pStyle w:val="Heading2"/>
      </w:pPr>
      <w:bookmarkStart w:id="61" w:name="_Toc472067346"/>
      <w:r>
        <w:lastRenderedPageBreak/>
        <w:t>SCM Records</w:t>
      </w:r>
      <w:bookmarkEnd w:id="61"/>
    </w:p>
    <w:p w14:paraId="0C247A4A" w14:textId="77777777" w:rsidR="00035716" w:rsidRDefault="00035716" w:rsidP="00035716">
      <w:pPr>
        <w:pStyle w:val="ApplicantText"/>
      </w:pPr>
      <w:r>
        <w:t>&lt;Describe.</w:t>
      </w:r>
      <w:r w:rsidRPr="00956928">
        <w:t>&gt;</w:t>
      </w:r>
    </w:p>
    <w:p w14:paraId="0C1ED6BA" w14:textId="77777777" w:rsidR="00F17142" w:rsidRPr="002F6D83" w:rsidRDefault="00F17142" w:rsidP="00F17142">
      <w:pPr>
        <w:pStyle w:val="BodyText"/>
        <w:rPr>
          <w:szCs w:val="20"/>
        </w:rPr>
      </w:pPr>
    </w:p>
    <w:p w14:paraId="3E9E1109" w14:textId="4AAC8E25" w:rsidR="001C0202" w:rsidRPr="002F6D83" w:rsidRDefault="001C0202">
      <w:pPr>
        <w:rPr>
          <w:sz w:val="20"/>
          <w:szCs w:val="20"/>
        </w:rPr>
      </w:pPr>
      <w:r w:rsidRPr="002F6D83">
        <w:rPr>
          <w:sz w:val="20"/>
          <w:szCs w:val="20"/>
        </w:rPr>
        <w:br w:type="page"/>
      </w:r>
    </w:p>
    <w:p w14:paraId="402F42F0" w14:textId="19AA8BD6" w:rsidR="006D64D0" w:rsidRDefault="00035716" w:rsidP="00505801">
      <w:pPr>
        <w:pStyle w:val="Heading2"/>
      </w:pPr>
      <w:bookmarkStart w:id="62" w:name="_Toc472067347"/>
      <w:r>
        <w:lastRenderedPageBreak/>
        <w:t>Software Configuration Index</w:t>
      </w:r>
      <w:bookmarkEnd w:id="62"/>
    </w:p>
    <w:p w14:paraId="6E742F03" w14:textId="77777777" w:rsidR="00035716" w:rsidRDefault="00035716" w:rsidP="00035716">
      <w:pPr>
        <w:pStyle w:val="ApplicantText"/>
      </w:pPr>
      <w:r>
        <w:t>&lt;Describe.</w:t>
      </w:r>
      <w:r w:rsidRPr="00956928">
        <w:t>&gt;</w:t>
      </w:r>
    </w:p>
    <w:p w14:paraId="5B7293AA" w14:textId="77777777" w:rsidR="00F17142" w:rsidRPr="002F6D83" w:rsidRDefault="00F17142" w:rsidP="00F17142">
      <w:pPr>
        <w:pStyle w:val="BodyText"/>
        <w:rPr>
          <w:szCs w:val="20"/>
        </w:rPr>
      </w:pPr>
    </w:p>
    <w:p w14:paraId="2179DF27" w14:textId="77777777" w:rsidR="00F17142" w:rsidRPr="002F6D83" w:rsidRDefault="00F17142">
      <w:pPr>
        <w:rPr>
          <w:rFonts w:ascii="Arial" w:hAnsi="Arial" w:cs="Arial"/>
          <w:bCs/>
          <w:iCs/>
          <w:sz w:val="20"/>
          <w:szCs w:val="20"/>
        </w:rPr>
      </w:pPr>
      <w:r w:rsidRPr="002F6D83">
        <w:rPr>
          <w:sz w:val="20"/>
          <w:szCs w:val="20"/>
        </w:rPr>
        <w:br w:type="page"/>
      </w:r>
    </w:p>
    <w:p w14:paraId="70300B5F" w14:textId="634273D8" w:rsidR="008058E6" w:rsidRDefault="00035716" w:rsidP="008058E6">
      <w:pPr>
        <w:pStyle w:val="Heading2"/>
      </w:pPr>
      <w:bookmarkStart w:id="63" w:name="_Toc472067348"/>
      <w:r>
        <w:lastRenderedPageBreak/>
        <w:t>Software Life Cycle Environment Configuration Index</w:t>
      </w:r>
      <w:bookmarkEnd w:id="63"/>
    </w:p>
    <w:p w14:paraId="7A3C86E3" w14:textId="77777777" w:rsidR="00035716" w:rsidRDefault="00035716" w:rsidP="00035716">
      <w:pPr>
        <w:pStyle w:val="ApplicantText"/>
      </w:pPr>
      <w:r>
        <w:t>&lt;Describe.</w:t>
      </w:r>
      <w:r w:rsidRPr="00956928">
        <w:t>&gt;</w:t>
      </w:r>
    </w:p>
    <w:p w14:paraId="401CEE5F" w14:textId="77777777" w:rsidR="0075155F" w:rsidRPr="002F6D83" w:rsidRDefault="0075155F" w:rsidP="0075155F">
      <w:pPr>
        <w:pStyle w:val="BodyText"/>
        <w:rPr>
          <w:szCs w:val="20"/>
        </w:rPr>
      </w:pPr>
    </w:p>
    <w:p w14:paraId="7E71E3DB" w14:textId="77777777" w:rsidR="004E3707" w:rsidRPr="002F6D83" w:rsidRDefault="004E3707" w:rsidP="0075155F">
      <w:pPr>
        <w:pStyle w:val="BodyText"/>
        <w:ind w:left="0"/>
        <w:rPr>
          <w:szCs w:val="20"/>
        </w:rPr>
      </w:pPr>
    </w:p>
    <w:p w14:paraId="1B059474" w14:textId="77777777" w:rsidR="0075155F" w:rsidRDefault="0075155F" w:rsidP="0075155F">
      <w:pPr>
        <w:pStyle w:val="BodyText"/>
        <w:ind w:left="0"/>
        <w:sectPr w:rsidR="0075155F" w:rsidSect="002529E6">
          <w:pgSz w:w="11201" w:h="13008"/>
          <w:pgMar w:top="965" w:right="1440" w:bottom="1699" w:left="1440" w:header="965" w:footer="72" w:gutter="0"/>
          <w:pgNumType w:start="1" w:chapStyle="1"/>
          <w:cols w:space="720"/>
          <w:noEndnote/>
          <w:titlePg/>
          <w:docGrid w:linePitch="326"/>
        </w:sectPr>
      </w:pPr>
    </w:p>
    <w:p w14:paraId="1914D002" w14:textId="4E7C8BA2" w:rsidR="0075155F" w:rsidRPr="004E3707" w:rsidRDefault="0075155F" w:rsidP="004E3707">
      <w:pPr>
        <w:pStyle w:val="BodyText"/>
      </w:pPr>
    </w:p>
    <w:p w14:paraId="710E0AE3" w14:textId="0C5D69E8" w:rsidR="0075155F" w:rsidRPr="006D64D0" w:rsidRDefault="0075155F" w:rsidP="0075155F">
      <w:pPr>
        <w:pStyle w:val="Heading1"/>
      </w:pPr>
      <w:bookmarkStart w:id="64" w:name="_Toc472067349"/>
      <w:bookmarkEnd w:id="4"/>
      <w:r>
        <w:t>Supplier Control</w:t>
      </w:r>
      <w:bookmarkEnd w:id="64"/>
    </w:p>
    <w:p w14:paraId="153467E5" w14:textId="77777777" w:rsidR="00035716" w:rsidRPr="002F6D83" w:rsidRDefault="00035716" w:rsidP="00035716">
      <w:pPr>
        <w:pStyle w:val="BodyText"/>
        <w:rPr>
          <w:szCs w:val="20"/>
        </w:rPr>
      </w:pPr>
    </w:p>
    <w:sectPr w:rsidR="00035716" w:rsidRPr="002F6D83" w:rsidSect="002529E6">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CC14E" w14:textId="77777777" w:rsidR="00465A11" w:rsidRDefault="00465A11">
      <w:r>
        <w:separator/>
      </w:r>
    </w:p>
    <w:p w14:paraId="14E0AD52" w14:textId="77777777" w:rsidR="00465A11" w:rsidRDefault="00465A11"/>
  </w:endnote>
  <w:endnote w:type="continuationSeparator" w:id="0">
    <w:p w14:paraId="03C4F33F" w14:textId="77777777" w:rsidR="00465A11" w:rsidRDefault="00465A11">
      <w:r>
        <w:continuationSeparator/>
      </w:r>
    </w:p>
    <w:p w14:paraId="35B4581B" w14:textId="77777777" w:rsidR="00465A11" w:rsidRDefault="00465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345367" w:rsidRPr="007E1D22" w:rsidRDefault="00345367">
    <w:pPr>
      <w:pStyle w:val="Footer"/>
      <w:jc w:val="right"/>
    </w:pPr>
  </w:p>
  <w:p w14:paraId="7DAF3064" w14:textId="77777777" w:rsidR="00345367" w:rsidRDefault="00345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345367" w:rsidRDefault="00345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345367" w:rsidRPr="007E1D22" w:rsidRDefault="00345367">
    <w:pPr>
      <w:pStyle w:val="Footer"/>
      <w:jc w:val="right"/>
    </w:pPr>
  </w:p>
  <w:p w14:paraId="09FC3B2F" w14:textId="77777777" w:rsidR="00345367" w:rsidRDefault="003453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345367" w:rsidRDefault="003453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60FAFB0B" w:rsidR="00345367" w:rsidRDefault="00345367">
    <w:pPr>
      <w:pStyle w:val="Footer"/>
      <w:jc w:val="right"/>
    </w:pPr>
    <w:r>
      <w:fldChar w:fldCharType="begin"/>
    </w:r>
    <w:r>
      <w:instrText xml:space="preserve"> PAGE   \* MERGEFORMAT </w:instrText>
    </w:r>
    <w:r>
      <w:fldChar w:fldCharType="separate"/>
    </w:r>
    <w:r w:rsidR="00AD1F4F">
      <w:rPr>
        <w:noProof/>
      </w:rPr>
      <w:t>1-6</w:t>
    </w:r>
    <w:r>
      <w:fldChar w:fldCharType="end"/>
    </w:r>
  </w:p>
  <w:p w14:paraId="09FC3B31" w14:textId="77777777" w:rsidR="00345367" w:rsidRDefault="00345367">
    <w:pPr>
      <w:pStyle w:val="Footer"/>
    </w:pPr>
  </w:p>
  <w:p w14:paraId="09FC3B32" w14:textId="77777777" w:rsidR="00345367" w:rsidRDefault="0034536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271DDA26" w:rsidR="00345367" w:rsidRDefault="00345367">
    <w:pPr>
      <w:pStyle w:val="Footer"/>
      <w:jc w:val="right"/>
    </w:pPr>
    <w:r>
      <w:fldChar w:fldCharType="begin"/>
    </w:r>
    <w:r>
      <w:instrText xml:space="preserve"> PAGE   \* MERGEFORMAT </w:instrText>
    </w:r>
    <w:r>
      <w:fldChar w:fldCharType="separate"/>
    </w:r>
    <w:r w:rsidR="00AD1F4F">
      <w:rPr>
        <w:noProof/>
      </w:rPr>
      <w:t>3-4</w:t>
    </w:r>
    <w:r>
      <w:fldChar w:fldCharType="end"/>
    </w:r>
  </w:p>
  <w:p w14:paraId="09FC3B34" w14:textId="77777777" w:rsidR="00345367" w:rsidRDefault="00345367">
    <w:pPr>
      <w:pStyle w:val="Footer"/>
    </w:pPr>
  </w:p>
  <w:p w14:paraId="09FC3B35" w14:textId="77777777" w:rsidR="00345367" w:rsidRDefault="00345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0634A" w14:textId="77777777" w:rsidR="00465A11" w:rsidRDefault="00465A11">
      <w:r>
        <w:separator/>
      </w:r>
    </w:p>
    <w:p w14:paraId="5FBDC2DB" w14:textId="77777777" w:rsidR="00465A11" w:rsidRDefault="00465A11"/>
  </w:footnote>
  <w:footnote w:type="continuationSeparator" w:id="0">
    <w:p w14:paraId="46B68FEC" w14:textId="77777777" w:rsidR="00465A11" w:rsidRDefault="00465A11">
      <w:r>
        <w:continuationSeparator/>
      </w:r>
    </w:p>
    <w:p w14:paraId="64BC2673" w14:textId="77777777" w:rsidR="00465A11" w:rsidRDefault="00465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345367" w:rsidRDefault="00345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345367" w:rsidRDefault="00345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345367" w:rsidRDefault="003453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345367" w:rsidRDefault="00345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055C081E"/>
    <w:lvl w:ilvl="0" w:tplc="E0B06202">
      <w:start w:val="1"/>
      <w:numFmt w:val="bullet"/>
      <w:pStyle w:val="ApplicantText"/>
      <w:lvlText w:val=""/>
      <w:lvlJc w:val="left"/>
      <w:pPr>
        <w:ind w:left="12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3BC8"/>
    <w:rsid w:val="00006D1E"/>
    <w:rsid w:val="0001114A"/>
    <w:rsid w:val="00012753"/>
    <w:rsid w:val="00014148"/>
    <w:rsid w:val="00014640"/>
    <w:rsid w:val="00015922"/>
    <w:rsid w:val="00016C5F"/>
    <w:rsid w:val="0001720A"/>
    <w:rsid w:val="00017B44"/>
    <w:rsid w:val="00020C8A"/>
    <w:rsid w:val="000214F9"/>
    <w:rsid w:val="000232DA"/>
    <w:rsid w:val="00024675"/>
    <w:rsid w:val="00024E1E"/>
    <w:rsid w:val="00027A0C"/>
    <w:rsid w:val="0003138C"/>
    <w:rsid w:val="000314C3"/>
    <w:rsid w:val="000319D3"/>
    <w:rsid w:val="0003381E"/>
    <w:rsid w:val="0003472B"/>
    <w:rsid w:val="00035716"/>
    <w:rsid w:val="00035EA3"/>
    <w:rsid w:val="000360E0"/>
    <w:rsid w:val="00041EE1"/>
    <w:rsid w:val="00043322"/>
    <w:rsid w:val="000466A2"/>
    <w:rsid w:val="00047B6B"/>
    <w:rsid w:val="000503B3"/>
    <w:rsid w:val="00050700"/>
    <w:rsid w:val="00051922"/>
    <w:rsid w:val="00051EF5"/>
    <w:rsid w:val="000524EF"/>
    <w:rsid w:val="000561D5"/>
    <w:rsid w:val="00056A83"/>
    <w:rsid w:val="00060776"/>
    <w:rsid w:val="0006080B"/>
    <w:rsid w:val="00062B0C"/>
    <w:rsid w:val="00062DA1"/>
    <w:rsid w:val="000634F4"/>
    <w:rsid w:val="00064D8A"/>
    <w:rsid w:val="0007053D"/>
    <w:rsid w:val="00071325"/>
    <w:rsid w:val="000724A2"/>
    <w:rsid w:val="00073F02"/>
    <w:rsid w:val="0007516D"/>
    <w:rsid w:val="00076C8C"/>
    <w:rsid w:val="00080C3A"/>
    <w:rsid w:val="00082B78"/>
    <w:rsid w:val="00083379"/>
    <w:rsid w:val="00084126"/>
    <w:rsid w:val="00084FBC"/>
    <w:rsid w:val="0008622F"/>
    <w:rsid w:val="00086348"/>
    <w:rsid w:val="00086899"/>
    <w:rsid w:val="00086C91"/>
    <w:rsid w:val="00087A23"/>
    <w:rsid w:val="00091C9E"/>
    <w:rsid w:val="0009296F"/>
    <w:rsid w:val="00093BEF"/>
    <w:rsid w:val="00095E96"/>
    <w:rsid w:val="00097AE9"/>
    <w:rsid w:val="000A15D2"/>
    <w:rsid w:val="000A3E16"/>
    <w:rsid w:val="000A5035"/>
    <w:rsid w:val="000A50F3"/>
    <w:rsid w:val="000A5AD8"/>
    <w:rsid w:val="000A6A4B"/>
    <w:rsid w:val="000A7699"/>
    <w:rsid w:val="000B18BE"/>
    <w:rsid w:val="000B4337"/>
    <w:rsid w:val="000B4603"/>
    <w:rsid w:val="000B4BA4"/>
    <w:rsid w:val="000B4F51"/>
    <w:rsid w:val="000B5C13"/>
    <w:rsid w:val="000B5EB9"/>
    <w:rsid w:val="000B611F"/>
    <w:rsid w:val="000B63C3"/>
    <w:rsid w:val="000B7379"/>
    <w:rsid w:val="000C0752"/>
    <w:rsid w:val="000C271C"/>
    <w:rsid w:val="000C357C"/>
    <w:rsid w:val="000C3637"/>
    <w:rsid w:val="000C3EE6"/>
    <w:rsid w:val="000C4666"/>
    <w:rsid w:val="000C6D89"/>
    <w:rsid w:val="000D340A"/>
    <w:rsid w:val="000D6ADD"/>
    <w:rsid w:val="000E0D98"/>
    <w:rsid w:val="000E1FDF"/>
    <w:rsid w:val="000E3444"/>
    <w:rsid w:val="000E514D"/>
    <w:rsid w:val="000E7816"/>
    <w:rsid w:val="000E7BF2"/>
    <w:rsid w:val="000E7D2B"/>
    <w:rsid w:val="000F2193"/>
    <w:rsid w:val="000F2CE5"/>
    <w:rsid w:val="000F59CA"/>
    <w:rsid w:val="000F620C"/>
    <w:rsid w:val="000F6875"/>
    <w:rsid w:val="000F74D0"/>
    <w:rsid w:val="00100095"/>
    <w:rsid w:val="0010040F"/>
    <w:rsid w:val="001025C2"/>
    <w:rsid w:val="00102BAF"/>
    <w:rsid w:val="00103AD7"/>
    <w:rsid w:val="00103CB9"/>
    <w:rsid w:val="00105A27"/>
    <w:rsid w:val="00106C9A"/>
    <w:rsid w:val="00110243"/>
    <w:rsid w:val="00113C31"/>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319"/>
    <w:rsid w:val="0013251B"/>
    <w:rsid w:val="00132866"/>
    <w:rsid w:val="00132A94"/>
    <w:rsid w:val="00135882"/>
    <w:rsid w:val="00135F12"/>
    <w:rsid w:val="00136BDF"/>
    <w:rsid w:val="00137851"/>
    <w:rsid w:val="001379BB"/>
    <w:rsid w:val="001406E8"/>
    <w:rsid w:val="00144446"/>
    <w:rsid w:val="001467AC"/>
    <w:rsid w:val="00146960"/>
    <w:rsid w:val="00146E0B"/>
    <w:rsid w:val="00147C3C"/>
    <w:rsid w:val="00151127"/>
    <w:rsid w:val="00152938"/>
    <w:rsid w:val="00154C54"/>
    <w:rsid w:val="00154C89"/>
    <w:rsid w:val="0015579A"/>
    <w:rsid w:val="00155834"/>
    <w:rsid w:val="00157903"/>
    <w:rsid w:val="00157E99"/>
    <w:rsid w:val="001622BB"/>
    <w:rsid w:val="00162852"/>
    <w:rsid w:val="0016496F"/>
    <w:rsid w:val="001654FA"/>
    <w:rsid w:val="00167406"/>
    <w:rsid w:val="00170B84"/>
    <w:rsid w:val="00170F05"/>
    <w:rsid w:val="00171877"/>
    <w:rsid w:val="00171AA4"/>
    <w:rsid w:val="00174123"/>
    <w:rsid w:val="001752A6"/>
    <w:rsid w:val="001756C5"/>
    <w:rsid w:val="001759C4"/>
    <w:rsid w:val="00175ABA"/>
    <w:rsid w:val="001772D9"/>
    <w:rsid w:val="00180D14"/>
    <w:rsid w:val="0018216B"/>
    <w:rsid w:val="001826F4"/>
    <w:rsid w:val="00182F9F"/>
    <w:rsid w:val="00184237"/>
    <w:rsid w:val="00190F0A"/>
    <w:rsid w:val="00192706"/>
    <w:rsid w:val="00193AEF"/>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202"/>
    <w:rsid w:val="001C133B"/>
    <w:rsid w:val="001C1520"/>
    <w:rsid w:val="001C179C"/>
    <w:rsid w:val="001C2523"/>
    <w:rsid w:val="001C3391"/>
    <w:rsid w:val="001C372D"/>
    <w:rsid w:val="001C3761"/>
    <w:rsid w:val="001C45FA"/>
    <w:rsid w:val="001C69CF"/>
    <w:rsid w:val="001C6C6E"/>
    <w:rsid w:val="001D0A7B"/>
    <w:rsid w:val="001D180B"/>
    <w:rsid w:val="001D4ABE"/>
    <w:rsid w:val="001D4CD6"/>
    <w:rsid w:val="001D640D"/>
    <w:rsid w:val="001D7F4C"/>
    <w:rsid w:val="001E034B"/>
    <w:rsid w:val="001E06A9"/>
    <w:rsid w:val="001E0DDD"/>
    <w:rsid w:val="001E18A0"/>
    <w:rsid w:val="001E3380"/>
    <w:rsid w:val="001E5597"/>
    <w:rsid w:val="001E747A"/>
    <w:rsid w:val="001F1FC4"/>
    <w:rsid w:val="001F233B"/>
    <w:rsid w:val="001F3022"/>
    <w:rsid w:val="001F35E8"/>
    <w:rsid w:val="001F61ED"/>
    <w:rsid w:val="00200A92"/>
    <w:rsid w:val="002021B7"/>
    <w:rsid w:val="00202AA4"/>
    <w:rsid w:val="00203E48"/>
    <w:rsid w:val="002042D1"/>
    <w:rsid w:val="00207D6A"/>
    <w:rsid w:val="00210360"/>
    <w:rsid w:val="0021180B"/>
    <w:rsid w:val="00213354"/>
    <w:rsid w:val="00214D78"/>
    <w:rsid w:val="00217810"/>
    <w:rsid w:val="00217E98"/>
    <w:rsid w:val="00221235"/>
    <w:rsid w:val="00221638"/>
    <w:rsid w:val="00221CD2"/>
    <w:rsid w:val="00221F17"/>
    <w:rsid w:val="00222123"/>
    <w:rsid w:val="00222224"/>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FA5"/>
    <w:rsid w:val="00246460"/>
    <w:rsid w:val="00247431"/>
    <w:rsid w:val="0024796A"/>
    <w:rsid w:val="00250E55"/>
    <w:rsid w:val="00251EF7"/>
    <w:rsid w:val="002521CA"/>
    <w:rsid w:val="002528D2"/>
    <w:rsid w:val="002529E6"/>
    <w:rsid w:val="0025305C"/>
    <w:rsid w:val="00253147"/>
    <w:rsid w:val="00253818"/>
    <w:rsid w:val="00253BF0"/>
    <w:rsid w:val="00254888"/>
    <w:rsid w:val="00256578"/>
    <w:rsid w:val="00256632"/>
    <w:rsid w:val="0025698B"/>
    <w:rsid w:val="00256EF2"/>
    <w:rsid w:val="00261D18"/>
    <w:rsid w:val="00262736"/>
    <w:rsid w:val="00263F07"/>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86A"/>
    <w:rsid w:val="002876EA"/>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20D6"/>
    <w:rsid w:val="002B25D2"/>
    <w:rsid w:val="002B5B00"/>
    <w:rsid w:val="002B5C10"/>
    <w:rsid w:val="002B6152"/>
    <w:rsid w:val="002B68B6"/>
    <w:rsid w:val="002B709F"/>
    <w:rsid w:val="002C140A"/>
    <w:rsid w:val="002C2D68"/>
    <w:rsid w:val="002C3736"/>
    <w:rsid w:val="002C4276"/>
    <w:rsid w:val="002C44CC"/>
    <w:rsid w:val="002C715B"/>
    <w:rsid w:val="002C7269"/>
    <w:rsid w:val="002C7705"/>
    <w:rsid w:val="002C7D77"/>
    <w:rsid w:val="002D160F"/>
    <w:rsid w:val="002D1D95"/>
    <w:rsid w:val="002D3A90"/>
    <w:rsid w:val="002D55EC"/>
    <w:rsid w:val="002E0A45"/>
    <w:rsid w:val="002E0BBB"/>
    <w:rsid w:val="002E1262"/>
    <w:rsid w:val="002E165E"/>
    <w:rsid w:val="002E16F8"/>
    <w:rsid w:val="002E38F8"/>
    <w:rsid w:val="002E41C5"/>
    <w:rsid w:val="002E45AA"/>
    <w:rsid w:val="002E56ED"/>
    <w:rsid w:val="002F0F28"/>
    <w:rsid w:val="002F1453"/>
    <w:rsid w:val="002F2D7B"/>
    <w:rsid w:val="002F39C1"/>
    <w:rsid w:val="002F42A6"/>
    <w:rsid w:val="002F51F9"/>
    <w:rsid w:val="002F6155"/>
    <w:rsid w:val="002F6444"/>
    <w:rsid w:val="002F6D83"/>
    <w:rsid w:val="002F7797"/>
    <w:rsid w:val="003017CC"/>
    <w:rsid w:val="00301BE0"/>
    <w:rsid w:val="003027DE"/>
    <w:rsid w:val="00302ECB"/>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5129"/>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3473"/>
    <w:rsid w:val="00384EFC"/>
    <w:rsid w:val="0038657A"/>
    <w:rsid w:val="00387036"/>
    <w:rsid w:val="00391066"/>
    <w:rsid w:val="00391469"/>
    <w:rsid w:val="003936DC"/>
    <w:rsid w:val="00394228"/>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3C25"/>
    <w:rsid w:val="003C59AF"/>
    <w:rsid w:val="003C66EB"/>
    <w:rsid w:val="003C7041"/>
    <w:rsid w:val="003C7407"/>
    <w:rsid w:val="003C746C"/>
    <w:rsid w:val="003D1009"/>
    <w:rsid w:val="003D1DF0"/>
    <w:rsid w:val="003D218A"/>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AB0"/>
    <w:rsid w:val="00460130"/>
    <w:rsid w:val="0046093A"/>
    <w:rsid w:val="00460D11"/>
    <w:rsid w:val="00460F86"/>
    <w:rsid w:val="0046185C"/>
    <w:rsid w:val="004631FB"/>
    <w:rsid w:val="0046342D"/>
    <w:rsid w:val="00463BC8"/>
    <w:rsid w:val="0046405F"/>
    <w:rsid w:val="00465A11"/>
    <w:rsid w:val="00465ECF"/>
    <w:rsid w:val="00466792"/>
    <w:rsid w:val="00466C53"/>
    <w:rsid w:val="00466D99"/>
    <w:rsid w:val="00467E24"/>
    <w:rsid w:val="004718AA"/>
    <w:rsid w:val="004734A1"/>
    <w:rsid w:val="00475A21"/>
    <w:rsid w:val="00482ADB"/>
    <w:rsid w:val="00485522"/>
    <w:rsid w:val="00486EEF"/>
    <w:rsid w:val="0049178F"/>
    <w:rsid w:val="004922B1"/>
    <w:rsid w:val="00493BF4"/>
    <w:rsid w:val="00494174"/>
    <w:rsid w:val="00494306"/>
    <w:rsid w:val="00494D8A"/>
    <w:rsid w:val="00495542"/>
    <w:rsid w:val="00496D4E"/>
    <w:rsid w:val="00496DCA"/>
    <w:rsid w:val="004971AE"/>
    <w:rsid w:val="004A0A70"/>
    <w:rsid w:val="004A135D"/>
    <w:rsid w:val="004A1881"/>
    <w:rsid w:val="004A2C04"/>
    <w:rsid w:val="004A31AD"/>
    <w:rsid w:val="004A3AFD"/>
    <w:rsid w:val="004A46A6"/>
    <w:rsid w:val="004A4B2A"/>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13AD"/>
    <w:rsid w:val="004E1582"/>
    <w:rsid w:val="004E3707"/>
    <w:rsid w:val="004E3868"/>
    <w:rsid w:val="004E4305"/>
    <w:rsid w:val="004E5383"/>
    <w:rsid w:val="004E5EA0"/>
    <w:rsid w:val="004E6009"/>
    <w:rsid w:val="004E6A9D"/>
    <w:rsid w:val="004F47C0"/>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722B"/>
    <w:rsid w:val="0052026C"/>
    <w:rsid w:val="00520FF6"/>
    <w:rsid w:val="00523866"/>
    <w:rsid w:val="00524FF8"/>
    <w:rsid w:val="00525F3C"/>
    <w:rsid w:val="0052639C"/>
    <w:rsid w:val="00527607"/>
    <w:rsid w:val="00527A51"/>
    <w:rsid w:val="00530943"/>
    <w:rsid w:val="00532D1B"/>
    <w:rsid w:val="0053429B"/>
    <w:rsid w:val="005356E3"/>
    <w:rsid w:val="00536082"/>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35B5"/>
    <w:rsid w:val="00573875"/>
    <w:rsid w:val="00574573"/>
    <w:rsid w:val="00575206"/>
    <w:rsid w:val="005753BB"/>
    <w:rsid w:val="005753BC"/>
    <w:rsid w:val="005757FA"/>
    <w:rsid w:val="00575D31"/>
    <w:rsid w:val="0057600C"/>
    <w:rsid w:val="00576AE5"/>
    <w:rsid w:val="00580527"/>
    <w:rsid w:val="00580F56"/>
    <w:rsid w:val="00584054"/>
    <w:rsid w:val="005842D6"/>
    <w:rsid w:val="00587C79"/>
    <w:rsid w:val="00587FD9"/>
    <w:rsid w:val="00591B71"/>
    <w:rsid w:val="00592008"/>
    <w:rsid w:val="0059264E"/>
    <w:rsid w:val="005948FA"/>
    <w:rsid w:val="00594E78"/>
    <w:rsid w:val="00594E9B"/>
    <w:rsid w:val="00595674"/>
    <w:rsid w:val="0059709D"/>
    <w:rsid w:val="005A073D"/>
    <w:rsid w:val="005A4815"/>
    <w:rsid w:val="005A5434"/>
    <w:rsid w:val="005A5F38"/>
    <w:rsid w:val="005A70E7"/>
    <w:rsid w:val="005B0BDA"/>
    <w:rsid w:val="005B30EF"/>
    <w:rsid w:val="005B415A"/>
    <w:rsid w:val="005B4DEF"/>
    <w:rsid w:val="005B4E31"/>
    <w:rsid w:val="005B71A9"/>
    <w:rsid w:val="005C0706"/>
    <w:rsid w:val="005C1744"/>
    <w:rsid w:val="005C2F70"/>
    <w:rsid w:val="005C36EF"/>
    <w:rsid w:val="005C43C2"/>
    <w:rsid w:val="005C600F"/>
    <w:rsid w:val="005C68C4"/>
    <w:rsid w:val="005D18D3"/>
    <w:rsid w:val="005D1AC0"/>
    <w:rsid w:val="005D3F00"/>
    <w:rsid w:val="005D531F"/>
    <w:rsid w:val="005D53D6"/>
    <w:rsid w:val="005D558D"/>
    <w:rsid w:val="005D6E12"/>
    <w:rsid w:val="005D7EDF"/>
    <w:rsid w:val="005E09D0"/>
    <w:rsid w:val="005E4F00"/>
    <w:rsid w:val="005E5C7B"/>
    <w:rsid w:val="005E69C4"/>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788"/>
    <w:rsid w:val="0060632C"/>
    <w:rsid w:val="00606BAC"/>
    <w:rsid w:val="00606BDB"/>
    <w:rsid w:val="00607943"/>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6F7C"/>
    <w:rsid w:val="006479EE"/>
    <w:rsid w:val="00647ECB"/>
    <w:rsid w:val="00650744"/>
    <w:rsid w:val="006519F3"/>
    <w:rsid w:val="00651FDC"/>
    <w:rsid w:val="0065311E"/>
    <w:rsid w:val="006551E2"/>
    <w:rsid w:val="00655B12"/>
    <w:rsid w:val="00656F09"/>
    <w:rsid w:val="00657E13"/>
    <w:rsid w:val="0066014F"/>
    <w:rsid w:val="00660BAA"/>
    <w:rsid w:val="00661E1E"/>
    <w:rsid w:val="006639D0"/>
    <w:rsid w:val="00663D84"/>
    <w:rsid w:val="00667915"/>
    <w:rsid w:val="006707DE"/>
    <w:rsid w:val="00670F75"/>
    <w:rsid w:val="00670F8B"/>
    <w:rsid w:val="00671DD2"/>
    <w:rsid w:val="006750F3"/>
    <w:rsid w:val="00675196"/>
    <w:rsid w:val="00675D56"/>
    <w:rsid w:val="00676632"/>
    <w:rsid w:val="00677B75"/>
    <w:rsid w:val="00680E05"/>
    <w:rsid w:val="00682B9E"/>
    <w:rsid w:val="00683D56"/>
    <w:rsid w:val="00683DE3"/>
    <w:rsid w:val="00684ACA"/>
    <w:rsid w:val="00685CBB"/>
    <w:rsid w:val="006900C8"/>
    <w:rsid w:val="0069120A"/>
    <w:rsid w:val="00694B58"/>
    <w:rsid w:val="00695290"/>
    <w:rsid w:val="00695BBF"/>
    <w:rsid w:val="006A035D"/>
    <w:rsid w:val="006B05DC"/>
    <w:rsid w:val="006B064C"/>
    <w:rsid w:val="006B36B1"/>
    <w:rsid w:val="006B4705"/>
    <w:rsid w:val="006B4C09"/>
    <w:rsid w:val="006B53E7"/>
    <w:rsid w:val="006C1DB6"/>
    <w:rsid w:val="006C28E1"/>
    <w:rsid w:val="006C4848"/>
    <w:rsid w:val="006C4E08"/>
    <w:rsid w:val="006C5523"/>
    <w:rsid w:val="006C60BF"/>
    <w:rsid w:val="006C69B4"/>
    <w:rsid w:val="006C7E13"/>
    <w:rsid w:val="006D3F54"/>
    <w:rsid w:val="006D4064"/>
    <w:rsid w:val="006D5DAF"/>
    <w:rsid w:val="006D63EC"/>
    <w:rsid w:val="006D64D0"/>
    <w:rsid w:val="006D6BFD"/>
    <w:rsid w:val="006D75BB"/>
    <w:rsid w:val="006E0126"/>
    <w:rsid w:val="006E2016"/>
    <w:rsid w:val="006E337C"/>
    <w:rsid w:val="006E37EF"/>
    <w:rsid w:val="006E3FBC"/>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7C43"/>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5CCD"/>
    <w:rsid w:val="00745E4A"/>
    <w:rsid w:val="00746C43"/>
    <w:rsid w:val="00747F29"/>
    <w:rsid w:val="00750784"/>
    <w:rsid w:val="0075155F"/>
    <w:rsid w:val="007529DB"/>
    <w:rsid w:val="007540FC"/>
    <w:rsid w:val="00755234"/>
    <w:rsid w:val="00757A50"/>
    <w:rsid w:val="00757CFC"/>
    <w:rsid w:val="007604FC"/>
    <w:rsid w:val="00761974"/>
    <w:rsid w:val="007636B6"/>
    <w:rsid w:val="00763C79"/>
    <w:rsid w:val="00764C38"/>
    <w:rsid w:val="00770DE4"/>
    <w:rsid w:val="0077232C"/>
    <w:rsid w:val="00773C36"/>
    <w:rsid w:val="0077581E"/>
    <w:rsid w:val="007761D4"/>
    <w:rsid w:val="007768C2"/>
    <w:rsid w:val="00776CCA"/>
    <w:rsid w:val="007802D8"/>
    <w:rsid w:val="00781230"/>
    <w:rsid w:val="00782C3E"/>
    <w:rsid w:val="00783B07"/>
    <w:rsid w:val="00784B4D"/>
    <w:rsid w:val="00784C30"/>
    <w:rsid w:val="007860AD"/>
    <w:rsid w:val="00787517"/>
    <w:rsid w:val="00790082"/>
    <w:rsid w:val="0079279D"/>
    <w:rsid w:val="0079351D"/>
    <w:rsid w:val="0079531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76A1"/>
    <w:rsid w:val="007C06B9"/>
    <w:rsid w:val="007C0AB4"/>
    <w:rsid w:val="007C23FF"/>
    <w:rsid w:val="007C2452"/>
    <w:rsid w:val="007C3FC6"/>
    <w:rsid w:val="007C5C38"/>
    <w:rsid w:val="007C67EB"/>
    <w:rsid w:val="007D061D"/>
    <w:rsid w:val="007D0947"/>
    <w:rsid w:val="007D0E17"/>
    <w:rsid w:val="007D2493"/>
    <w:rsid w:val="007D4883"/>
    <w:rsid w:val="007D4D22"/>
    <w:rsid w:val="007D4E40"/>
    <w:rsid w:val="007D63C6"/>
    <w:rsid w:val="007D72A8"/>
    <w:rsid w:val="007D7998"/>
    <w:rsid w:val="007E0FE7"/>
    <w:rsid w:val="007E1B72"/>
    <w:rsid w:val="007E1C3D"/>
    <w:rsid w:val="007E1D22"/>
    <w:rsid w:val="007E20D6"/>
    <w:rsid w:val="007E2745"/>
    <w:rsid w:val="007E2749"/>
    <w:rsid w:val="007E420C"/>
    <w:rsid w:val="007E4D34"/>
    <w:rsid w:val="007E5DB8"/>
    <w:rsid w:val="007E6021"/>
    <w:rsid w:val="007F132F"/>
    <w:rsid w:val="007F1CE5"/>
    <w:rsid w:val="007F2E9E"/>
    <w:rsid w:val="007F3C32"/>
    <w:rsid w:val="007F63DB"/>
    <w:rsid w:val="007F7E8B"/>
    <w:rsid w:val="00800512"/>
    <w:rsid w:val="00800C61"/>
    <w:rsid w:val="0080142C"/>
    <w:rsid w:val="00802679"/>
    <w:rsid w:val="00802EEB"/>
    <w:rsid w:val="00803D2B"/>
    <w:rsid w:val="008045D8"/>
    <w:rsid w:val="008050A7"/>
    <w:rsid w:val="008058E6"/>
    <w:rsid w:val="008071EC"/>
    <w:rsid w:val="00813DFB"/>
    <w:rsid w:val="0081555E"/>
    <w:rsid w:val="008158CB"/>
    <w:rsid w:val="00815B1F"/>
    <w:rsid w:val="008173E9"/>
    <w:rsid w:val="008219D3"/>
    <w:rsid w:val="00831A2A"/>
    <w:rsid w:val="00831C21"/>
    <w:rsid w:val="00831E1A"/>
    <w:rsid w:val="00832818"/>
    <w:rsid w:val="00833C38"/>
    <w:rsid w:val="00833F60"/>
    <w:rsid w:val="008356BC"/>
    <w:rsid w:val="00835A9E"/>
    <w:rsid w:val="008378DD"/>
    <w:rsid w:val="0083794C"/>
    <w:rsid w:val="008379EB"/>
    <w:rsid w:val="0084280A"/>
    <w:rsid w:val="008430F9"/>
    <w:rsid w:val="00844BCA"/>
    <w:rsid w:val="00845BC6"/>
    <w:rsid w:val="00845E4C"/>
    <w:rsid w:val="008549A3"/>
    <w:rsid w:val="00855DFB"/>
    <w:rsid w:val="00856AB2"/>
    <w:rsid w:val="0085757F"/>
    <w:rsid w:val="008611BA"/>
    <w:rsid w:val="0086415A"/>
    <w:rsid w:val="0086472B"/>
    <w:rsid w:val="00866221"/>
    <w:rsid w:val="008670ED"/>
    <w:rsid w:val="00870013"/>
    <w:rsid w:val="0087222D"/>
    <w:rsid w:val="008724B4"/>
    <w:rsid w:val="00874EF5"/>
    <w:rsid w:val="00875038"/>
    <w:rsid w:val="00877CE5"/>
    <w:rsid w:val="00882A80"/>
    <w:rsid w:val="00884546"/>
    <w:rsid w:val="00884F83"/>
    <w:rsid w:val="008866BE"/>
    <w:rsid w:val="00886DC1"/>
    <w:rsid w:val="00887F33"/>
    <w:rsid w:val="008909B1"/>
    <w:rsid w:val="00891092"/>
    <w:rsid w:val="008924EC"/>
    <w:rsid w:val="008945B7"/>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58DB"/>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F07AD"/>
    <w:rsid w:val="008F2778"/>
    <w:rsid w:val="008F292B"/>
    <w:rsid w:val="008F5FC8"/>
    <w:rsid w:val="008F7677"/>
    <w:rsid w:val="00900DF8"/>
    <w:rsid w:val="0090125A"/>
    <w:rsid w:val="00903C7E"/>
    <w:rsid w:val="00903F2E"/>
    <w:rsid w:val="009047AF"/>
    <w:rsid w:val="00905CBA"/>
    <w:rsid w:val="0091165B"/>
    <w:rsid w:val="00913902"/>
    <w:rsid w:val="0091418A"/>
    <w:rsid w:val="00914DF2"/>
    <w:rsid w:val="00915152"/>
    <w:rsid w:val="009170F5"/>
    <w:rsid w:val="009173E6"/>
    <w:rsid w:val="009176D5"/>
    <w:rsid w:val="00917791"/>
    <w:rsid w:val="00917B73"/>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6A92"/>
    <w:rsid w:val="00941AAD"/>
    <w:rsid w:val="00946869"/>
    <w:rsid w:val="0095076A"/>
    <w:rsid w:val="00951C8A"/>
    <w:rsid w:val="00951D21"/>
    <w:rsid w:val="009520B0"/>
    <w:rsid w:val="00952D98"/>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521C"/>
    <w:rsid w:val="009F55DB"/>
    <w:rsid w:val="009F5A85"/>
    <w:rsid w:val="009F5D4D"/>
    <w:rsid w:val="009F79C2"/>
    <w:rsid w:val="00A015C5"/>
    <w:rsid w:val="00A01A0D"/>
    <w:rsid w:val="00A03141"/>
    <w:rsid w:val="00A0322A"/>
    <w:rsid w:val="00A03EAC"/>
    <w:rsid w:val="00A07371"/>
    <w:rsid w:val="00A10FAE"/>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E28"/>
    <w:rsid w:val="00A6115A"/>
    <w:rsid w:val="00A6186A"/>
    <w:rsid w:val="00A665ED"/>
    <w:rsid w:val="00A73E9A"/>
    <w:rsid w:val="00A756EB"/>
    <w:rsid w:val="00A75A33"/>
    <w:rsid w:val="00A75B85"/>
    <w:rsid w:val="00A75F41"/>
    <w:rsid w:val="00A76A98"/>
    <w:rsid w:val="00A76CAC"/>
    <w:rsid w:val="00A80BF6"/>
    <w:rsid w:val="00A81055"/>
    <w:rsid w:val="00A82077"/>
    <w:rsid w:val="00A82386"/>
    <w:rsid w:val="00A82E28"/>
    <w:rsid w:val="00A839B0"/>
    <w:rsid w:val="00A8519D"/>
    <w:rsid w:val="00A90120"/>
    <w:rsid w:val="00A907B7"/>
    <w:rsid w:val="00A9149C"/>
    <w:rsid w:val="00A91F12"/>
    <w:rsid w:val="00A92721"/>
    <w:rsid w:val="00A95795"/>
    <w:rsid w:val="00A9789C"/>
    <w:rsid w:val="00A97D7F"/>
    <w:rsid w:val="00AA3006"/>
    <w:rsid w:val="00AA3BE8"/>
    <w:rsid w:val="00AA5564"/>
    <w:rsid w:val="00AA59FB"/>
    <w:rsid w:val="00AA5BE0"/>
    <w:rsid w:val="00AA65A1"/>
    <w:rsid w:val="00AB11AB"/>
    <w:rsid w:val="00AB127C"/>
    <w:rsid w:val="00AB3ACF"/>
    <w:rsid w:val="00AB6FAF"/>
    <w:rsid w:val="00AC1A69"/>
    <w:rsid w:val="00AC1C86"/>
    <w:rsid w:val="00AC3182"/>
    <w:rsid w:val="00AC3A29"/>
    <w:rsid w:val="00AC454D"/>
    <w:rsid w:val="00AC4DAD"/>
    <w:rsid w:val="00AC5416"/>
    <w:rsid w:val="00AC5E21"/>
    <w:rsid w:val="00AC7164"/>
    <w:rsid w:val="00AC795D"/>
    <w:rsid w:val="00AC7F85"/>
    <w:rsid w:val="00AD12FB"/>
    <w:rsid w:val="00AD1F4F"/>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33A4"/>
    <w:rsid w:val="00B03EF2"/>
    <w:rsid w:val="00B04112"/>
    <w:rsid w:val="00B05BD5"/>
    <w:rsid w:val="00B0605A"/>
    <w:rsid w:val="00B10AB9"/>
    <w:rsid w:val="00B124CA"/>
    <w:rsid w:val="00B2211D"/>
    <w:rsid w:val="00B24099"/>
    <w:rsid w:val="00B2496F"/>
    <w:rsid w:val="00B25CDC"/>
    <w:rsid w:val="00B25E54"/>
    <w:rsid w:val="00B27191"/>
    <w:rsid w:val="00B27FFC"/>
    <w:rsid w:val="00B3109C"/>
    <w:rsid w:val="00B323FD"/>
    <w:rsid w:val="00B325A5"/>
    <w:rsid w:val="00B33300"/>
    <w:rsid w:val="00B343B2"/>
    <w:rsid w:val="00B345E4"/>
    <w:rsid w:val="00B353E3"/>
    <w:rsid w:val="00B355E2"/>
    <w:rsid w:val="00B368CB"/>
    <w:rsid w:val="00B36931"/>
    <w:rsid w:val="00B37444"/>
    <w:rsid w:val="00B41496"/>
    <w:rsid w:val="00B448E0"/>
    <w:rsid w:val="00B45812"/>
    <w:rsid w:val="00B5067B"/>
    <w:rsid w:val="00B51412"/>
    <w:rsid w:val="00B51F78"/>
    <w:rsid w:val="00B53CD9"/>
    <w:rsid w:val="00B55082"/>
    <w:rsid w:val="00B60814"/>
    <w:rsid w:val="00B60EDF"/>
    <w:rsid w:val="00B61990"/>
    <w:rsid w:val="00B62078"/>
    <w:rsid w:val="00B674CC"/>
    <w:rsid w:val="00B70239"/>
    <w:rsid w:val="00B70C6C"/>
    <w:rsid w:val="00B7101A"/>
    <w:rsid w:val="00B711F0"/>
    <w:rsid w:val="00B71986"/>
    <w:rsid w:val="00B72A72"/>
    <w:rsid w:val="00B73160"/>
    <w:rsid w:val="00B84E5A"/>
    <w:rsid w:val="00B85E74"/>
    <w:rsid w:val="00B8714F"/>
    <w:rsid w:val="00B91135"/>
    <w:rsid w:val="00B913EC"/>
    <w:rsid w:val="00B92BED"/>
    <w:rsid w:val="00B930A1"/>
    <w:rsid w:val="00B93747"/>
    <w:rsid w:val="00B938C2"/>
    <w:rsid w:val="00B93A58"/>
    <w:rsid w:val="00B95D40"/>
    <w:rsid w:val="00B95E98"/>
    <w:rsid w:val="00B96066"/>
    <w:rsid w:val="00B972B0"/>
    <w:rsid w:val="00B972CB"/>
    <w:rsid w:val="00BA071B"/>
    <w:rsid w:val="00BA0E3F"/>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84F"/>
    <w:rsid w:val="00BC593F"/>
    <w:rsid w:val="00BC594E"/>
    <w:rsid w:val="00BD3320"/>
    <w:rsid w:val="00BD6578"/>
    <w:rsid w:val="00BE0374"/>
    <w:rsid w:val="00BE03F5"/>
    <w:rsid w:val="00BE0643"/>
    <w:rsid w:val="00BE0FAA"/>
    <w:rsid w:val="00BE133C"/>
    <w:rsid w:val="00BE2775"/>
    <w:rsid w:val="00BE2FDF"/>
    <w:rsid w:val="00BE582E"/>
    <w:rsid w:val="00BF0234"/>
    <w:rsid w:val="00BF13E5"/>
    <w:rsid w:val="00BF3985"/>
    <w:rsid w:val="00BF5803"/>
    <w:rsid w:val="00BF5EBD"/>
    <w:rsid w:val="00BF7007"/>
    <w:rsid w:val="00BF761A"/>
    <w:rsid w:val="00C0072E"/>
    <w:rsid w:val="00C009BD"/>
    <w:rsid w:val="00C03A14"/>
    <w:rsid w:val="00C047B3"/>
    <w:rsid w:val="00C06271"/>
    <w:rsid w:val="00C13EA1"/>
    <w:rsid w:val="00C1462C"/>
    <w:rsid w:val="00C1519C"/>
    <w:rsid w:val="00C15240"/>
    <w:rsid w:val="00C15C40"/>
    <w:rsid w:val="00C16D07"/>
    <w:rsid w:val="00C21E17"/>
    <w:rsid w:val="00C24376"/>
    <w:rsid w:val="00C24AB3"/>
    <w:rsid w:val="00C268E2"/>
    <w:rsid w:val="00C3358D"/>
    <w:rsid w:val="00C35AE3"/>
    <w:rsid w:val="00C371B8"/>
    <w:rsid w:val="00C37C6D"/>
    <w:rsid w:val="00C40EAE"/>
    <w:rsid w:val="00C414C5"/>
    <w:rsid w:val="00C42C35"/>
    <w:rsid w:val="00C45E37"/>
    <w:rsid w:val="00C461CC"/>
    <w:rsid w:val="00C4661F"/>
    <w:rsid w:val="00C47040"/>
    <w:rsid w:val="00C47D94"/>
    <w:rsid w:val="00C518A3"/>
    <w:rsid w:val="00C51AA2"/>
    <w:rsid w:val="00C51FF2"/>
    <w:rsid w:val="00C5210F"/>
    <w:rsid w:val="00C524B7"/>
    <w:rsid w:val="00C526F8"/>
    <w:rsid w:val="00C52ADC"/>
    <w:rsid w:val="00C5427D"/>
    <w:rsid w:val="00C5435E"/>
    <w:rsid w:val="00C54879"/>
    <w:rsid w:val="00C55DEA"/>
    <w:rsid w:val="00C575EF"/>
    <w:rsid w:val="00C60A42"/>
    <w:rsid w:val="00C6130E"/>
    <w:rsid w:val="00C62402"/>
    <w:rsid w:val="00C62FA6"/>
    <w:rsid w:val="00C648C2"/>
    <w:rsid w:val="00C652D6"/>
    <w:rsid w:val="00C66F6F"/>
    <w:rsid w:val="00C673CA"/>
    <w:rsid w:val="00C70345"/>
    <w:rsid w:val="00C704C6"/>
    <w:rsid w:val="00C7103D"/>
    <w:rsid w:val="00C710AF"/>
    <w:rsid w:val="00C715BE"/>
    <w:rsid w:val="00C728C9"/>
    <w:rsid w:val="00C7339A"/>
    <w:rsid w:val="00C73A91"/>
    <w:rsid w:val="00C7594B"/>
    <w:rsid w:val="00C75E0A"/>
    <w:rsid w:val="00C763DB"/>
    <w:rsid w:val="00C7662F"/>
    <w:rsid w:val="00C77065"/>
    <w:rsid w:val="00C77516"/>
    <w:rsid w:val="00C77C31"/>
    <w:rsid w:val="00C77D20"/>
    <w:rsid w:val="00C805B3"/>
    <w:rsid w:val="00C80B41"/>
    <w:rsid w:val="00C8242C"/>
    <w:rsid w:val="00C82957"/>
    <w:rsid w:val="00C845AB"/>
    <w:rsid w:val="00C84A02"/>
    <w:rsid w:val="00C86875"/>
    <w:rsid w:val="00C87114"/>
    <w:rsid w:val="00C8770D"/>
    <w:rsid w:val="00C916C4"/>
    <w:rsid w:val="00C922AE"/>
    <w:rsid w:val="00C93578"/>
    <w:rsid w:val="00C93EC9"/>
    <w:rsid w:val="00C947E5"/>
    <w:rsid w:val="00C9673D"/>
    <w:rsid w:val="00C96C7C"/>
    <w:rsid w:val="00CA3204"/>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2551"/>
    <w:rsid w:val="00CD2612"/>
    <w:rsid w:val="00CD484B"/>
    <w:rsid w:val="00CD51B7"/>
    <w:rsid w:val="00CD5359"/>
    <w:rsid w:val="00CD62FD"/>
    <w:rsid w:val="00CD643F"/>
    <w:rsid w:val="00CD6AF5"/>
    <w:rsid w:val="00CD795F"/>
    <w:rsid w:val="00CE26B3"/>
    <w:rsid w:val="00CE46C1"/>
    <w:rsid w:val="00CE6FF6"/>
    <w:rsid w:val="00CF3017"/>
    <w:rsid w:val="00CF73B8"/>
    <w:rsid w:val="00CF7F32"/>
    <w:rsid w:val="00D01CCE"/>
    <w:rsid w:val="00D021C3"/>
    <w:rsid w:val="00D026AB"/>
    <w:rsid w:val="00D040D5"/>
    <w:rsid w:val="00D04325"/>
    <w:rsid w:val="00D0432A"/>
    <w:rsid w:val="00D050CD"/>
    <w:rsid w:val="00D0583C"/>
    <w:rsid w:val="00D075F3"/>
    <w:rsid w:val="00D10256"/>
    <w:rsid w:val="00D1124E"/>
    <w:rsid w:val="00D137E5"/>
    <w:rsid w:val="00D147F4"/>
    <w:rsid w:val="00D14AF0"/>
    <w:rsid w:val="00D154B2"/>
    <w:rsid w:val="00D21181"/>
    <w:rsid w:val="00D21D3F"/>
    <w:rsid w:val="00D21F1F"/>
    <w:rsid w:val="00D220D9"/>
    <w:rsid w:val="00D23024"/>
    <w:rsid w:val="00D232E5"/>
    <w:rsid w:val="00D249E4"/>
    <w:rsid w:val="00D26488"/>
    <w:rsid w:val="00D30720"/>
    <w:rsid w:val="00D322D1"/>
    <w:rsid w:val="00D358CC"/>
    <w:rsid w:val="00D35CD3"/>
    <w:rsid w:val="00D40EA3"/>
    <w:rsid w:val="00D41258"/>
    <w:rsid w:val="00D4155F"/>
    <w:rsid w:val="00D42E9E"/>
    <w:rsid w:val="00D433A4"/>
    <w:rsid w:val="00D43F76"/>
    <w:rsid w:val="00D44A41"/>
    <w:rsid w:val="00D44F41"/>
    <w:rsid w:val="00D456B1"/>
    <w:rsid w:val="00D45B1E"/>
    <w:rsid w:val="00D471CB"/>
    <w:rsid w:val="00D50204"/>
    <w:rsid w:val="00D50E7D"/>
    <w:rsid w:val="00D520D4"/>
    <w:rsid w:val="00D52AEC"/>
    <w:rsid w:val="00D53202"/>
    <w:rsid w:val="00D53A65"/>
    <w:rsid w:val="00D54FD1"/>
    <w:rsid w:val="00D56757"/>
    <w:rsid w:val="00D56981"/>
    <w:rsid w:val="00D574E5"/>
    <w:rsid w:val="00D57920"/>
    <w:rsid w:val="00D57E3B"/>
    <w:rsid w:val="00D60971"/>
    <w:rsid w:val="00D62606"/>
    <w:rsid w:val="00D64365"/>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065C"/>
    <w:rsid w:val="00D90712"/>
    <w:rsid w:val="00D91E44"/>
    <w:rsid w:val="00D947AE"/>
    <w:rsid w:val="00DA0CFE"/>
    <w:rsid w:val="00DA2BB2"/>
    <w:rsid w:val="00DA2C84"/>
    <w:rsid w:val="00DA3277"/>
    <w:rsid w:val="00DA33D9"/>
    <w:rsid w:val="00DA366C"/>
    <w:rsid w:val="00DA3AA8"/>
    <w:rsid w:val="00DA3FD2"/>
    <w:rsid w:val="00DA5BC1"/>
    <w:rsid w:val="00DB0A20"/>
    <w:rsid w:val="00DB0F8C"/>
    <w:rsid w:val="00DB13CA"/>
    <w:rsid w:val="00DB1C24"/>
    <w:rsid w:val="00DB2A1C"/>
    <w:rsid w:val="00DB4193"/>
    <w:rsid w:val="00DB5A31"/>
    <w:rsid w:val="00DB6BAB"/>
    <w:rsid w:val="00DB7755"/>
    <w:rsid w:val="00DB77AC"/>
    <w:rsid w:val="00DC06EC"/>
    <w:rsid w:val="00DC1828"/>
    <w:rsid w:val="00DC1A63"/>
    <w:rsid w:val="00DC1CC9"/>
    <w:rsid w:val="00DC2B35"/>
    <w:rsid w:val="00DC2CAD"/>
    <w:rsid w:val="00DC2DB5"/>
    <w:rsid w:val="00DC2FA9"/>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ACA"/>
    <w:rsid w:val="00DE4EF2"/>
    <w:rsid w:val="00DE5E5E"/>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E25"/>
    <w:rsid w:val="00E231B2"/>
    <w:rsid w:val="00E234EF"/>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3BE9"/>
    <w:rsid w:val="00E440F5"/>
    <w:rsid w:val="00E464B7"/>
    <w:rsid w:val="00E46D32"/>
    <w:rsid w:val="00E51803"/>
    <w:rsid w:val="00E51887"/>
    <w:rsid w:val="00E547DE"/>
    <w:rsid w:val="00E555BE"/>
    <w:rsid w:val="00E56218"/>
    <w:rsid w:val="00E575F3"/>
    <w:rsid w:val="00E6015C"/>
    <w:rsid w:val="00E61CD4"/>
    <w:rsid w:val="00E62231"/>
    <w:rsid w:val="00E6379A"/>
    <w:rsid w:val="00E63E6F"/>
    <w:rsid w:val="00E646E7"/>
    <w:rsid w:val="00E66B6A"/>
    <w:rsid w:val="00E6799B"/>
    <w:rsid w:val="00E708E6"/>
    <w:rsid w:val="00E70AE2"/>
    <w:rsid w:val="00E71DD5"/>
    <w:rsid w:val="00E72C43"/>
    <w:rsid w:val="00E72F8A"/>
    <w:rsid w:val="00E73082"/>
    <w:rsid w:val="00E74203"/>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71CC"/>
    <w:rsid w:val="00EE0278"/>
    <w:rsid w:val="00EE0FE2"/>
    <w:rsid w:val="00EE1EA5"/>
    <w:rsid w:val="00EE3310"/>
    <w:rsid w:val="00EE3585"/>
    <w:rsid w:val="00EE3B10"/>
    <w:rsid w:val="00EE3C8E"/>
    <w:rsid w:val="00EE514A"/>
    <w:rsid w:val="00EE5C02"/>
    <w:rsid w:val="00EE6FE6"/>
    <w:rsid w:val="00EF0147"/>
    <w:rsid w:val="00EF280D"/>
    <w:rsid w:val="00EF2B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10546"/>
    <w:rsid w:val="00F118B6"/>
    <w:rsid w:val="00F11BC9"/>
    <w:rsid w:val="00F13078"/>
    <w:rsid w:val="00F13CBB"/>
    <w:rsid w:val="00F13E70"/>
    <w:rsid w:val="00F15830"/>
    <w:rsid w:val="00F15903"/>
    <w:rsid w:val="00F17142"/>
    <w:rsid w:val="00F172FD"/>
    <w:rsid w:val="00F176D7"/>
    <w:rsid w:val="00F227A9"/>
    <w:rsid w:val="00F2287F"/>
    <w:rsid w:val="00F25533"/>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50141"/>
    <w:rsid w:val="00F5100B"/>
    <w:rsid w:val="00F51CE8"/>
    <w:rsid w:val="00F52764"/>
    <w:rsid w:val="00F546D9"/>
    <w:rsid w:val="00F55061"/>
    <w:rsid w:val="00F572AD"/>
    <w:rsid w:val="00F6281E"/>
    <w:rsid w:val="00F62E3E"/>
    <w:rsid w:val="00F65640"/>
    <w:rsid w:val="00F65644"/>
    <w:rsid w:val="00F6724B"/>
    <w:rsid w:val="00F70D6E"/>
    <w:rsid w:val="00F71809"/>
    <w:rsid w:val="00F71DA0"/>
    <w:rsid w:val="00F7292D"/>
    <w:rsid w:val="00F72949"/>
    <w:rsid w:val="00F735AF"/>
    <w:rsid w:val="00F818A9"/>
    <w:rsid w:val="00F83175"/>
    <w:rsid w:val="00F845F9"/>
    <w:rsid w:val="00F847A4"/>
    <w:rsid w:val="00F847A6"/>
    <w:rsid w:val="00F85690"/>
    <w:rsid w:val="00F9469E"/>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7057"/>
    <w:rsid w:val="00FE01CE"/>
    <w:rsid w:val="00FE03D9"/>
    <w:rsid w:val="00FE0D21"/>
    <w:rsid w:val="00FE33CB"/>
    <w:rsid w:val="00FE38B7"/>
    <w:rsid w:val="00FE4D56"/>
    <w:rsid w:val="00FE4F3C"/>
    <w:rsid w:val="00FE547C"/>
    <w:rsid w:val="00FE6C19"/>
    <w:rsid w:val="00FE6F44"/>
    <w:rsid w:val="00FE7287"/>
    <w:rsid w:val="00FE7FAF"/>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B70239"/>
    <w:pPr>
      <w:tabs>
        <w:tab w:val="left" w:pos="720"/>
        <w:tab w:val="right" w:leader="dot" w:pos="8311"/>
      </w:tabs>
      <w:ind w:left="270"/>
    </w:pPr>
    <w:rPr>
      <w:noProof/>
      <w:sz w:val="20"/>
    </w:rPr>
  </w:style>
  <w:style w:type="paragraph" w:styleId="TOC3">
    <w:name w:val="toc 3"/>
    <w:basedOn w:val="Normal"/>
    <w:next w:val="Normal"/>
    <w:autoRedefine/>
    <w:uiPriority w:val="39"/>
    <w:qFormat/>
    <w:rsid w:val="00AC1C86"/>
    <w:pPr>
      <w:tabs>
        <w:tab w:val="right" w:leader="dot" w:pos="8311"/>
      </w:tabs>
      <w:ind w:left="480"/>
    </w:pPr>
    <w:rPr>
      <w:noProof/>
      <w:sz w:val="20"/>
    </w:rPr>
  </w:style>
  <w:style w:type="paragraph" w:styleId="TOC4">
    <w:name w:val="toc 4"/>
    <w:basedOn w:val="Normal"/>
    <w:next w:val="Normal"/>
    <w:autoRedefine/>
    <w:uiPriority w:val="39"/>
    <w:rsid w:val="00DB0A20"/>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5C43C2"/>
    <w:pPr>
      <w:numPr>
        <w:numId w:val="10"/>
      </w:numPr>
      <w:spacing w:after="120"/>
      <w:ind w:left="778" w:hanging="216"/>
    </w:pPr>
    <w:rPr>
      <w:iCs/>
    </w:rPr>
  </w:style>
  <w:style w:type="character" w:customStyle="1" w:styleId="ApplicantTextChar">
    <w:name w:val="Applicant Text Char"/>
    <w:basedOn w:val="BodyTextChar"/>
    <w:link w:val="ApplicantText"/>
    <w:uiPriority w:val="3"/>
    <w:rsid w:val="005C43C2"/>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7c50fe4-4c86-4d33-a0d3-ad29cfb7378a" ContentTypeId="0x0101"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2.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3.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4.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5.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7.xml><?xml version="1.0" encoding="utf-8"?>
<ds:datastoreItem xmlns:ds="http://schemas.openxmlformats.org/officeDocument/2006/customXml" ds:itemID="{503C014F-638D-476A-9EF1-1BF480E5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126</TotalTime>
  <Pages>34</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52</cp:revision>
  <cp:lastPrinted>2014-12-05T19:26:00Z</cp:lastPrinted>
  <dcterms:created xsi:type="dcterms:W3CDTF">2016-01-11T18:02:00Z</dcterms:created>
  <dcterms:modified xsi:type="dcterms:W3CDTF">2017-09-05T15:17:00Z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